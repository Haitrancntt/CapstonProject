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F933D6" w:rsidRDefault="0046317A" w:rsidP="00340BE5">
      <w:pPr>
        <w:pStyle w:val="Heading3"/>
        <w:rPr>
          <w:rFonts w:ascii="Times New Roman" w:hAnsi="Times New Roman" w:cs="Times New Roman"/>
        </w:rPr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bookmarkStart w:id="5" w:name="_Hlk482400616"/>
      <w:bookmarkEnd w:id="5"/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F933D6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F933D6" w:rsidRDefault="002163EE">
          <w:pPr>
            <w:pStyle w:val="NoSpacing"/>
            <w:rPr>
              <w:rFonts w:ascii="Times New Roman" w:hAnsi="Times New Roman" w:cs="Times New Roman"/>
              <w:sz w:val="24"/>
            </w:rPr>
          </w:pPr>
        </w:p>
        <w:p w:rsidR="002E3E8B" w:rsidRPr="00F933D6" w:rsidRDefault="00576F37" w:rsidP="00B26F00">
          <w:pPr>
            <w:pStyle w:val="Title"/>
            <w:jc w:val="left"/>
            <w:rPr>
              <w:rFonts w:ascii="Times New Roman" w:hAnsi="Times New Roman" w:cs="Times New Roman"/>
            </w:rPr>
          </w:pPr>
          <w:r w:rsidRPr="00F933D6">
            <w:rPr>
              <w:rFonts w:ascii="Times New Roman" w:hAnsi="Times New Roman" w:cs="Times New Roman"/>
              <w:noProof/>
              <w:lang w:eastAsia="en-US"/>
            </w:rPr>
            <w:drawing>
              <wp:inline distT="0" distB="0" distL="0" distR="0">
                <wp:extent cx="5486400" cy="3343275"/>
                <wp:effectExtent l="0" t="0" r="0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15439993_1323880254300268_3134162953117619688_n.jp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40DC" w:rsidRPr="00F933D6" w:rsidRDefault="00A940DC" w:rsidP="00A940DC">
          <w:pPr>
            <w:rPr>
              <w:rFonts w:cs="Times New Roman"/>
            </w:rPr>
          </w:pPr>
        </w:p>
        <w:p w:rsidR="002E3E8B" w:rsidRPr="00F933D6" w:rsidRDefault="00DB068D" w:rsidP="002E3E8B">
          <w:pPr>
            <w:pStyle w:val="Title"/>
            <w:rPr>
              <w:rFonts w:ascii="Times New Roman" w:hAnsi="Times New Roman" w:cs="Times New Roman"/>
            </w:rPr>
          </w:pPr>
          <w:sdt>
            <w:sdtPr>
              <w:rPr>
                <w:rFonts w:ascii="Times New Roman" w:hAnsi="Times New Roman" w:cs="Times New Roman"/>
                <w:color w:val="FF3333"/>
                <w:sz w:val="72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576F37" w:rsidRPr="00F933D6">
                <w:rPr>
                  <w:rFonts w:ascii="Times New Roman" w:hAnsi="Times New Roman" w:cs="Times New Roman"/>
                  <w:color w:val="FF3333"/>
                  <w:sz w:val="72"/>
                </w:rPr>
                <w:t>User Guide</w:t>
              </w:r>
            </w:sdtContent>
          </w:sdt>
          <w:r w:rsidR="002E3E8B" w:rsidRPr="00F933D6">
            <w:rPr>
              <w:rFonts w:ascii="Times New Roman" w:hAnsi="Times New Roman" w:cs="Times New Roman"/>
            </w:rPr>
            <w:t xml:space="preserve"> </w:t>
          </w:r>
        </w:p>
        <w:p w:rsidR="002E3E8B" w:rsidRPr="00F933D6" w:rsidRDefault="00ED798F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F933D6">
            <w:rPr>
              <w:rFonts w:ascii="Times New Roman" w:hAnsi="Times New Roman" w:cs="Times New Roman"/>
              <w:color w:val="auto"/>
            </w:rPr>
            <w:t>Văn Lang A</w:t>
          </w:r>
          <w:r w:rsidR="00CB4AE2" w:rsidRPr="00F933D6">
            <w:rPr>
              <w:rFonts w:ascii="Times New Roman" w:hAnsi="Times New Roman" w:cs="Times New Roman"/>
              <w:color w:val="auto"/>
            </w:rPr>
            <w:t>dmissions</w:t>
          </w:r>
          <w:r w:rsidR="003806E6" w:rsidRPr="00F933D6">
            <w:rPr>
              <w:rFonts w:ascii="Times New Roman" w:hAnsi="Times New Roman" w:cs="Times New Roman"/>
            </w:rPr>
            <w:br w:type="page"/>
          </w:r>
        </w:p>
        <w:p w:rsidR="002163EE" w:rsidRPr="00F933D6" w:rsidRDefault="00DB068D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F933D6" w:rsidRDefault="00554E70" w:rsidP="00554E70">
      <w:pPr>
        <w:pStyle w:val="Heading1"/>
        <w:jc w:val="center"/>
        <w:rPr>
          <w:rFonts w:ascii="Times New Roman" w:hAnsi="Times New Roman" w:cs="Times New Roman"/>
          <w:color w:val="FF3333"/>
          <w:sz w:val="32"/>
        </w:rPr>
      </w:pPr>
      <w:bookmarkStart w:id="6" w:name="_Toc482409495"/>
      <w:bookmarkEnd w:id="0"/>
      <w:bookmarkEnd w:id="1"/>
      <w:bookmarkEnd w:id="2"/>
      <w:bookmarkEnd w:id="3"/>
      <w:bookmarkEnd w:id="4"/>
      <w:r w:rsidRPr="00F933D6">
        <w:rPr>
          <w:rFonts w:ascii="Times New Roman" w:hAnsi="Times New Roman" w:cs="Times New Roman"/>
          <w:color w:val="FF3333"/>
          <w:sz w:val="32"/>
        </w:rPr>
        <w:t>Revision Table</w:t>
      </w:r>
      <w:bookmarkEnd w:id="6"/>
    </w:p>
    <w:tbl>
      <w:tblPr>
        <w:tblStyle w:val="Style1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F933D6" w:rsidTr="009875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5" w:type="dxa"/>
          </w:tcPr>
          <w:p w:rsidR="00554E70" w:rsidRPr="00F933D6" w:rsidRDefault="00554E70" w:rsidP="005A01D9">
            <w:pPr>
              <w:jc w:val="center"/>
              <w:rPr>
                <w:rFonts w:cs="Times New Roman"/>
                <w:color w:val="FFFFFF" w:themeColor="background1"/>
              </w:rPr>
            </w:pPr>
            <w:r w:rsidRPr="00F933D6">
              <w:rPr>
                <w:rFonts w:cs="Times New Roman"/>
                <w:color w:val="FFFFFF" w:themeColor="background1"/>
              </w:rPr>
              <w:t>Author</w:t>
            </w:r>
          </w:p>
        </w:tc>
        <w:tc>
          <w:tcPr>
            <w:tcW w:w="1708" w:type="dxa"/>
          </w:tcPr>
          <w:p w:rsidR="00554E70" w:rsidRPr="00F933D6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F933D6">
              <w:rPr>
                <w:rFonts w:cs="Times New Roman"/>
                <w:color w:val="FFFFFF" w:themeColor="background1"/>
              </w:rPr>
              <w:t>Date</w:t>
            </w:r>
          </w:p>
        </w:tc>
        <w:tc>
          <w:tcPr>
            <w:tcW w:w="4052" w:type="dxa"/>
          </w:tcPr>
          <w:p w:rsidR="00554E70" w:rsidRPr="00F933D6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F933D6">
              <w:rPr>
                <w:rFonts w:cs="Times New Roman"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</w:tcPr>
          <w:p w:rsidR="00554E70" w:rsidRPr="00F933D6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F933D6">
              <w:rPr>
                <w:rFonts w:cs="Times New Roman"/>
                <w:color w:val="FFFFFF" w:themeColor="background1"/>
              </w:rPr>
              <w:t>Version</w:t>
            </w:r>
          </w:p>
        </w:tc>
      </w:tr>
      <w:tr w:rsidR="00554E70" w:rsidRPr="00F933D6" w:rsidTr="00987570">
        <w:tc>
          <w:tcPr>
            <w:tcW w:w="2065" w:type="dxa"/>
          </w:tcPr>
          <w:p w:rsidR="00554E70" w:rsidRPr="00F933D6" w:rsidRDefault="002E3E8B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F933D6" w:rsidRDefault="00576F37" w:rsidP="00A8404E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11/05</w:t>
            </w:r>
            <w:r w:rsidR="000A50F5" w:rsidRPr="00F933D6">
              <w:rPr>
                <w:rFonts w:cs="Times New Roman"/>
              </w:rPr>
              <w:t>/2017</w:t>
            </w:r>
          </w:p>
        </w:tc>
        <w:tc>
          <w:tcPr>
            <w:tcW w:w="4052" w:type="dxa"/>
          </w:tcPr>
          <w:p w:rsidR="00554E70" w:rsidRPr="00F933D6" w:rsidRDefault="00CC25AC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Initial</w:t>
            </w:r>
            <w:r w:rsidR="00990D25" w:rsidRPr="00F933D6">
              <w:rPr>
                <w:rFonts w:cs="Times New Roman"/>
              </w:rPr>
              <w:t xml:space="preserve"> the document</w:t>
            </w:r>
          </w:p>
        </w:tc>
        <w:tc>
          <w:tcPr>
            <w:tcW w:w="1525" w:type="dxa"/>
          </w:tcPr>
          <w:p w:rsidR="00554E70" w:rsidRPr="00F933D6" w:rsidRDefault="00AE2870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1.0</w:t>
            </w:r>
          </w:p>
        </w:tc>
      </w:tr>
      <w:tr w:rsidR="00554E70" w:rsidRPr="00F933D6" w:rsidTr="00987570">
        <w:tc>
          <w:tcPr>
            <w:tcW w:w="2065" w:type="dxa"/>
          </w:tcPr>
          <w:p w:rsidR="00554E70" w:rsidRPr="00F933D6" w:rsidRDefault="00366ACB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Minh Doan</w:t>
            </w:r>
          </w:p>
          <w:p w:rsidR="00355DFE" w:rsidRPr="00F933D6" w:rsidRDefault="00355DFE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F933D6" w:rsidRDefault="000A50F5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12/05/2017</w:t>
            </w:r>
          </w:p>
        </w:tc>
        <w:tc>
          <w:tcPr>
            <w:tcW w:w="4052" w:type="dxa"/>
          </w:tcPr>
          <w:p w:rsidR="00D12576" w:rsidRPr="00F933D6" w:rsidRDefault="00366ACB" w:rsidP="00ED798F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Manage Account &amp; Manage Category</w:t>
            </w:r>
          </w:p>
          <w:p w:rsidR="00355DFE" w:rsidRPr="00F933D6" w:rsidRDefault="00355DFE" w:rsidP="00ED798F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Website</w:t>
            </w:r>
            <w:r w:rsidR="0076354E" w:rsidRPr="00F933D6">
              <w:rPr>
                <w:rFonts w:cs="Times New Roman"/>
              </w:rPr>
              <w:t xml:space="preserve"> , Manage News</w:t>
            </w:r>
            <w:r w:rsidR="005F736E" w:rsidRPr="00F933D6">
              <w:rPr>
                <w:rFonts w:cs="Times New Roman"/>
              </w:rPr>
              <w:t xml:space="preserve"> &amp; Manage FAQ</w:t>
            </w:r>
          </w:p>
        </w:tc>
        <w:tc>
          <w:tcPr>
            <w:tcW w:w="1525" w:type="dxa"/>
          </w:tcPr>
          <w:p w:rsidR="00ED798F" w:rsidRPr="00F933D6" w:rsidRDefault="00366ACB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1.1</w:t>
            </w:r>
          </w:p>
        </w:tc>
      </w:tr>
      <w:tr w:rsidR="000A50F5" w:rsidRPr="00F933D6" w:rsidTr="00987570">
        <w:tc>
          <w:tcPr>
            <w:tcW w:w="2065" w:type="dxa"/>
          </w:tcPr>
          <w:p w:rsidR="000A50F5" w:rsidRPr="00F933D6" w:rsidRDefault="000A50F5" w:rsidP="000A50F5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Minh Doan</w:t>
            </w:r>
          </w:p>
          <w:p w:rsidR="000A50F5" w:rsidRPr="00F933D6" w:rsidRDefault="000A50F5" w:rsidP="000A50F5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0A50F5" w:rsidRPr="00F933D6" w:rsidRDefault="000A50F5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13/05/2017</w:t>
            </w:r>
          </w:p>
        </w:tc>
        <w:tc>
          <w:tcPr>
            <w:tcW w:w="4052" w:type="dxa"/>
          </w:tcPr>
          <w:p w:rsidR="000A50F5" w:rsidRPr="00F933D6" w:rsidRDefault="006C4848" w:rsidP="00ED798F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Manage Banner</w:t>
            </w:r>
          </w:p>
          <w:p w:rsidR="005F736E" w:rsidRPr="00F933D6" w:rsidRDefault="005F736E" w:rsidP="00ED798F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Summary</w:t>
            </w:r>
          </w:p>
        </w:tc>
        <w:tc>
          <w:tcPr>
            <w:tcW w:w="1525" w:type="dxa"/>
          </w:tcPr>
          <w:p w:rsidR="000A50F5" w:rsidRPr="00F933D6" w:rsidRDefault="006C4848" w:rsidP="00554E70">
            <w:pPr>
              <w:rPr>
                <w:rFonts w:cs="Times New Roman"/>
              </w:rPr>
            </w:pPr>
            <w:r w:rsidRPr="00F933D6">
              <w:rPr>
                <w:rFonts w:cs="Times New Roman"/>
              </w:rPr>
              <w:t>1.2</w:t>
            </w:r>
          </w:p>
        </w:tc>
      </w:tr>
    </w:tbl>
    <w:p w:rsidR="00554E70" w:rsidRPr="00F933D6" w:rsidRDefault="00554E70" w:rsidP="00554E70">
      <w:pPr>
        <w:rPr>
          <w:rFonts w:cs="Times New Roman"/>
        </w:rPr>
      </w:pPr>
    </w:p>
    <w:p w:rsidR="00554E70" w:rsidRPr="00F933D6" w:rsidRDefault="00554E70" w:rsidP="008C31D5">
      <w:pPr>
        <w:rPr>
          <w:rFonts w:cs="Times New Roman"/>
        </w:rPr>
      </w:pPr>
      <w:r w:rsidRPr="00F933D6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F933D6" w:rsidRDefault="00C814B8">
          <w:pPr>
            <w:pStyle w:val="TOCHeading"/>
            <w:rPr>
              <w:rFonts w:ascii="Times New Roman" w:hAnsi="Times New Roman" w:cs="Times New Roman"/>
              <w:sz w:val="32"/>
            </w:rPr>
          </w:pPr>
          <w:r w:rsidRPr="00F933D6">
            <w:rPr>
              <w:rFonts w:ascii="Times New Roman" w:hAnsi="Times New Roman" w:cs="Times New Roman"/>
              <w:color w:val="FF3333"/>
              <w:sz w:val="36"/>
            </w:rPr>
            <w:t>Table of Contents</w:t>
          </w:r>
        </w:p>
        <w:p w:rsidR="009C5C58" w:rsidRDefault="00C814B8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r w:rsidRPr="00F933D6">
            <w:rPr>
              <w:rFonts w:cs="Times New Roman"/>
              <w:sz w:val="28"/>
            </w:rPr>
            <w:fldChar w:fldCharType="begin"/>
          </w:r>
          <w:r w:rsidRPr="00F933D6">
            <w:rPr>
              <w:rFonts w:cs="Times New Roman"/>
              <w:sz w:val="28"/>
            </w:rPr>
            <w:instrText xml:space="preserve"> TOC \o "1-3" \h \z \u </w:instrText>
          </w:r>
          <w:r w:rsidRPr="00F933D6">
            <w:rPr>
              <w:rFonts w:cs="Times New Roman"/>
              <w:sz w:val="28"/>
            </w:rPr>
            <w:fldChar w:fldCharType="separate"/>
          </w:r>
          <w:hyperlink w:anchor="_Toc482409495" w:history="1">
            <w:r w:rsidR="009C5C58" w:rsidRPr="001E600E">
              <w:rPr>
                <w:rStyle w:val="Hyperlink"/>
                <w:rFonts w:cs="Times New Roman"/>
              </w:rPr>
              <w:t>Revision Table</w:t>
            </w:r>
            <w:r w:rsidR="009C5C58">
              <w:rPr>
                <w:webHidden/>
              </w:rPr>
              <w:tab/>
            </w:r>
            <w:r w:rsidR="009C5C58">
              <w:rPr>
                <w:webHidden/>
              </w:rPr>
              <w:fldChar w:fldCharType="begin"/>
            </w:r>
            <w:r w:rsidR="009C5C58">
              <w:rPr>
                <w:webHidden/>
              </w:rPr>
              <w:instrText xml:space="preserve"> PAGEREF _Toc482409495 \h </w:instrText>
            </w:r>
            <w:r w:rsidR="009C5C58">
              <w:rPr>
                <w:webHidden/>
              </w:rPr>
            </w:r>
            <w:r w:rsidR="009C5C58">
              <w:rPr>
                <w:webHidden/>
              </w:rPr>
              <w:fldChar w:fldCharType="separate"/>
            </w:r>
            <w:r w:rsidR="009C5C58">
              <w:rPr>
                <w:webHidden/>
              </w:rPr>
              <w:t>1</w:t>
            </w:r>
            <w:r w:rsidR="009C5C58">
              <w:rPr>
                <w:webHidden/>
              </w:rPr>
              <w:fldChar w:fldCharType="end"/>
            </w:r>
          </w:hyperlink>
        </w:p>
        <w:p w:rsidR="009C5C58" w:rsidRDefault="009C5C58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2409496" w:history="1">
            <w:r w:rsidRPr="001E600E">
              <w:rPr>
                <w:rStyle w:val="Hyperlink"/>
                <w:rFonts w:cs="Times New Roman"/>
              </w:rPr>
              <w:t>1.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</w:rPr>
              <w:t>Website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_Toc482409496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9C5C58" w:rsidRDefault="009C5C58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2409497" w:history="1">
            <w:r w:rsidRPr="001E600E">
              <w:rPr>
                <w:rStyle w:val="Hyperlink"/>
                <w:rFonts w:cs="Times New Roman"/>
              </w:rPr>
              <w:t>2.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</w:rPr>
              <w:t>CMS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_Toc482409497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9C5C58" w:rsidRDefault="009C5C58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2409498" w:history="1">
            <w:r w:rsidRPr="001E600E">
              <w:rPr>
                <w:rStyle w:val="Hyperlink"/>
                <w:rFonts w:cs="Times New Roman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Manage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499" w:history="1">
            <w:r w:rsidRPr="001E600E">
              <w:rPr>
                <w:rStyle w:val="Hyperlink"/>
                <w:rFonts w:cs="Times New Roman"/>
                <w:noProof/>
              </w:rPr>
              <w:t>2.1.1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0" w:history="1">
            <w:r w:rsidRPr="001E600E">
              <w:rPr>
                <w:rStyle w:val="Hyperlink"/>
                <w:rFonts w:cs="Times New Roman"/>
                <w:noProof/>
              </w:rPr>
              <w:t>2.1.2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2" w:history="1">
            <w:r w:rsidRPr="001E600E">
              <w:rPr>
                <w:rStyle w:val="Hyperlink"/>
                <w:rFonts w:cs="Times New Roman"/>
                <w:noProof/>
              </w:rPr>
              <w:t>2.1.3 Create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3" w:history="1">
            <w:r w:rsidRPr="001E600E">
              <w:rPr>
                <w:rStyle w:val="Hyperlink"/>
                <w:rFonts w:cs="Times New Roman"/>
                <w:noProof/>
              </w:rPr>
              <w:t>2.1.4 View List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4" w:history="1">
            <w:r w:rsidRPr="001E600E">
              <w:rPr>
                <w:rStyle w:val="Hyperlink"/>
                <w:rFonts w:cs="Times New Roman"/>
                <w:noProof/>
              </w:rPr>
              <w:t>2.1.5 Edit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5" w:history="1">
            <w:r w:rsidRPr="001E600E">
              <w:rPr>
                <w:rStyle w:val="Hyperlink"/>
                <w:rFonts w:cs="Times New Roman"/>
                <w:noProof/>
              </w:rPr>
              <w:t>2.1.6 Search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6" w:history="1">
            <w:r w:rsidRPr="001E600E">
              <w:rPr>
                <w:rStyle w:val="Hyperlink"/>
                <w:rFonts w:cs="Times New Roman"/>
                <w:noProof/>
              </w:rPr>
              <w:t>2.1.7 View Detail of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7" w:history="1">
            <w:r w:rsidRPr="001E600E">
              <w:rPr>
                <w:rStyle w:val="Hyperlink"/>
                <w:rFonts w:cs="Times New Roman"/>
                <w:noProof/>
              </w:rPr>
              <w:t>2.1.8 Authorize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8" w:history="1">
            <w:r w:rsidRPr="001E600E">
              <w:rPr>
                <w:rStyle w:val="Hyperlink"/>
                <w:rFonts w:cs="Times New Roman"/>
                <w:noProof/>
              </w:rPr>
              <w:t>2.1.9 Deactivate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9" w:history="1">
            <w:r w:rsidRPr="001E600E">
              <w:rPr>
                <w:rStyle w:val="Hyperlink"/>
                <w:rFonts w:cs="Times New Roman"/>
                <w:noProof/>
              </w:rPr>
              <w:t>2.1.10 Activate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0" w:history="1">
            <w:r w:rsidRPr="001E600E">
              <w:rPr>
                <w:rStyle w:val="Hyperlink"/>
                <w:rFonts w:cs="Times New Roman"/>
                <w:noProof/>
              </w:rPr>
              <w:t>2.1.11 Forget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2409511" w:history="1">
            <w:r w:rsidRPr="001E600E">
              <w:rPr>
                <w:rStyle w:val="Hyperlink"/>
                <w:rFonts w:cs="Times New Roman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Manage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2" w:history="1">
            <w:r w:rsidRPr="001E600E">
              <w:rPr>
                <w:rStyle w:val="Hyperlink"/>
                <w:rFonts w:cs="Times New Roman"/>
                <w:noProof/>
              </w:rPr>
              <w:t>2.2.1 View News in CMS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3" w:history="1">
            <w:r w:rsidRPr="001E600E">
              <w:rPr>
                <w:rStyle w:val="Hyperlink"/>
                <w:rFonts w:cs="Times New Roman"/>
                <w:noProof/>
              </w:rPr>
              <w:t>2.2.2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View Draft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4" w:history="1">
            <w:r w:rsidRPr="001E600E">
              <w:rPr>
                <w:rStyle w:val="Hyperlink"/>
                <w:rFonts w:cs="Times New Roman"/>
                <w:noProof/>
              </w:rPr>
              <w:t>2.2.3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Create Draft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  <w:bookmarkStart w:id="7" w:name="_GoBack"/>
          <w:bookmarkEnd w:id="7"/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5" w:history="1">
            <w:r w:rsidRPr="001E600E">
              <w:rPr>
                <w:rStyle w:val="Hyperlink"/>
                <w:rFonts w:cs="Times New Roman"/>
                <w:noProof/>
              </w:rPr>
              <w:t>2.2.4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Edit Draft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6" w:history="1">
            <w:r w:rsidRPr="001E600E">
              <w:rPr>
                <w:rStyle w:val="Hyperlink"/>
                <w:rFonts w:cs="Times New Roman"/>
                <w:noProof/>
              </w:rPr>
              <w:t>2.2.5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Delete Draft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7" w:history="1">
            <w:r w:rsidRPr="001E600E">
              <w:rPr>
                <w:rStyle w:val="Hyperlink"/>
                <w:rFonts w:cs="Times New Roman"/>
                <w:noProof/>
              </w:rPr>
              <w:t>2.2.6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Transfer Draft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8" w:history="1">
            <w:r w:rsidRPr="001E600E">
              <w:rPr>
                <w:rStyle w:val="Hyperlink"/>
                <w:rFonts w:cs="Times New Roman"/>
                <w:noProof/>
              </w:rPr>
              <w:t>2.2.7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Approve Draft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9" w:history="1">
            <w:r w:rsidRPr="001E600E">
              <w:rPr>
                <w:rStyle w:val="Hyperlink"/>
                <w:rFonts w:cs="Times New Roman"/>
                <w:noProof/>
              </w:rPr>
              <w:t>2.2.8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Post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0" w:history="1">
            <w:r w:rsidRPr="001E600E">
              <w:rPr>
                <w:rStyle w:val="Hyperlink"/>
                <w:rFonts w:cs="Times New Roman"/>
                <w:noProof/>
              </w:rPr>
              <w:t>2.2.9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Deactive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1" w:history="1">
            <w:r w:rsidRPr="001E600E">
              <w:rPr>
                <w:rStyle w:val="Hyperlink"/>
                <w:rFonts w:cs="Times New Roman"/>
                <w:noProof/>
              </w:rPr>
              <w:t>2.2.10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Push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2" w:history="1">
            <w:r w:rsidRPr="001E600E">
              <w:rPr>
                <w:rStyle w:val="Hyperlink"/>
                <w:rFonts w:cs="Times New Roman"/>
                <w:noProof/>
              </w:rPr>
              <w:t>2.2.11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Unpush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2409523" w:history="1">
            <w:r w:rsidRPr="001E600E">
              <w:rPr>
                <w:rStyle w:val="Hyperlink"/>
                <w:rFonts w:cs="Times New Roman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Manage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4" w:history="1">
            <w:r w:rsidRPr="001E600E">
              <w:rPr>
                <w:rStyle w:val="Hyperlink"/>
                <w:rFonts w:cs="Times New Roman"/>
                <w:noProof/>
              </w:rPr>
              <w:t>2.3.1 View List of Categories in CMS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5" w:history="1">
            <w:r w:rsidRPr="001E600E">
              <w:rPr>
                <w:rStyle w:val="Hyperlink"/>
                <w:rFonts w:cs="Times New Roman"/>
                <w:noProof/>
              </w:rPr>
              <w:t>2.3.2 Create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6" w:history="1">
            <w:r w:rsidRPr="001E600E">
              <w:rPr>
                <w:rStyle w:val="Hyperlink"/>
                <w:rFonts w:cs="Times New Roman"/>
                <w:noProof/>
              </w:rPr>
              <w:t>2.3.3 Create Categories 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7" w:history="1">
            <w:r w:rsidRPr="001E600E">
              <w:rPr>
                <w:rStyle w:val="Hyperlink"/>
                <w:rFonts w:cs="Times New Roman"/>
                <w:noProof/>
              </w:rPr>
              <w:t>2.3.4 Edit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8" w:history="1">
            <w:r w:rsidRPr="001E600E">
              <w:rPr>
                <w:rStyle w:val="Hyperlink"/>
                <w:rFonts w:cs="Times New Roman"/>
                <w:noProof/>
              </w:rPr>
              <w:t>2.3.5 Delete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9" w:history="1">
            <w:r w:rsidRPr="001E600E">
              <w:rPr>
                <w:rStyle w:val="Hyperlink"/>
                <w:rFonts w:cs="Times New Roman"/>
                <w:noProof/>
              </w:rPr>
              <w:t>2.4.1 View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0" w:history="1">
            <w:r w:rsidRPr="001E600E">
              <w:rPr>
                <w:rStyle w:val="Hyperlink"/>
                <w:rFonts w:cs="Times New Roman"/>
                <w:noProof/>
              </w:rPr>
              <w:t>2.4.2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Answer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1" w:history="1">
            <w:r w:rsidRPr="001E600E">
              <w:rPr>
                <w:rStyle w:val="Hyperlink"/>
                <w:rFonts w:cs="Times New Roman"/>
                <w:noProof/>
              </w:rPr>
              <w:t>2.4.3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Approve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2409532" w:history="1">
            <w:r w:rsidRPr="001E600E">
              <w:rPr>
                <w:rStyle w:val="Hyperlink"/>
                <w:rFonts w:cs="Times New Roman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Manage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3" w:history="1">
            <w:r w:rsidRPr="001E600E">
              <w:rPr>
                <w:rStyle w:val="Hyperlink"/>
                <w:rFonts w:cs="Times New Roman"/>
                <w:noProof/>
              </w:rPr>
              <w:t>2.5.1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View Banner in CMS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4" w:history="1">
            <w:r w:rsidRPr="001E600E">
              <w:rPr>
                <w:rStyle w:val="Hyperlink"/>
                <w:rFonts w:cs="Times New Roman"/>
                <w:noProof/>
              </w:rPr>
              <w:t>2.5.2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Create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5" w:history="1">
            <w:r w:rsidRPr="001E600E">
              <w:rPr>
                <w:rStyle w:val="Hyperlink"/>
                <w:rFonts w:cs="Times New Roman"/>
                <w:noProof/>
              </w:rPr>
              <w:t>2.5.3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Edit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6" w:history="1">
            <w:r w:rsidRPr="001E600E">
              <w:rPr>
                <w:rStyle w:val="Hyperlink"/>
                <w:rFonts w:cs="Times New Roman"/>
                <w:noProof/>
              </w:rPr>
              <w:t>2.5.4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Delete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7" w:history="1">
            <w:r w:rsidRPr="001E600E">
              <w:rPr>
                <w:rStyle w:val="Hyperlink"/>
                <w:rFonts w:cs="Times New Roman"/>
                <w:noProof/>
              </w:rPr>
              <w:t>2.5.5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Show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8" w:history="1">
            <w:r w:rsidRPr="001E600E">
              <w:rPr>
                <w:rStyle w:val="Hyperlink"/>
                <w:rFonts w:cs="Times New Roman"/>
                <w:noProof/>
              </w:rPr>
              <w:t>2.5.6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Hide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C58" w:rsidRDefault="009C5C58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9" w:history="1">
            <w:r w:rsidRPr="001E600E">
              <w:rPr>
                <w:rStyle w:val="Hyperlink"/>
                <w:rFonts w:cs="Times New Roman"/>
                <w:noProof/>
              </w:rPr>
              <w:t>2.5.7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1E600E">
              <w:rPr>
                <w:rStyle w:val="Hyperlink"/>
                <w:rFonts w:cs="Times New Roman"/>
                <w:noProof/>
              </w:rPr>
              <w:t>Arrange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_Toc482409539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B8" w:rsidRPr="00F933D6" w:rsidRDefault="00C814B8">
          <w:pPr>
            <w:rPr>
              <w:rFonts w:cs="Times New Roman"/>
            </w:rPr>
          </w:pPr>
          <w:r w:rsidRPr="00F933D6">
            <w:rPr>
              <w:rFonts w:cs="Times New Roman"/>
              <w:b/>
              <w:bCs/>
              <w:noProof/>
              <w:sz w:val="28"/>
            </w:rPr>
            <w:fldChar w:fldCharType="end"/>
          </w:r>
        </w:p>
      </w:sdtContent>
    </w:sdt>
    <w:p w:rsidR="00DF6A47" w:rsidRPr="00F933D6" w:rsidRDefault="00DF6A47">
      <w:pPr>
        <w:rPr>
          <w:rFonts w:cs="Times New Roman"/>
        </w:rPr>
      </w:pPr>
      <w:r w:rsidRPr="00F933D6">
        <w:rPr>
          <w:rFonts w:cs="Times New Roman"/>
        </w:rPr>
        <w:br w:type="page"/>
      </w:r>
    </w:p>
    <w:p w:rsidR="00676FD4" w:rsidRPr="00F933D6" w:rsidRDefault="009B2E8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8" w:name="_Toc482409496"/>
      <w:r w:rsidRPr="00F933D6">
        <w:rPr>
          <w:rFonts w:ascii="Times New Roman" w:hAnsi="Times New Roman" w:cs="Times New Roman"/>
          <w:color w:val="FF3333"/>
          <w:sz w:val="36"/>
        </w:rPr>
        <w:lastRenderedPageBreak/>
        <w:t>Website</w:t>
      </w:r>
      <w:bookmarkEnd w:id="8"/>
    </w:p>
    <w:p w:rsidR="00505087" w:rsidRPr="00F933D6" w:rsidRDefault="00505087" w:rsidP="00505087">
      <w:pPr>
        <w:rPr>
          <w:rFonts w:cs="Times New Roman"/>
        </w:rPr>
      </w:pPr>
    </w:p>
    <w:p w:rsidR="00505087" w:rsidRPr="00F933D6" w:rsidRDefault="00505087" w:rsidP="00505087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61341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D0" w:rsidRPr="00F933D6" w:rsidRDefault="00505087" w:rsidP="00505087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Tổng thể trang chủ của website tuyển sinh</w:t>
      </w:r>
    </w:p>
    <w:p w:rsidR="00505087" w:rsidRPr="00F933D6" w:rsidRDefault="00505087" w:rsidP="00505087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6191250" cy="3495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S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F933D6" w:rsidRDefault="00505087" w:rsidP="00505087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2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Các tin tức mới nhất và các chức năng Hỏi/Đáp , Xem điểm</w:t>
      </w:r>
    </w:p>
    <w:p w:rsidR="00B91DF1" w:rsidRPr="00F933D6" w:rsidRDefault="00B91DF1" w:rsidP="00B91DF1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6210300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uoitra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F933D6" w:rsidRDefault="00B91DF1" w:rsidP="00B91DF1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3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Cuối mỗi trang sẽ là phần thông tin liên lạc của trường</w:t>
      </w:r>
    </w:p>
    <w:p w:rsidR="00505087" w:rsidRPr="00F933D6" w:rsidRDefault="00505087" w:rsidP="00505087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62103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F933D6" w:rsidRDefault="00505087" w:rsidP="00505087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4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Logo trường - Mã trường và các danh mục tin tức</w:t>
      </w:r>
    </w:p>
    <w:p w:rsidR="004E343A" w:rsidRPr="00F933D6" w:rsidRDefault="004E343A" w:rsidP="004E343A">
      <w:pPr>
        <w:keepNext/>
        <w:jc w:val="center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1505160" cy="10288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e C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F933D6" w:rsidRDefault="00505087" w:rsidP="00505087">
      <w:pPr>
        <w:keepNext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5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 xml:space="preserve"> : Khi trỏ chuột vào từng danh mục sẽ hiện ra nhiều danh mục con để người dùng dễ dàng lựa chọn</w:t>
      </w:r>
    </w:p>
    <w:p w:rsidR="004E343A" w:rsidRPr="00F933D6" w:rsidRDefault="004E343A" w:rsidP="004E343A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602932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h mu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F933D6" w:rsidRDefault="004E343A" w:rsidP="004E343A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6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Các tin tức được phân loại theo từng danh mục liên quan</w:t>
      </w:r>
    </w:p>
    <w:p w:rsidR="004E343A" w:rsidRPr="00F933D6" w:rsidRDefault="004E343A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Các tin mới nhất sẽ được đẩy lên đầu danh mục</w:t>
      </w:r>
    </w:p>
    <w:p w:rsidR="004E343A" w:rsidRPr="00F933D6" w:rsidRDefault="004E343A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Bên phải danh sách tin tức còn có những danh mục phụ để người dùng chuyển đổi theo dõi</w:t>
      </w:r>
    </w:p>
    <w:p w:rsidR="004E343A" w:rsidRPr="00F933D6" w:rsidRDefault="004E343A" w:rsidP="004E343A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648325" cy="3367405"/>
            <wp:effectExtent l="0" t="0" r="952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hmucph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F933D6" w:rsidRDefault="004E343A" w:rsidP="00B91DF1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7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Danh sách các danh mục</w:t>
      </w:r>
    </w:p>
    <w:p w:rsidR="00B91DF1" w:rsidRPr="00F933D6" w:rsidRDefault="00B91DF1" w:rsidP="00B91DF1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5743575" cy="3863340"/>
            <wp:effectExtent l="0" t="0" r="952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ntu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F933D6" w:rsidRDefault="00B91DF1" w:rsidP="00B91DF1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8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Bố cục cụ thể của mỗi tin</w:t>
      </w:r>
    </w:p>
    <w:p w:rsidR="00B91DF1" w:rsidRPr="00F933D6" w:rsidRDefault="00B91DF1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lastRenderedPageBreak/>
        <w:t>Khi người dùng nhấn vào tin muốn xem sẽ hiện ra trang tin với tiêu đề , ngày và giờ đăng , nội dung tin và người đăng.</w:t>
      </w:r>
    </w:p>
    <w:p w:rsidR="00B91DF1" w:rsidRPr="00F933D6" w:rsidRDefault="00B91DF1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Bên phải tiêu đề có nút “Share” giúp người dùng có thể chia sẻ tin tức ấy cho người khác theo dõi thông qua các mạng xã hội như Facebook , Twitter , Google+ …</w:t>
      </w:r>
    </w:p>
    <w:p w:rsidR="0020215E" w:rsidRPr="00F933D6" w:rsidRDefault="0020215E" w:rsidP="0020215E">
      <w:pPr>
        <w:keepNext/>
        <w:ind w:left="360"/>
        <w:jc w:val="center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743054" cy="243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a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F933D6" w:rsidRDefault="0020215E" w:rsidP="0020215E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9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Các mạng xã hội cho người dùng lựa chọn để chia sẻ</w:t>
      </w:r>
    </w:p>
    <w:p w:rsidR="00B91DF1" w:rsidRPr="00F933D6" w:rsidRDefault="00B91DF1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Bên dưới bản tin còn có những tin liên quan giúp người dùng theo dõi thêm</w:t>
      </w:r>
    </w:p>
    <w:p w:rsidR="00B91DF1" w:rsidRPr="00F933D6" w:rsidRDefault="00B91DF1" w:rsidP="00B91DF1">
      <w:pPr>
        <w:keepNext/>
        <w:ind w:left="360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5553075" cy="1971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nlienqua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F933D6" w:rsidRDefault="00B91DF1" w:rsidP="00B91DF1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10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Danh sách các tin liên quan</w:t>
      </w:r>
    </w:p>
    <w:p w:rsidR="00B91DF1" w:rsidRPr="00F933D6" w:rsidRDefault="00B91DF1" w:rsidP="00B91DF1">
      <w:pPr>
        <w:keepNext/>
        <w:jc w:val="center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2114845" cy="31436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F933D6" w:rsidRDefault="00B91DF1" w:rsidP="00B91DF1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11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Hai chức năng : Hỏi - đáp và Xem điểm</w:t>
      </w:r>
    </w:p>
    <w:p w:rsidR="00B91DF1" w:rsidRPr="00F933D6" w:rsidRDefault="00B91DF1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Hai chức năng giúp học sinh sinh viên tương tác với trường chúng ta</w:t>
      </w:r>
    </w:p>
    <w:p w:rsidR="00B91DF1" w:rsidRPr="00F933D6" w:rsidRDefault="00B91DF1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Khi bấm vào nút Xem Điểm sẽ</w:t>
      </w:r>
      <w:r w:rsidR="0020215E" w:rsidRPr="00F933D6">
        <w:rPr>
          <w:rFonts w:cs="Times New Roman"/>
        </w:rPr>
        <w:t xml:space="preserve"> hiện ra giao diện tra cứu điểm thi</w:t>
      </w:r>
    </w:p>
    <w:p w:rsidR="0020215E" w:rsidRPr="00F933D6" w:rsidRDefault="0020215E" w:rsidP="0020215E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5695950" cy="237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F933D6" w:rsidRDefault="0020215E" w:rsidP="0020215E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12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Giao diện tra cứu điểm thi đại học</w:t>
      </w:r>
    </w:p>
    <w:p w:rsidR="0020215E" w:rsidRPr="00F933D6" w:rsidRDefault="0020215E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Các học sinh điền số báo danh hoặc CMND vào đề tra cứu điểm của mình và bấm Search – Thông tin học sinh và điểm số sẽ hiện ra bên dưới</w:t>
      </w:r>
    </w:p>
    <w:p w:rsidR="0020215E" w:rsidRPr="00F933D6" w:rsidRDefault="0020215E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Về chức năng Hỏi Đáp. Khi các học sinh – sinh viên muốn xem những câu hỏi liên quan mà nhà trường đã trả lời rồi thì bấm vào nút Hỏi – Đáp</w:t>
      </w:r>
    </w:p>
    <w:p w:rsidR="00DB068D" w:rsidRPr="00F933D6" w:rsidRDefault="00421BF7" w:rsidP="00DB068D">
      <w:pPr>
        <w:keepNext/>
        <w:ind w:left="360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AQ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F933D6" w:rsidRDefault="00DB068D" w:rsidP="00DB068D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13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 xml:space="preserve">: Danh sách các câu hỏi thường gặp </w:t>
      </w:r>
    </w:p>
    <w:p w:rsidR="00170ECB" w:rsidRPr="00F933D6" w:rsidRDefault="00170ECB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Bấm vào câu hỏi để xem câu trả lời</w:t>
      </w:r>
    </w:p>
    <w:p w:rsidR="00170ECB" w:rsidRPr="00F933D6" w:rsidRDefault="00421BF7" w:rsidP="00170ECB">
      <w:pPr>
        <w:keepNext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drawing>
          <wp:inline distT="0" distB="0" distL="0" distR="0">
            <wp:extent cx="5486400" cy="308483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AQWE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F933D6" w:rsidRDefault="00170ECB" w:rsidP="00170ECB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Pr="00F933D6">
        <w:rPr>
          <w:rFonts w:cs="Times New Roman"/>
          <w:noProof/>
        </w:rPr>
        <w:t>14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Câu trả lời bên dưới câu hỏi khi người dùng bấm vào</w:t>
      </w:r>
    </w:p>
    <w:p w:rsidR="00DB068D" w:rsidRPr="00F933D6" w:rsidRDefault="00DB068D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Khi muốn đặt câu hỏi cho nhà trường , chỉ cần bấm vào nút “Đặt câu hỏi” phía bên phải</w:t>
      </w:r>
    </w:p>
    <w:p w:rsidR="00DB068D" w:rsidRPr="00F933D6" w:rsidRDefault="00DB068D" w:rsidP="00DB068D">
      <w:pPr>
        <w:keepNext/>
        <w:ind w:left="360"/>
        <w:jc w:val="center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4096322" cy="43440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uho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8D" w:rsidRPr="00F933D6" w:rsidRDefault="00DB068D" w:rsidP="00DB068D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15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Giao diện câu hỏi</w:t>
      </w:r>
    </w:p>
    <w:p w:rsidR="007726A4" w:rsidRPr="00F933D6" w:rsidRDefault="007726A4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 xml:space="preserve">Ở trường Tên bạn nên ghi Họ và tên đầy đủ </w:t>
      </w:r>
    </w:p>
    <w:p w:rsidR="00423CFF" w:rsidRPr="00F933D6" w:rsidRDefault="00423CFF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>Trường Email bạn nên ghi mail bạn thường sử dụng để nhà trường gửi câu trả lời tới và bạn dễ dàng nhận được ( nhớ điền đầy đủ định dạng email )</w:t>
      </w:r>
    </w:p>
    <w:p w:rsidR="00423CFF" w:rsidRPr="00F933D6" w:rsidRDefault="00423CFF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F933D6">
        <w:rPr>
          <w:rFonts w:cs="Times New Roman"/>
        </w:rPr>
        <w:t xml:space="preserve">Trường nội dung bạn điền những khuất mắt , những gì bạn cần giải đáp </w:t>
      </w:r>
    </w:p>
    <w:p w:rsidR="00423CFF" w:rsidRPr="00F933D6" w:rsidRDefault="00423CFF" w:rsidP="00423CFF">
      <w:pPr>
        <w:keepNext/>
        <w:ind w:left="360"/>
        <w:jc w:val="center"/>
        <w:rPr>
          <w:rFonts w:cs="Times New Roman"/>
        </w:rPr>
      </w:pPr>
      <w:r w:rsidRPr="00F933D6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4105848" cy="43535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uhoi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423CFF">
      <w:pPr>
        <w:pStyle w:val="Caption"/>
        <w:jc w:val="center"/>
        <w:rPr>
          <w:rFonts w:cs="Times New Roman"/>
        </w:rPr>
      </w:pPr>
      <w:r w:rsidRPr="00F933D6">
        <w:rPr>
          <w:rFonts w:cs="Times New Roman"/>
        </w:rPr>
        <w:t xml:space="preserve">Picture </w:t>
      </w:r>
      <w:r w:rsidRPr="00F933D6">
        <w:rPr>
          <w:rFonts w:cs="Times New Roman"/>
        </w:rPr>
        <w:fldChar w:fldCharType="begin"/>
      </w:r>
      <w:r w:rsidRPr="00F933D6">
        <w:rPr>
          <w:rFonts w:cs="Times New Roman"/>
        </w:rPr>
        <w:instrText xml:space="preserve"> SEQ Picture \* ARABIC </w:instrText>
      </w:r>
      <w:r w:rsidRPr="00F933D6">
        <w:rPr>
          <w:rFonts w:cs="Times New Roman"/>
        </w:rPr>
        <w:fldChar w:fldCharType="separate"/>
      </w:r>
      <w:r w:rsidR="00170ECB" w:rsidRPr="00F933D6">
        <w:rPr>
          <w:rFonts w:cs="Times New Roman"/>
          <w:noProof/>
        </w:rPr>
        <w:t>16</w:t>
      </w:r>
      <w:r w:rsidRPr="00F933D6">
        <w:rPr>
          <w:rFonts w:cs="Times New Roman"/>
        </w:rPr>
        <w:fldChar w:fldCharType="end"/>
      </w:r>
      <w:r w:rsidRPr="00F933D6">
        <w:rPr>
          <w:rFonts w:cs="Times New Roman"/>
        </w:rPr>
        <w:t>: Cách gửi câu hỏi</w:t>
      </w:r>
      <w:r w:rsidRPr="00F933D6">
        <w:rPr>
          <w:rFonts w:cs="Times New Roman"/>
        </w:rPr>
        <w:tab/>
      </w:r>
    </w:p>
    <w:p w:rsidR="00423CFF" w:rsidRPr="00F933D6" w:rsidRDefault="00423CFF" w:rsidP="00423CFF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9" w:name="_Toc482409497"/>
      <w:r w:rsidRPr="00F933D6">
        <w:rPr>
          <w:rFonts w:ascii="Times New Roman" w:hAnsi="Times New Roman" w:cs="Times New Roman"/>
          <w:color w:val="FF3333"/>
          <w:sz w:val="36"/>
        </w:rPr>
        <w:t>CMS Page</w:t>
      </w:r>
      <w:bookmarkEnd w:id="9"/>
    </w:p>
    <w:p w:rsidR="00423CFF" w:rsidRPr="00F933D6" w:rsidRDefault="00423CFF" w:rsidP="00AF3AF8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  <w:sz w:val="32"/>
        </w:rPr>
      </w:pPr>
      <w:bookmarkStart w:id="10" w:name="_Toc482409498"/>
      <w:r w:rsidRPr="00F933D6">
        <w:rPr>
          <w:rFonts w:cs="Times New Roman"/>
          <w:color w:val="FF3333"/>
          <w:sz w:val="32"/>
        </w:rPr>
        <w:t>Manage Account</w:t>
      </w:r>
      <w:bookmarkEnd w:id="10"/>
    </w:p>
    <w:p w:rsidR="00423CFF" w:rsidRPr="00F933D6" w:rsidRDefault="00423CFF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1" w:name="_Toc482409499"/>
      <w:r w:rsidRPr="00F933D6">
        <w:rPr>
          <w:rFonts w:ascii="Times New Roman" w:hAnsi="Times New Roman" w:cs="Times New Roman"/>
          <w:color w:val="FF3333"/>
        </w:rPr>
        <w:t>2.1.1 Login</w:t>
      </w:r>
      <w:bookmarkEnd w:id="11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CMS page.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lastRenderedPageBreak/>
        <w:drawing>
          <wp:inline distT="0" distB="0" distL="0" distR="0" wp14:anchorId="4F9F6C85" wp14:editId="321303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2: Input Email and Password and click “LOGIN” button.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E7F251C" wp14:editId="0EBF730C">
            <wp:extent cx="5943600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3: System show CMS page.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lastRenderedPageBreak/>
        <w:drawing>
          <wp:inline distT="0" distB="0" distL="0" distR="0" wp14:anchorId="61AD5EF6" wp14:editId="5320E7C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366ACB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2" w:name="_Toc482409500"/>
      <w:r w:rsidRPr="00F933D6">
        <w:rPr>
          <w:rFonts w:ascii="Times New Roman" w:hAnsi="Times New Roman" w:cs="Times New Roman"/>
          <w:color w:val="FF3333"/>
        </w:rPr>
        <w:t xml:space="preserve">2.1.2 </w:t>
      </w:r>
      <w:r w:rsidR="00423CFF" w:rsidRPr="00F933D6">
        <w:rPr>
          <w:rFonts w:ascii="Times New Roman" w:hAnsi="Times New Roman" w:cs="Times New Roman"/>
          <w:color w:val="FF3333"/>
        </w:rPr>
        <w:t>Logout</w:t>
      </w:r>
      <w:bookmarkEnd w:id="12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 xml:space="preserve">Step 1: Click button </w:t>
      </w:r>
      <w:r w:rsidRPr="00F933D6">
        <w:rPr>
          <w:rFonts w:cs="Times New Roman"/>
          <w:noProof/>
        </w:rPr>
        <w:drawing>
          <wp:inline distT="0" distB="0" distL="0" distR="0" wp14:anchorId="306859B1" wp14:editId="2E45AF12">
            <wp:extent cx="352425" cy="29879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2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3D6">
        <w:rPr>
          <w:rFonts w:cs="Times New Roman"/>
        </w:rPr>
        <w:t xml:space="preserve"> and click “LOGOUT” button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25A223A" wp14:editId="16DFD90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LOGIN page</w:t>
      </w:r>
    </w:p>
    <w:p w:rsidR="00423CFF" w:rsidRPr="00F933D6" w:rsidRDefault="00423CFF" w:rsidP="00E863B3">
      <w:pPr>
        <w:pStyle w:val="Heading2"/>
        <w:spacing w:before="200" w:line="276" w:lineRule="auto"/>
        <w:rPr>
          <w:rFonts w:ascii="Times New Roman" w:hAnsi="Times New Roman" w:cs="Times New Roman"/>
        </w:rPr>
      </w:pPr>
      <w:bookmarkStart w:id="13" w:name="_Toc482398154"/>
      <w:bookmarkStart w:id="14" w:name="_Toc482398187"/>
      <w:bookmarkStart w:id="15" w:name="_Toc482409277"/>
      <w:bookmarkStart w:id="16" w:name="_Toc482409501"/>
      <w:r w:rsidRPr="00F933D6">
        <w:rPr>
          <w:rFonts w:ascii="Times New Roman" w:hAnsi="Times New Roman" w:cs="Times New Roman"/>
          <w:noProof/>
        </w:rPr>
        <w:drawing>
          <wp:inline distT="0" distB="0" distL="0" distR="0" wp14:anchorId="249484E2" wp14:editId="70BA88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  <w:bookmarkEnd w:id="15"/>
      <w:bookmarkEnd w:id="16"/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7" w:name="_Toc482409502"/>
      <w:r w:rsidRPr="00F933D6">
        <w:rPr>
          <w:rFonts w:ascii="Times New Roman" w:hAnsi="Times New Roman" w:cs="Times New Roman"/>
          <w:color w:val="FF3333"/>
        </w:rPr>
        <w:t xml:space="preserve">2.1.3 </w:t>
      </w:r>
      <w:r w:rsidR="00423CFF" w:rsidRPr="00F933D6">
        <w:rPr>
          <w:rFonts w:ascii="Times New Roman" w:hAnsi="Times New Roman" w:cs="Times New Roman"/>
          <w:color w:val="FF3333"/>
        </w:rPr>
        <w:t>Create Account</w:t>
      </w:r>
      <w:bookmarkEnd w:id="17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Login to CMS page by System Admin account</w:t>
      </w:r>
    </w:p>
    <w:p w:rsidR="00E863B3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F07EBE9" wp14:editId="2DF22C5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</w:rPr>
        <w:lastRenderedPageBreak/>
        <w:t>Step 2: Click Manage Account and click Create Account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E9B4E75" wp14:editId="671DC45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3: System shows “Create Account” page.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C01C4F2" wp14:editId="6AED70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423CFF">
      <w:pPr>
        <w:pStyle w:val="ListParagraph"/>
        <w:rPr>
          <w:rFonts w:cs="Times New Roman"/>
        </w:rPr>
      </w:pP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4: Input full information of account and click “CREATE ACCOUNT” button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200B5D6" wp14:editId="604CB18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5: System notifies success message and system send the message with password to email.</w:t>
      </w:r>
    </w:p>
    <w:p w:rsidR="00423CFF" w:rsidRPr="00F933D6" w:rsidRDefault="00423CFF" w:rsidP="00143250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9435943" wp14:editId="27C45B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8" w:name="_Toc482409503"/>
      <w:r w:rsidRPr="00F933D6">
        <w:rPr>
          <w:rFonts w:ascii="Times New Roman" w:hAnsi="Times New Roman" w:cs="Times New Roman"/>
          <w:color w:val="FF3333"/>
        </w:rPr>
        <w:lastRenderedPageBreak/>
        <w:t xml:space="preserve">2.1.4 </w:t>
      </w:r>
      <w:r w:rsidR="00423CFF" w:rsidRPr="00F933D6">
        <w:rPr>
          <w:rFonts w:ascii="Times New Roman" w:hAnsi="Times New Roman" w:cs="Times New Roman"/>
          <w:color w:val="FF3333"/>
        </w:rPr>
        <w:t>View List Account</w:t>
      </w:r>
      <w:bookmarkEnd w:id="18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Login CMS page by System Admin account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2FCAFF8" wp14:editId="22F78D9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2: Click Manage Account and click View List Account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DFED0AA" wp14:editId="0397CD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3: System show List of accounts</w:t>
      </w:r>
    </w:p>
    <w:p w:rsidR="00423CFF" w:rsidRPr="00F933D6" w:rsidRDefault="00423CFF" w:rsidP="00143250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1A7BCEB" wp14:editId="4B078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9" w:name="_Toc482409504"/>
      <w:r w:rsidRPr="00F933D6">
        <w:rPr>
          <w:rFonts w:ascii="Times New Roman" w:hAnsi="Times New Roman" w:cs="Times New Roman"/>
          <w:color w:val="FF3333"/>
        </w:rPr>
        <w:t xml:space="preserve">2.1.5 </w:t>
      </w:r>
      <w:r w:rsidR="00423CFF" w:rsidRPr="00F933D6">
        <w:rPr>
          <w:rFonts w:ascii="Times New Roman" w:hAnsi="Times New Roman" w:cs="Times New Roman"/>
          <w:color w:val="FF3333"/>
        </w:rPr>
        <w:t>Edit Account</w:t>
      </w:r>
      <w:bookmarkEnd w:id="19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View List Account page, choose the account and click edit button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AED891C" wp14:editId="05B1E20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“Edit Account” page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438B48F" wp14:editId="5E73842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3: Edit information of account except the Email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0A19A79" wp14:editId="22AFC05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50" w:rsidRPr="00F933D6" w:rsidRDefault="00143250" w:rsidP="00E863B3">
      <w:pPr>
        <w:rPr>
          <w:rFonts w:cs="Times New Roman"/>
        </w:rPr>
      </w:pP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4: System show success message</w:t>
      </w:r>
    </w:p>
    <w:p w:rsidR="00423CFF" w:rsidRPr="00F933D6" w:rsidRDefault="00423CFF" w:rsidP="00143250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B71AB48" wp14:editId="62C4CA6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0" w:name="_Toc482409505"/>
      <w:r w:rsidRPr="00F933D6">
        <w:rPr>
          <w:rFonts w:ascii="Times New Roman" w:hAnsi="Times New Roman" w:cs="Times New Roman"/>
          <w:color w:val="FF3333"/>
        </w:rPr>
        <w:t xml:space="preserve">2.1.6 </w:t>
      </w:r>
      <w:r w:rsidR="00423CFF" w:rsidRPr="00F933D6">
        <w:rPr>
          <w:rFonts w:ascii="Times New Roman" w:hAnsi="Times New Roman" w:cs="Times New Roman"/>
          <w:color w:val="FF3333"/>
        </w:rPr>
        <w:t>Search Account</w:t>
      </w:r>
      <w:bookmarkEnd w:id="20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View List Account page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2961582" wp14:editId="42C3DD4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Input name of account which you want to search and system show the account with the key search</w:t>
      </w:r>
    </w:p>
    <w:p w:rsidR="00423CFF" w:rsidRPr="00F933D6" w:rsidRDefault="00423CFF" w:rsidP="00143250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F0C46A7" wp14:editId="44FF636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1" w:name="_Toc482409506"/>
      <w:r w:rsidRPr="00F933D6">
        <w:rPr>
          <w:rFonts w:ascii="Times New Roman" w:hAnsi="Times New Roman" w:cs="Times New Roman"/>
          <w:color w:val="FF3333"/>
        </w:rPr>
        <w:t xml:space="preserve">2.1.7 </w:t>
      </w:r>
      <w:r w:rsidR="00423CFF" w:rsidRPr="00F933D6">
        <w:rPr>
          <w:rFonts w:ascii="Times New Roman" w:hAnsi="Times New Roman" w:cs="Times New Roman"/>
          <w:color w:val="FF3333"/>
        </w:rPr>
        <w:t>View Detail of Account</w:t>
      </w:r>
      <w:bookmarkEnd w:id="21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 xml:space="preserve">Step 1: Click </w:t>
      </w:r>
      <w:r w:rsidRPr="00F933D6">
        <w:rPr>
          <w:rFonts w:cs="Times New Roman"/>
          <w:noProof/>
        </w:rPr>
        <w:drawing>
          <wp:inline distT="0" distB="0" distL="0" distR="0" wp14:anchorId="14959EF8" wp14:editId="4B00522E">
            <wp:extent cx="370742" cy="314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3D6">
        <w:rPr>
          <w:rFonts w:cs="Times New Roman"/>
        </w:rPr>
        <w:t xml:space="preserve"> button in the CMS page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65D907E" wp14:editId="2E7D0D30">
            <wp:extent cx="5943600" cy="32262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59" cy="3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detail of account</w:t>
      </w:r>
    </w:p>
    <w:p w:rsidR="00423CFF" w:rsidRPr="00F933D6" w:rsidRDefault="00423CFF" w:rsidP="00143250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E6FB4FF" wp14:editId="6E7F43D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2" w:name="_Toc482409507"/>
      <w:r w:rsidRPr="00F933D6">
        <w:rPr>
          <w:rFonts w:ascii="Times New Roman" w:hAnsi="Times New Roman" w:cs="Times New Roman"/>
          <w:color w:val="FF3333"/>
        </w:rPr>
        <w:t xml:space="preserve">2.1.8 </w:t>
      </w:r>
      <w:r w:rsidR="00423CFF" w:rsidRPr="00F933D6">
        <w:rPr>
          <w:rFonts w:ascii="Times New Roman" w:hAnsi="Times New Roman" w:cs="Times New Roman"/>
          <w:color w:val="FF3333"/>
        </w:rPr>
        <w:t>Authorize</w:t>
      </w:r>
      <w:bookmarkEnd w:id="22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View List Account, choose and click Authorize button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235AB1ED" wp14:editId="69689FB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Authorize form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DC35E41" wp14:editId="7B03E7B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3: Choose role for account and click “SAVE” button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5FDD13F2" wp14:editId="3F531B3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F933D6" w:rsidRDefault="00E863B3" w:rsidP="00E863B3">
      <w:pPr>
        <w:rPr>
          <w:rFonts w:cs="Times New Roman"/>
        </w:rPr>
      </w:pP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4: System shows success message</w:t>
      </w:r>
    </w:p>
    <w:p w:rsidR="00E863B3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2488AFC" wp14:editId="6408DC9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3" w:name="_Toc482409508"/>
      <w:r w:rsidRPr="00F933D6">
        <w:rPr>
          <w:rFonts w:ascii="Times New Roman" w:hAnsi="Times New Roman" w:cs="Times New Roman"/>
          <w:color w:val="FF3333"/>
        </w:rPr>
        <w:t xml:space="preserve">2.1.9 </w:t>
      </w:r>
      <w:r w:rsidR="00423CFF" w:rsidRPr="00F933D6">
        <w:rPr>
          <w:rFonts w:ascii="Times New Roman" w:hAnsi="Times New Roman" w:cs="Times New Roman"/>
          <w:color w:val="FF3333"/>
        </w:rPr>
        <w:t>Deactivate Account</w:t>
      </w:r>
      <w:bookmarkEnd w:id="23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View List Account page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3041846" wp14:editId="0F2419D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Choose account and uncheck the “Deactive” button, System show the success message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6FFE980" wp14:editId="52ADCDA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ctiveAccount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F933D6" w:rsidRDefault="002125B3" w:rsidP="00143250">
      <w:pPr>
        <w:pStyle w:val="Heading3"/>
        <w:rPr>
          <w:rFonts w:ascii="Times New Roman" w:hAnsi="Times New Roman" w:cs="Times New Roman"/>
          <w:color w:val="FF3333"/>
        </w:rPr>
      </w:pPr>
      <w:r w:rsidRPr="00F933D6">
        <w:rPr>
          <w:rFonts w:ascii="Times New Roman" w:hAnsi="Times New Roman" w:cs="Times New Roman"/>
          <w:color w:val="FF3333"/>
        </w:rPr>
        <w:t xml:space="preserve"> </w:t>
      </w:r>
      <w:bookmarkStart w:id="24" w:name="_Toc482409509"/>
      <w:r w:rsidR="00143250" w:rsidRPr="00F933D6">
        <w:rPr>
          <w:rFonts w:ascii="Times New Roman" w:hAnsi="Times New Roman" w:cs="Times New Roman"/>
          <w:color w:val="FF3333"/>
        </w:rPr>
        <w:t xml:space="preserve">2.1.10 </w:t>
      </w:r>
      <w:r w:rsidR="00423CFF" w:rsidRPr="00F933D6">
        <w:rPr>
          <w:rFonts w:ascii="Times New Roman" w:hAnsi="Times New Roman" w:cs="Times New Roman"/>
          <w:color w:val="FF3333"/>
        </w:rPr>
        <w:t>Activate Account</w:t>
      </w:r>
      <w:bookmarkEnd w:id="24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View List Account page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0B69CAF" wp14:editId="28A5E7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Choose account and check the “Deactive” button, System show success message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FBA719F" wp14:editId="2EA5CB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F933D6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5" w:name="_Toc482409510"/>
      <w:r w:rsidRPr="00F933D6">
        <w:rPr>
          <w:rFonts w:ascii="Times New Roman" w:hAnsi="Times New Roman" w:cs="Times New Roman"/>
          <w:color w:val="FF3333"/>
        </w:rPr>
        <w:t xml:space="preserve">2.1.11 </w:t>
      </w:r>
      <w:r w:rsidR="00423CFF" w:rsidRPr="00F933D6">
        <w:rPr>
          <w:rFonts w:ascii="Times New Roman" w:hAnsi="Times New Roman" w:cs="Times New Roman"/>
          <w:color w:val="FF3333"/>
        </w:rPr>
        <w:t>Forget Password</w:t>
      </w:r>
      <w:bookmarkEnd w:id="25"/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1: Access to CMS page and click “Forget Password”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298C79E5" wp14:editId="0D2D0E4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“Forget Password” form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489633B" wp14:editId="75B093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F933D6" w:rsidRDefault="00E863B3" w:rsidP="00E863B3">
      <w:pPr>
        <w:rPr>
          <w:rFonts w:cs="Times New Roman"/>
        </w:rPr>
      </w:pP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t>Step 3: Input Email and click “SAVE” button</w:t>
      </w:r>
    </w:p>
    <w:p w:rsidR="00423CFF" w:rsidRPr="00F933D6" w:rsidRDefault="00423CFF" w:rsidP="00E863B3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206DBB4" wp14:editId="2C274A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E863B3">
      <w:pPr>
        <w:rPr>
          <w:rFonts w:cs="Times New Roman"/>
        </w:rPr>
      </w:pPr>
      <w:r w:rsidRPr="00F933D6">
        <w:rPr>
          <w:rFonts w:cs="Times New Roman"/>
        </w:rPr>
        <w:lastRenderedPageBreak/>
        <w:t>Step 4: System show success message and send new Password to Email.</w:t>
      </w:r>
    </w:p>
    <w:p w:rsidR="00423CFF" w:rsidRPr="00F933D6" w:rsidRDefault="00423CFF" w:rsidP="00F933D6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A6F6B74" wp14:editId="1F7A2E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50" w:rsidRPr="00C15BCB" w:rsidRDefault="00366ACB" w:rsidP="00AF3AF8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  <w:sz w:val="32"/>
        </w:rPr>
      </w:pPr>
      <w:bookmarkStart w:id="26" w:name="_Toc482409511"/>
      <w:r w:rsidRPr="00C15BCB">
        <w:rPr>
          <w:rFonts w:cs="Times New Roman"/>
          <w:color w:val="FF3333"/>
          <w:sz w:val="32"/>
        </w:rPr>
        <w:t>Manage News</w:t>
      </w:r>
      <w:bookmarkEnd w:id="26"/>
    </w:p>
    <w:p w:rsidR="00366ACB" w:rsidRPr="00F933D6" w:rsidRDefault="00C15BCB" w:rsidP="00F933D6">
      <w:pPr>
        <w:pStyle w:val="Heading3"/>
        <w:rPr>
          <w:rFonts w:ascii="Times New Roman" w:hAnsi="Times New Roman" w:cs="Times New Roman"/>
          <w:color w:val="FF3333"/>
          <w:sz w:val="32"/>
        </w:rPr>
      </w:pPr>
      <w:bookmarkStart w:id="27" w:name="_Toc482409512"/>
      <w:r>
        <w:rPr>
          <w:rFonts w:ascii="Times New Roman" w:hAnsi="Times New Roman" w:cs="Times New Roman"/>
          <w:color w:val="FF3333"/>
        </w:rPr>
        <w:t>2.2</w:t>
      </w:r>
      <w:r w:rsidR="00F933D6" w:rsidRPr="00F933D6">
        <w:rPr>
          <w:rFonts w:ascii="Times New Roman" w:hAnsi="Times New Roman" w:cs="Times New Roman"/>
          <w:color w:val="FF3333"/>
        </w:rPr>
        <w:t xml:space="preserve">.1 </w:t>
      </w:r>
      <w:r w:rsidR="00366ACB" w:rsidRPr="00F933D6">
        <w:rPr>
          <w:rFonts w:ascii="Times New Roman" w:hAnsi="Times New Roman" w:cs="Times New Roman"/>
          <w:color w:val="FF3333"/>
        </w:rPr>
        <w:t>View News</w:t>
      </w:r>
      <w:r w:rsidR="00E80F9E" w:rsidRPr="00F933D6">
        <w:rPr>
          <w:rFonts w:ascii="Times New Roman" w:hAnsi="Times New Roman" w:cs="Times New Roman"/>
          <w:color w:val="FF3333"/>
        </w:rPr>
        <w:t xml:space="preserve"> in CMS page</w:t>
      </w:r>
      <w:bookmarkEnd w:id="27"/>
    </w:p>
    <w:p w:rsidR="00E80F9E" w:rsidRPr="00F933D6" w:rsidRDefault="00E863B3" w:rsidP="00E80F9E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1: Login to CMS page</w:t>
      </w:r>
    </w:p>
    <w:p w:rsidR="00366ACB" w:rsidRPr="00F933D6" w:rsidRDefault="00086E5B" w:rsidP="00366AC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572125" cy="3181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F933D6" w:rsidRDefault="002125B3" w:rsidP="00366AC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2 : Click Manage News &amp; click View News</w:t>
      </w:r>
    </w:p>
    <w:p w:rsidR="002125B3" w:rsidRPr="00F933D6" w:rsidRDefault="008C5E31" w:rsidP="00366AC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5B3" w:rsidRPr="00F933D6">
        <w:rPr>
          <w:rFonts w:cs="Times New Roman"/>
          <w:color w:val="auto"/>
        </w:rPr>
        <w:t xml:space="preserve"> </w:t>
      </w:r>
    </w:p>
    <w:p w:rsidR="00366ACB" w:rsidRPr="00C15BCB" w:rsidRDefault="002125B3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28" w:name="_Toc482409513"/>
      <w:r w:rsidRPr="00C15BCB">
        <w:rPr>
          <w:rFonts w:cs="Times New Roman"/>
          <w:color w:val="FF3333"/>
        </w:rPr>
        <w:t>View Draft</w:t>
      </w:r>
      <w:bookmarkEnd w:id="28"/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 : Click Manage News &amp; click View Draft</w:t>
      </w:r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0848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 w:rsidP="002125B3">
      <w:pPr>
        <w:rPr>
          <w:rFonts w:cs="Times New Roman"/>
          <w:color w:val="auto"/>
        </w:rPr>
      </w:pPr>
    </w:p>
    <w:p w:rsidR="00F933D6" w:rsidRPr="00F933D6" w:rsidRDefault="00F933D6" w:rsidP="002125B3">
      <w:pPr>
        <w:rPr>
          <w:rFonts w:cs="Times New Roman"/>
          <w:color w:val="auto"/>
        </w:rPr>
      </w:pPr>
    </w:p>
    <w:p w:rsidR="00F933D6" w:rsidRPr="00F933D6" w:rsidRDefault="00F933D6" w:rsidP="002125B3">
      <w:pPr>
        <w:rPr>
          <w:rFonts w:cs="Times New Roman"/>
          <w:color w:val="auto"/>
        </w:rPr>
      </w:pPr>
    </w:p>
    <w:p w:rsidR="002125B3" w:rsidRPr="00C15BCB" w:rsidRDefault="002125B3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29" w:name="_Toc482409514"/>
      <w:r w:rsidRPr="00C15BCB">
        <w:rPr>
          <w:rFonts w:cs="Times New Roman"/>
          <w:color w:val="FF3333"/>
        </w:rPr>
        <w:t>Create Draft</w:t>
      </w:r>
      <w:bookmarkEnd w:id="29"/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1: Click Manage News &amp; click Create Draft</w:t>
      </w:r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527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reageD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Input Title , Short Description , Content , select categories &amp; input Avatar</w:t>
      </w:r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81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reateD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2125B3" w:rsidRPr="00F933D6" w:rsidRDefault="002125B3" w:rsidP="002125B3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3: Click button “Create Draft”</w:t>
      </w:r>
    </w:p>
    <w:p w:rsidR="002125B3" w:rsidRPr="00F933D6" w:rsidRDefault="000E629D" w:rsidP="002125B3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Untitled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D" w:rsidRPr="00F933D6" w:rsidRDefault="000E629D" w:rsidP="002125B3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“Create Success”</w:t>
      </w:r>
    </w:p>
    <w:p w:rsidR="002125B3" w:rsidRPr="00F933D6" w:rsidRDefault="000E629D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0" w:name="_Toc482409515"/>
      <w:r w:rsidRPr="00F933D6">
        <w:rPr>
          <w:rFonts w:cs="Times New Roman"/>
          <w:color w:val="FF3333"/>
        </w:rPr>
        <w:t>Edit Draft</w:t>
      </w:r>
      <w:bookmarkEnd w:id="30"/>
    </w:p>
    <w:p w:rsidR="000E629D" w:rsidRPr="00F933D6" w:rsidRDefault="000E629D" w:rsidP="000E629D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1: Click View Draft , choose draft &amp; click button “Edit”</w:t>
      </w:r>
    </w:p>
    <w:p w:rsidR="000E629D" w:rsidRPr="00F933D6" w:rsidRDefault="000E629D" w:rsidP="000E629D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Dr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0E629D" w:rsidRPr="00F933D6" w:rsidRDefault="000E629D" w:rsidP="000E629D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2: Edit information of draft (</w:t>
      </w:r>
      <w:r w:rsidR="00FB749E" w:rsidRPr="00F933D6">
        <w:rPr>
          <w:rFonts w:cs="Times New Roman"/>
          <w:color w:val="auto"/>
        </w:rPr>
        <w:t xml:space="preserve"> </w:t>
      </w:r>
      <w:r w:rsidRPr="00F933D6">
        <w:rPr>
          <w:rFonts w:cs="Times New Roman"/>
          <w:color w:val="auto"/>
        </w:rPr>
        <w:t xml:space="preserve"> Example )</w:t>
      </w:r>
    </w:p>
    <w:p w:rsidR="000E629D" w:rsidRPr="00F933D6" w:rsidRDefault="000E629D" w:rsidP="000E629D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ditDr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F933D6" w:rsidRDefault="00FB749E" w:rsidP="000E629D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3: Click button “Edit Draft”</w:t>
      </w:r>
    </w:p>
    <w:p w:rsidR="00FB749E" w:rsidRPr="00F933D6" w:rsidRDefault="00FB749E" w:rsidP="000E629D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ntitle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F933D6" w:rsidRDefault="00FB749E" w:rsidP="000E629D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“Edit Success”</w:t>
      </w:r>
    </w:p>
    <w:p w:rsidR="002125B3" w:rsidRPr="00F933D6" w:rsidRDefault="00FB749E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1" w:name="_Toc482409516"/>
      <w:r w:rsidRPr="00F933D6">
        <w:rPr>
          <w:rFonts w:cs="Times New Roman"/>
          <w:color w:val="FF3333"/>
        </w:rPr>
        <w:t>Delete Draft</w:t>
      </w:r>
      <w:bookmarkEnd w:id="31"/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FB749E" w:rsidRPr="00F933D6" w:rsidRDefault="00FB749E" w:rsidP="00FB749E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 xml:space="preserve">Step 1: </w:t>
      </w:r>
      <w:r w:rsidR="00F70D17" w:rsidRPr="00F933D6">
        <w:rPr>
          <w:rFonts w:cs="Times New Roman"/>
          <w:color w:val="auto"/>
        </w:rPr>
        <w:t>Click Click View Draft , choose draft &amp; click button “Delete”</w:t>
      </w:r>
    </w:p>
    <w:p w:rsidR="00F70D17" w:rsidRPr="00F933D6" w:rsidRDefault="00F70D17" w:rsidP="00FB749E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eleteDr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933D6" w:rsidRDefault="00F70D17" w:rsidP="00FB749E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System show Notify – Click “YES”</w:t>
      </w:r>
    </w:p>
    <w:p w:rsidR="00F70D17" w:rsidRPr="00F933D6" w:rsidRDefault="00F70D17" w:rsidP="00FB749E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eleteDr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F70D17" w:rsidRPr="00F933D6" w:rsidRDefault="00F70D17" w:rsidP="00FB749E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System show message “Delete Success”</w:t>
      </w:r>
    </w:p>
    <w:p w:rsidR="00F70D17" w:rsidRPr="00F933D6" w:rsidRDefault="00F70D17" w:rsidP="00FB749E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elete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933D6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2" w:name="_Toc482409517"/>
      <w:r w:rsidRPr="00F933D6">
        <w:rPr>
          <w:rFonts w:cs="Times New Roman"/>
          <w:color w:val="FF3333"/>
        </w:rPr>
        <w:t>Transfer Draft</w:t>
      </w:r>
      <w:bookmarkEnd w:id="32"/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1: Click View Draft , choose draft &amp; click button “Transfer”</w:t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ranDr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2: Choose person to transfer (</w:t>
      </w:r>
      <w:r w:rsidR="00E00D6D" w:rsidRPr="00F933D6">
        <w:rPr>
          <w:rFonts w:cs="Times New Roman"/>
          <w:color w:val="auto"/>
        </w:rPr>
        <w:t>Applies only to</w:t>
      </w:r>
      <w:r w:rsidRPr="00F933D6">
        <w:rPr>
          <w:rFonts w:cs="Times New Roman"/>
          <w:color w:val="auto"/>
        </w:rPr>
        <w:t xml:space="preserve"> Content Admin)</w:t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ransdr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3: Click button “Save”</w:t>
      </w:r>
      <w:r w:rsidR="00E00D6D" w:rsidRPr="00F933D6">
        <w:rPr>
          <w:rFonts w:cs="Times New Roman"/>
          <w:color w:val="auto"/>
        </w:rPr>
        <w:t xml:space="preserve"> (Applies only to Content Admin)</w:t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rans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“Transfer Success”</w:t>
      </w:r>
    </w:p>
    <w:p w:rsidR="002125B3" w:rsidRPr="00F933D6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3" w:name="_Toc482409518"/>
      <w:r w:rsidRPr="00F933D6">
        <w:rPr>
          <w:rFonts w:cs="Times New Roman"/>
          <w:color w:val="FF3333"/>
        </w:rPr>
        <w:t>Approve Draft</w:t>
      </w:r>
      <w:bookmarkEnd w:id="33"/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1: Click View Draft , choose draft &amp; click button “Approve”</w:t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pprov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“Approve Success”</w:t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ppr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 w:rsidP="00F70D17">
      <w:pPr>
        <w:rPr>
          <w:rFonts w:cs="Times New Roman"/>
          <w:color w:val="auto"/>
        </w:rPr>
      </w:pPr>
    </w:p>
    <w:p w:rsidR="002125B3" w:rsidRPr="00F933D6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4" w:name="_Toc482409519"/>
      <w:r w:rsidRPr="00F933D6">
        <w:rPr>
          <w:rFonts w:cs="Times New Roman"/>
          <w:color w:val="FF3333"/>
        </w:rPr>
        <w:t>Post News</w:t>
      </w:r>
      <w:bookmarkEnd w:id="34"/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1: Click View News</w:t>
      </w:r>
    </w:p>
    <w:p w:rsidR="00F70D17" w:rsidRPr="00F933D6" w:rsidRDefault="00AD778A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Choose news &amp; check “Post/Deactive”</w:t>
      </w:r>
    </w:p>
    <w:p w:rsidR="00F70D17" w:rsidRPr="00F933D6" w:rsidRDefault="00AD778A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os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D17" w:rsidRPr="00F933D6">
        <w:rPr>
          <w:rFonts w:cs="Times New Roman"/>
          <w:color w:val="auto"/>
        </w:rPr>
        <w:t xml:space="preserve"> </w:t>
      </w:r>
    </w:p>
    <w:p w:rsidR="00F70D17" w:rsidRPr="00F933D6" w:rsidRDefault="00F70D17" w:rsidP="00F70D17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“Post Success”</w:t>
      </w:r>
    </w:p>
    <w:p w:rsidR="00F70D17" w:rsidRPr="00F933D6" w:rsidRDefault="00AD778A" w:rsidP="00F70D17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05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ost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F933D6" w:rsidRDefault="0032192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5" w:name="_Toc482409520"/>
      <w:r w:rsidRPr="00F933D6">
        <w:rPr>
          <w:rFonts w:cs="Times New Roman"/>
          <w:color w:val="FF3333"/>
        </w:rPr>
        <w:t>Deactive News</w:t>
      </w:r>
      <w:bookmarkEnd w:id="35"/>
    </w:p>
    <w:p w:rsidR="0032192B" w:rsidRPr="00F933D6" w:rsidRDefault="0032192B" w:rsidP="0032192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1: Click View News</w:t>
      </w:r>
    </w:p>
    <w:p w:rsidR="0032192B" w:rsidRPr="00F933D6" w:rsidRDefault="00AD778A" w:rsidP="0032192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96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eactiv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F933D6" w:rsidRDefault="0032192B" w:rsidP="0032192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Choose news &amp; check “Post/Deactive”</w:t>
      </w:r>
    </w:p>
    <w:p w:rsidR="0032192B" w:rsidRPr="00F933D6" w:rsidRDefault="00AD778A" w:rsidP="0032192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56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eactive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92B" w:rsidRPr="00F933D6">
        <w:rPr>
          <w:rFonts w:cs="Times New Roman"/>
          <w:color w:val="auto"/>
        </w:rPr>
        <w:t xml:space="preserve"> </w:t>
      </w:r>
    </w:p>
    <w:p w:rsidR="0032192B" w:rsidRPr="00F933D6" w:rsidRDefault="0032192B" w:rsidP="0032192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“Deactive Success”</w:t>
      </w:r>
    </w:p>
    <w:p w:rsidR="0032192B" w:rsidRPr="00F933D6" w:rsidRDefault="00AD778A" w:rsidP="0032192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32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eac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F933D6" w:rsidRDefault="0032192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6" w:name="_Toc482409521"/>
      <w:r w:rsidRPr="00F933D6">
        <w:rPr>
          <w:rFonts w:cs="Times New Roman"/>
          <w:color w:val="FF3333"/>
        </w:rPr>
        <w:lastRenderedPageBreak/>
        <w:t>Push News</w:t>
      </w:r>
      <w:bookmarkEnd w:id="36"/>
    </w:p>
    <w:p w:rsidR="0032192B" w:rsidRPr="00F933D6" w:rsidRDefault="0032192B" w:rsidP="0032192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1: Click View News</w:t>
      </w:r>
    </w:p>
    <w:p w:rsidR="0032192B" w:rsidRPr="00F933D6" w:rsidRDefault="00AD778A" w:rsidP="0032192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F933D6" w:rsidRDefault="0032192B" w:rsidP="0032192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Choose news poshed &amp; check “Push/Unpush”</w:t>
      </w:r>
    </w:p>
    <w:p w:rsidR="0032192B" w:rsidRPr="00F933D6" w:rsidRDefault="00AD778A" w:rsidP="0032192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ush1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F933D6" w:rsidRDefault="0032192B" w:rsidP="0032192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3: System show message “Push Success”</w:t>
      </w:r>
    </w:p>
    <w:p w:rsidR="0032192B" w:rsidRPr="00F933D6" w:rsidRDefault="00AD778A" w:rsidP="0032192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ush1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F933D6" w:rsidRDefault="00170EC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7" w:name="_Toc482409522"/>
      <w:r w:rsidRPr="00F933D6">
        <w:rPr>
          <w:rFonts w:cs="Times New Roman"/>
          <w:color w:val="FF3333"/>
        </w:rPr>
        <w:lastRenderedPageBreak/>
        <w:t>Unpush News</w:t>
      </w:r>
      <w:bookmarkEnd w:id="37"/>
    </w:p>
    <w:p w:rsidR="00170ECB" w:rsidRPr="00F933D6" w:rsidRDefault="00170ECB" w:rsidP="00170EC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1: Click View News</w:t>
      </w:r>
    </w:p>
    <w:p w:rsidR="00170ECB" w:rsidRPr="00F933D6" w:rsidRDefault="00AD778A" w:rsidP="00170EC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F933D6" w:rsidRDefault="00170ECB" w:rsidP="00170EC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Choose news poshed &amp; check “Push/Unpush”</w:t>
      </w:r>
    </w:p>
    <w:p w:rsidR="00170ECB" w:rsidRPr="00F933D6" w:rsidRDefault="00AD778A" w:rsidP="00170ECB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88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push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br w:type="page"/>
      </w:r>
    </w:p>
    <w:p w:rsidR="00170ECB" w:rsidRPr="00F933D6" w:rsidRDefault="00170ECB" w:rsidP="00170ECB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3: System show message “Unpush Success”</w:t>
      </w:r>
    </w:p>
    <w:p w:rsidR="002125B3" w:rsidRPr="00F933D6" w:rsidRDefault="00AD778A" w:rsidP="00492391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6471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Unpush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C15BCB" w:rsidRDefault="00366ACB" w:rsidP="00AF3AF8">
      <w:pPr>
        <w:pStyle w:val="ListParagraph"/>
        <w:numPr>
          <w:ilvl w:val="1"/>
          <w:numId w:val="6"/>
        </w:numPr>
        <w:outlineLvl w:val="1"/>
        <w:rPr>
          <w:rFonts w:cs="Times New Roman"/>
          <w:color w:val="FF3333"/>
          <w:sz w:val="32"/>
        </w:rPr>
      </w:pPr>
      <w:bookmarkStart w:id="38" w:name="_Toc482409523"/>
      <w:r w:rsidRPr="00C15BCB">
        <w:rPr>
          <w:rFonts w:cs="Times New Roman"/>
          <w:color w:val="FF3333"/>
          <w:sz w:val="32"/>
        </w:rPr>
        <w:t>Manage Category</w:t>
      </w:r>
      <w:bookmarkEnd w:id="38"/>
    </w:p>
    <w:p w:rsidR="00E80F9E" w:rsidRPr="00F933D6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39" w:name="_Toc482409524"/>
      <w:r>
        <w:rPr>
          <w:rFonts w:ascii="Times New Roman" w:hAnsi="Times New Roman" w:cs="Times New Roman"/>
          <w:color w:val="FF3333"/>
        </w:rPr>
        <w:t>2.3</w:t>
      </w:r>
      <w:r w:rsidR="00F933D6" w:rsidRPr="00F933D6">
        <w:rPr>
          <w:rFonts w:ascii="Times New Roman" w:hAnsi="Times New Roman" w:cs="Times New Roman"/>
          <w:color w:val="FF3333"/>
        </w:rPr>
        <w:t xml:space="preserve">.1 </w:t>
      </w:r>
      <w:r w:rsidR="00E80F9E" w:rsidRPr="00F933D6">
        <w:rPr>
          <w:rFonts w:ascii="Times New Roman" w:hAnsi="Times New Roman" w:cs="Times New Roman"/>
          <w:color w:val="FF3333"/>
        </w:rPr>
        <w:t>View List of Categories in CMS page</w:t>
      </w:r>
      <w:bookmarkEnd w:id="39"/>
    </w:p>
    <w:p w:rsidR="00E80F9E" w:rsidRPr="00F933D6" w:rsidRDefault="00E80F9E" w:rsidP="00F933D6">
      <w:pPr>
        <w:rPr>
          <w:rFonts w:cs="Times New Roman"/>
        </w:rPr>
      </w:pPr>
      <w:r w:rsidRPr="00F933D6">
        <w:rPr>
          <w:rFonts w:cs="Times New Roman"/>
        </w:rPr>
        <w:t>Step 1: Login to CMS page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8ADC593" wp14:editId="5D815D7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>
      <w:pPr>
        <w:rPr>
          <w:rFonts w:cs="Times New Roman"/>
        </w:rPr>
      </w:pPr>
      <w:r w:rsidRPr="00F933D6">
        <w:rPr>
          <w:rFonts w:cs="Times New Roman"/>
        </w:rPr>
        <w:br w:type="page"/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2: Click Manage Categories and click View Categories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6EC4A05" wp14:editId="71E071D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3: System shows View Categories page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A7C1EA5" wp14:editId="16B07C2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pStyle w:val="ListParagraph"/>
        <w:ind w:left="1080"/>
        <w:rPr>
          <w:rFonts w:cs="Times New Roman"/>
          <w:color w:val="FF3333"/>
        </w:rPr>
      </w:pPr>
    </w:p>
    <w:p w:rsidR="00E80F9E" w:rsidRPr="00F933D6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0" w:name="_Toc482409525"/>
      <w:r>
        <w:rPr>
          <w:rFonts w:ascii="Times New Roman" w:hAnsi="Times New Roman" w:cs="Times New Roman"/>
          <w:color w:val="FF3333"/>
        </w:rPr>
        <w:lastRenderedPageBreak/>
        <w:t>2.3</w:t>
      </w:r>
      <w:r w:rsidR="00F933D6" w:rsidRPr="00F933D6">
        <w:rPr>
          <w:rFonts w:ascii="Times New Roman" w:hAnsi="Times New Roman" w:cs="Times New Roman"/>
          <w:color w:val="FF3333"/>
        </w:rPr>
        <w:t xml:space="preserve">.2 </w:t>
      </w:r>
      <w:r w:rsidR="00E80F9E" w:rsidRPr="00F933D6">
        <w:rPr>
          <w:rFonts w:ascii="Times New Roman" w:hAnsi="Times New Roman" w:cs="Times New Roman"/>
          <w:color w:val="FF3333"/>
        </w:rPr>
        <w:t>Create Category</w:t>
      </w:r>
      <w:bookmarkEnd w:id="40"/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1: Login to CMS page by Content Admin account</w:t>
      </w:r>
    </w:p>
    <w:p w:rsidR="00E80F9E" w:rsidRPr="00F933D6" w:rsidRDefault="00E80F9E" w:rsidP="00F933D6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B98BB31" wp14:editId="7D520F6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2: Click Manage Categories and click Create Categories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5025E2FF" wp14:editId="58821EC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3: System show “Create Categories” page</w:t>
      </w:r>
    </w:p>
    <w:p w:rsidR="00E80F9E" w:rsidRPr="00F933D6" w:rsidRDefault="00E80F9E" w:rsidP="00F933D6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2E3F02C" wp14:editId="4D8171B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 w:rsidP="00F933D6">
      <w:pPr>
        <w:spacing w:before="0" w:line="276" w:lineRule="auto"/>
        <w:rPr>
          <w:rFonts w:cs="Times New Roman"/>
        </w:rPr>
      </w:pP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4: Input name of category and click “CREATE” button.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9F48059" wp14:editId="33ECD4B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5: System show success message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FAA1A9F" wp14:editId="5BCC15E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1" w:name="_Toc482409526"/>
      <w:r>
        <w:rPr>
          <w:rFonts w:ascii="Times New Roman" w:hAnsi="Times New Roman" w:cs="Times New Roman"/>
          <w:color w:val="FF3333"/>
        </w:rPr>
        <w:t>2.3</w:t>
      </w:r>
      <w:r w:rsidR="00F933D6" w:rsidRPr="00F933D6">
        <w:rPr>
          <w:rFonts w:ascii="Times New Roman" w:hAnsi="Times New Roman" w:cs="Times New Roman"/>
          <w:color w:val="FF3333"/>
        </w:rPr>
        <w:t xml:space="preserve">.3 </w:t>
      </w:r>
      <w:r w:rsidR="00E80F9E" w:rsidRPr="00F933D6">
        <w:rPr>
          <w:rFonts w:ascii="Times New Roman" w:hAnsi="Times New Roman" w:cs="Times New Roman"/>
          <w:color w:val="FF3333"/>
        </w:rPr>
        <w:t>Create Categories Level 2</w:t>
      </w:r>
      <w:bookmarkEnd w:id="41"/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1: Access to View Categories page, choose category and click “”CREATE” button.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F72594D" wp14:editId="20D8B2E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Create Category Level 2</w:t>
      </w:r>
    </w:p>
    <w:p w:rsidR="00E80F9E" w:rsidRPr="00F933D6" w:rsidRDefault="00E80F9E" w:rsidP="00F933D6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453BF74" wp14:editId="0BE48AD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 w:rsidP="00F933D6">
      <w:pPr>
        <w:spacing w:before="0" w:line="276" w:lineRule="auto"/>
        <w:rPr>
          <w:rFonts w:cs="Times New Roman"/>
        </w:rPr>
      </w:pP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3: Input name of category and click “CREATE” button.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59AE97A5" wp14:editId="19FC6A5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4: System shows success message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38927F6" wp14:editId="3FCEC85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2" w:name="_Toc482409527"/>
      <w:r>
        <w:rPr>
          <w:rFonts w:ascii="Times New Roman" w:hAnsi="Times New Roman" w:cs="Times New Roman"/>
          <w:color w:val="FF3333"/>
        </w:rPr>
        <w:t>2.3</w:t>
      </w:r>
      <w:r w:rsidR="00F933D6" w:rsidRPr="00F933D6">
        <w:rPr>
          <w:rFonts w:ascii="Times New Roman" w:hAnsi="Times New Roman" w:cs="Times New Roman"/>
          <w:color w:val="FF3333"/>
        </w:rPr>
        <w:t xml:space="preserve">.4 </w:t>
      </w:r>
      <w:r w:rsidR="00E80F9E" w:rsidRPr="00F933D6">
        <w:rPr>
          <w:rFonts w:ascii="Times New Roman" w:hAnsi="Times New Roman" w:cs="Times New Roman"/>
          <w:color w:val="FF3333"/>
        </w:rPr>
        <w:t>Edit Category</w:t>
      </w:r>
      <w:bookmarkEnd w:id="42"/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1: Access to View Categories page, choose the category and click “EDIT” button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AE9298A" wp14:editId="5DEB953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“Edit Categories” page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1C7F8AF" wp14:editId="5F9C10A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3: Edit name of category and click “EDIT” button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138215A" wp14:editId="61643A2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 xml:space="preserve">Step 4: System show success message 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5D170C48" wp14:editId="583F1AF8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3" w:name="_Toc482409528"/>
      <w:r>
        <w:rPr>
          <w:rFonts w:ascii="Times New Roman" w:hAnsi="Times New Roman" w:cs="Times New Roman"/>
          <w:color w:val="FF3333"/>
        </w:rPr>
        <w:t>2.3</w:t>
      </w:r>
      <w:r w:rsidR="00F933D6" w:rsidRPr="00F933D6">
        <w:rPr>
          <w:rFonts w:ascii="Times New Roman" w:hAnsi="Times New Roman" w:cs="Times New Roman"/>
          <w:color w:val="FF3333"/>
        </w:rPr>
        <w:t xml:space="preserve">.5 </w:t>
      </w:r>
      <w:r w:rsidR="00E80F9E" w:rsidRPr="00F933D6">
        <w:rPr>
          <w:rFonts w:ascii="Times New Roman" w:hAnsi="Times New Roman" w:cs="Times New Roman"/>
          <w:color w:val="FF3333"/>
        </w:rPr>
        <w:t>Delete Category</w:t>
      </w:r>
      <w:bookmarkEnd w:id="43"/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1: Access to View Categories page, choose category and click “DELETE” button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7FA7CC1" wp14:editId="2F90B7B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message</w:t>
      </w:r>
    </w:p>
    <w:p w:rsidR="00E80F9E" w:rsidRPr="00F933D6" w:rsidRDefault="00E80F9E" w:rsidP="00F933D6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5DE53C93" wp14:editId="3E51C3B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F933D6" w:rsidRDefault="00F933D6" w:rsidP="00F933D6">
      <w:pPr>
        <w:spacing w:before="0" w:line="276" w:lineRule="auto"/>
        <w:rPr>
          <w:rFonts w:cs="Times New Roman"/>
        </w:rPr>
      </w:pPr>
    </w:p>
    <w:p w:rsidR="00E80F9E" w:rsidRPr="00F933D6" w:rsidRDefault="00E80F9E" w:rsidP="00E80F9E">
      <w:pPr>
        <w:rPr>
          <w:rFonts w:cs="Times New Roman"/>
        </w:rPr>
      </w:pPr>
      <w:r w:rsidRPr="00F933D6">
        <w:rPr>
          <w:rFonts w:cs="Times New Roman"/>
        </w:rPr>
        <w:t>Step 3: Click “YES!” button, System show success message</w:t>
      </w:r>
    </w:p>
    <w:p w:rsidR="00E80F9E" w:rsidRPr="00F933D6" w:rsidRDefault="00E80F9E" w:rsidP="00E80F9E">
      <w:pPr>
        <w:spacing w:before="0" w:line="276" w:lineRule="auto"/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1CE4E65" wp14:editId="42A26FC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F933D6" w:rsidRDefault="00366ACB" w:rsidP="00AF3AF8">
      <w:pPr>
        <w:pStyle w:val="ListParagraph"/>
        <w:numPr>
          <w:ilvl w:val="1"/>
          <w:numId w:val="6"/>
        </w:numPr>
        <w:rPr>
          <w:rFonts w:cs="Times New Roman"/>
          <w:color w:val="FF3333"/>
          <w:sz w:val="32"/>
        </w:rPr>
      </w:pPr>
      <w:r w:rsidRPr="00F933D6">
        <w:rPr>
          <w:rFonts w:cs="Times New Roman"/>
          <w:color w:val="FF3333"/>
          <w:sz w:val="32"/>
        </w:rPr>
        <w:lastRenderedPageBreak/>
        <w:t>Manage FAQ</w:t>
      </w:r>
    </w:p>
    <w:p w:rsidR="001C1FBC" w:rsidRPr="00F933D6" w:rsidRDefault="00E56B34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4" w:name="_Toc482409529"/>
      <w:r>
        <w:rPr>
          <w:rFonts w:ascii="Times New Roman" w:hAnsi="Times New Roman" w:cs="Times New Roman"/>
          <w:color w:val="FF3333"/>
        </w:rPr>
        <w:t>2.4</w:t>
      </w:r>
      <w:r w:rsidR="00F933D6" w:rsidRPr="00F933D6">
        <w:rPr>
          <w:rFonts w:ascii="Times New Roman" w:hAnsi="Times New Roman" w:cs="Times New Roman"/>
          <w:color w:val="FF3333"/>
        </w:rPr>
        <w:t xml:space="preserve">.1 </w:t>
      </w:r>
      <w:r w:rsidR="001C1FBC" w:rsidRPr="00F933D6">
        <w:rPr>
          <w:rFonts w:ascii="Times New Roman" w:hAnsi="Times New Roman" w:cs="Times New Roman"/>
          <w:color w:val="FF3333"/>
        </w:rPr>
        <w:t>View FAQ</w:t>
      </w:r>
      <w:bookmarkEnd w:id="44"/>
    </w:p>
    <w:p w:rsidR="001C1FBC" w:rsidRPr="00F933D6" w:rsidRDefault="001C1FBC" w:rsidP="001C1FB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Click “Manage FAQ”</w:t>
      </w:r>
      <w:r w:rsidR="00A15042" w:rsidRPr="00F933D6">
        <w:rPr>
          <w:rFonts w:cs="Times New Roman"/>
          <w:color w:val="auto"/>
        </w:rPr>
        <w:t xml:space="preserve"> &amp; click button “No Answer” to see list of unanswered questions</w:t>
      </w:r>
    </w:p>
    <w:p w:rsidR="00A15042" w:rsidRPr="00F933D6" w:rsidRDefault="00A15042" w:rsidP="001C1FB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42" w:rsidRPr="00F933D6" w:rsidRDefault="00A15042" w:rsidP="001C1FB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Click “Manage FAQ” &amp; click button “Answered” to see list of answered questions</w:t>
      </w:r>
    </w:p>
    <w:p w:rsidR="00A15042" w:rsidRPr="00F933D6" w:rsidRDefault="00A15042" w:rsidP="001C1FB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C" w:rsidRPr="00E56B34" w:rsidRDefault="001C1FBC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45" w:name="_Toc482409530"/>
      <w:r w:rsidRPr="00E56B34">
        <w:rPr>
          <w:rFonts w:cs="Times New Roman"/>
          <w:color w:val="FF3333"/>
        </w:rPr>
        <w:t>Answer Question</w:t>
      </w:r>
      <w:bookmarkEnd w:id="45"/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1 : Click “Manage FAQ” &amp; click button “No Answer” to see list of unanswered questions</w:t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 wp14:anchorId="1D334FF6" wp14:editId="548F57FF">
            <wp:extent cx="5486400" cy="30848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2: Choose question &amp; click button “Answer Question”</w:t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AQanswe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Default="00F933D6">
      <w:pPr>
        <w:rPr>
          <w:rFonts w:cs="Times New Roman"/>
          <w:color w:val="auto"/>
        </w:rPr>
      </w:pPr>
      <w:r>
        <w:rPr>
          <w:rFonts w:cs="Times New Roman"/>
          <w:color w:val="auto"/>
        </w:rPr>
        <w:br w:type="page"/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3: Enter the answer &amp; click button “Send”</w:t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AQANswer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“Send Success”</w:t>
      </w:r>
    </w:p>
    <w:p w:rsidR="00E80F9E" w:rsidRPr="00F933D6" w:rsidRDefault="001C1FBC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46" w:name="_Toc482409531"/>
      <w:r w:rsidRPr="00F933D6">
        <w:rPr>
          <w:rFonts w:cs="Times New Roman"/>
          <w:color w:val="FF3333"/>
        </w:rPr>
        <w:t>Approve Question</w:t>
      </w:r>
      <w:bookmarkEnd w:id="46"/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Step 1: Click “Manage FAQ” &amp; click button “Answered” to see list of answered questions</w:t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 wp14:anchorId="22C32192" wp14:editId="32EBA5D2">
            <wp:extent cx="5486400" cy="3084830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lastRenderedPageBreak/>
        <w:t>Step 2: Choose question &amp; click button “Approve question”</w:t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PPROve faq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F933D6" w:rsidRDefault="00FF2CFC" w:rsidP="00FF2CFC">
      <w:pPr>
        <w:rPr>
          <w:rFonts w:cs="Times New Roman"/>
          <w:color w:val="auto"/>
        </w:rPr>
      </w:pPr>
      <w:r w:rsidRPr="00F933D6">
        <w:rPr>
          <w:rFonts w:cs="Times New Roman"/>
          <w:color w:val="auto"/>
        </w:rPr>
        <w:t>System show message “Approve Success”</w:t>
      </w:r>
    </w:p>
    <w:p w:rsidR="00366ACB" w:rsidRPr="00F933D6" w:rsidRDefault="00366ACB" w:rsidP="00AF3AF8">
      <w:pPr>
        <w:pStyle w:val="ListParagraph"/>
        <w:numPr>
          <w:ilvl w:val="1"/>
          <w:numId w:val="6"/>
        </w:numPr>
        <w:outlineLvl w:val="1"/>
        <w:rPr>
          <w:rFonts w:cs="Times New Roman"/>
          <w:color w:val="FF3333"/>
          <w:sz w:val="32"/>
        </w:rPr>
      </w:pPr>
      <w:bookmarkStart w:id="47" w:name="_Toc482409532"/>
      <w:r w:rsidRPr="00F933D6">
        <w:rPr>
          <w:rFonts w:cs="Times New Roman"/>
          <w:color w:val="FF3333"/>
          <w:sz w:val="32"/>
        </w:rPr>
        <w:t>Manage Banner</w:t>
      </w:r>
      <w:bookmarkEnd w:id="47"/>
    </w:p>
    <w:p w:rsidR="00D62EAE" w:rsidRPr="00E56B34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48" w:name="_Toc482409533"/>
      <w:r w:rsidRPr="00E56B34">
        <w:rPr>
          <w:rFonts w:cs="Times New Roman"/>
          <w:color w:val="FF3333"/>
        </w:rPr>
        <w:t>View Banner in CMS page</w:t>
      </w:r>
      <w:bookmarkEnd w:id="48"/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1: login to CMS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7095399" wp14:editId="5BD8E102">
            <wp:extent cx="5943600" cy="3174520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4386" cy="31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lastRenderedPageBreak/>
        <w:t>Step 2: Click Manage Banner and click View Banner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2A3CEE0F" wp14:editId="7E85713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3: System show List Banner page</w:t>
      </w:r>
    </w:p>
    <w:p w:rsidR="00D62EAE" w:rsidRPr="00F933D6" w:rsidRDefault="00D62EAE" w:rsidP="00D62EAE">
      <w:pPr>
        <w:rPr>
          <w:rFonts w:cs="Times New Roman"/>
          <w:color w:val="FF3333"/>
        </w:rPr>
      </w:pPr>
      <w:r w:rsidRPr="00F933D6">
        <w:rPr>
          <w:rFonts w:cs="Times New Roman"/>
          <w:noProof/>
        </w:rPr>
        <w:drawing>
          <wp:inline distT="0" distB="0" distL="0" distR="0" wp14:anchorId="60562F6A" wp14:editId="6565D1E4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3D6">
        <w:rPr>
          <w:rFonts w:cs="Times New Roman"/>
        </w:rPr>
        <w:br/>
      </w:r>
    </w:p>
    <w:p w:rsidR="00D62EAE" w:rsidRPr="00E56B34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49" w:name="_Toc482409534"/>
      <w:r w:rsidRPr="00E56B34">
        <w:rPr>
          <w:rFonts w:cs="Times New Roman"/>
          <w:color w:val="FF3333"/>
        </w:rPr>
        <w:t>Create Banner</w:t>
      </w:r>
      <w:bookmarkEnd w:id="49"/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lastRenderedPageBreak/>
        <w:t>Step 1: Login CMS page by Content Admin account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DC19E4E" wp14:editId="17E2FBA4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2: Click Manage Banner and click Create Banner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9DC8C3B" wp14:editId="1CFCA27B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lastRenderedPageBreak/>
        <w:t>Step 3: System show Create Banner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22F203A7" wp14:editId="3982F5A2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4: Input information of banner, choose position for banner and click “CREATE” button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0162B21" wp14:editId="1D8184AE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lastRenderedPageBreak/>
        <w:t>Step 5: System show success message</w:t>
      </w:r>
    </w:p>
    <w:p w:rsidR="00D62EAE" w:rsidRPr="00F933D6" w:rsidRDefault="00D62EAE" w:rsidP="00F933D6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0CCBCC13" wp14:editId="0160A59C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0" w:name="_Toc482409535"/>
      <w:r w:rsidRPr="00F933D6">
        <w:rPr>
          <w:rFonts w:cs="Times New Roman"/>
          <w:color w:val="FF3333"/>
        </w:rPr>
        <w:t>Edit Banner</w:t>
      </w:r>
      <w:bookmarkEnd w:id="50"/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1: Login to CMS page by Content Admin account and access to View Banner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525087A" wp14:editId="48C2DA6E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lastRenderedPageBreak/>
        <w:t>Step 2: System show List Banner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6428AF2" wp14:editId="71D94FB6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3: Choose banner and click “Edit”. System show “Edit Banner”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8D3E53D" wp14:editId="340E3332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Default="00F933D6">
      <w:pPr>
        <w:rPr>
          <w:rFonts w:cs="Times New Roman"/>
        </w:rPr>
      </w:pPr>
      <w:r>
        <w:rPr>
          <w:rFonts w:cs="Times New Roman"/>
        </w:rPr>
        <w:br w:type="page"/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lastRenderedPageBreak/>
        <w:t>Step 4: Edit information of banner and click “EDIT BANNER” button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FCEDD6F" wp14:editId="5E119DC0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5: System show success message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4DDB1F4" wp14:editId="2800CA5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F933D6" w:rsidRDefault="00423CFF" w:rsidP="00D62EAE">
      <w:pPr>
        <w:rPr>
          <w:rFonts w:cs="Times New Roman"/>
          <w:color w:val="FF3333"/>
        </w:rPr>
      </w:pPr>
    </w:p>
    <w:p w:rsidR="00D62EAE" w:rsidRPr="00F933D6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1" w:name="_Toc482409536"/>
      <w:r w:rsidRPr="00F933D6">
        <w:rPr>
          <w:rFonts w:cs="Times New Roman"/>
          <w:color w:val="FF3333"/>
        </w:rPr>
        <w:lastRenderedPageBreak/>
        <w:t>Delete Banner</w:t>
      </w:r>
      <w:bookmarkEnd w:id="51"/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1: Login to CMS page by Content Admin account and access to View Banner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9F92A04" wp14:editId="26CDBA3D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2: Choose banner and click Delete. System show success message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3D6E8762" wp14:editId="544C908B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2" w:name="_Toc482409537"/>
      <w:r w:rsidRPr="00F933D6">
        <w:rPr>
          <w:rFonts w:cs="Times New Roman"/>
          <w:color w:val="FF3333"/>
        </w:rPr>
        <w:lastRenderedPageBreak/>
        <w:t>Show Banner</w:t>
      </w:r>
      <w:bookmarkEnd w:id="52"/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1: Login to CMS page by Content Admin account and access to View Banner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4DE9DE1" wp14:editId="4B5BA524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2: Choose banner and check into Show/Hide button.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5DB3F35" wp14:editId="171481AA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3" w:name="_Toc482409538"/>
      <w:r w:rsidRPr="00F933D6">
        <w:rPr>
          <w:rFonts w:cs="Times New Roman"/>
          <w:color w:val="FF3333"/>
        </w:rPr>
        <w:lastRenderedPageBreak/>
        <w:t>Hide Banner</w:t>
      </w:r>
      <w:bookmarkEnd w:id="53"/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1: Login to CMS page by Content Admin account and access to View Banner page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E7E8F81" wp14:editId="78540E4B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</w:rPr>
        <w:t>Step 2: Choose banner and uncheck the Show/Hide button.</w:t>
      </w:r>
    </w:p>
    <w:p w:rsidR="00D62EAE" w:rsidRPr="00F933D6" w:rsidRDefault="00D62EAE" w:rsidP="00D62EAE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BB5498F" wp14:editId="04D3C599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F933D6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4" w:name="_Toc482409539"/>
      <w:r w:rsidRPr="00F933D6">
        <w:rPr>
          <w:rFonts w:cs="Times New Roman"/>
          <w:color w:val="FF3333"/>
        </w:rPr>
        <w:lastRenderedPageBreak/>
        <w:t>Arrange Images</w:t>
      </w:r>
      <w:bookmarkEnd w:id="54"/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</w:rPr>
        <w:t>Step 1: Login to CMS page by Content Admin account and access to View Banner page</w:t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7F523F2E" wp14:editId="114EB350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</w:rPr>
        <w:t>Step 2: Choose position of banner which you want to arrange images</w:t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1341B13F" wp14:editId="5A3985AB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</w:rPr>
        <w:lastRenderedPageBreak/>
        <w:t>Step 3: System show banner of this position</w:t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6BC9CB68" wp14:editId="378D5044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</w:rPr>
        <w:t xml:space="preserve">Step 4: Input the number of banner into field Order </w:t>
      </w:r>
    </w:p>
    <w:p w:rsidR="000E687B" w:rsidRPr="00F933D6" w:rsidRDefault="000E687B" w:rsidP="000E687B">
      <w:pPr>
        <w:rPr>
          <w:rFonts w:cs="Times New Roman"/>
        </w:rPr>
      </w:pPr>
      <w:r w:rsidRPr="00F933D6">
        <w:rPr>
          <w:rFonts w:cs="Times New Roman"/>
          <w:noProof/>
        </w:rPr>
        <w:drawing>
          <wp:inline distT="0" distB="0" distL="0" distR="0" wp14:anchorId="434D015E" wp14:editId="7C3A439E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F933D6" w:rsidRDefault="000E687B" w:rsidP="000E687B">
      <w:pPr>
        <w:rPr>
          <w:rFonts w:cs="Times New Roman"/>
        </w:rPr>
      </w:pPr>
    </w:p>
    <w:p w:rsidR="000E687B" w:rsidRPr="00F933D6" w:rsidRDefault="000E687B" w:rsidP="000E687B">
      <w:pPr>
        <w:rPr>
          <w:rFonts w:cs="Times New Roman"/>
        </w:rPr>
      </w:pPr>
    </w:p>
    <w:p w:rsidR="000E687B" w:rsidRPr="00F933D6" w:rsidRDefault="000E687B" w:rsidP="000E687B">
      <w:pPr>
        <w:rPr>
          <w:rFonts w:cs="Times New Roman"/>
        </w:rPr>
      </w:pPr>
    </w:p>
    <w:p w:rsidR="00423CFF" w:rsidRPr="00F933D6" w:rsidRDefault="00423CFF" w:rsidP="000E687B">
      <w:pPr>
        <w:rPr>
          <w:rFonts w:cs="Times New Roman"/>
        </w:rPr>
      </w:pPr>
    </w:p>
    <w:sectPr w:rsidR="00423CFF" w:rsidRPr="00F933D6" w:rsidSect="003D2130">
      <w:headerReference w:type="default" r:id="rId121"/>
      <w:footerReference w:type="default" r:id="rId122"/>
      <w:headerReference w:type="first" r:id="rId123"/>
      <w:footerReference w:type="first" r:id="rId124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3AF8" w:rsidRDefault="00AF3AF8">
      <w:pPr>
        <w:spacing w:before="0" w:after="0" w:line="240" w:lineRule="auto"/>
      </w:pPr>
      <w:r>
        <w:separator/>
      </w:r>
    </w:p>
  </w:endnote>
  <w:endnote w:type="continuationSeparator" w:id="0">
    <w:p w:rsidR="00AF3AF8" w:rsidRDefault="00AF3AF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C15BCB" w:rsidRDefault="00C15BC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5C58" w:rsidRPr="009C5C58">
          <w:rPr>
            <w:b/>
            <w:bCs/>
            <w:noProof/>
          </w:rPr>
          <w:t>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C15BCB" w:rsidRPr="00F25C85" w:rsidRDefault="00C15BCB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5BCB" w:rsidRDefault="00C15BCB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68728C6D" wp14:editId="0D822DE8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15BCB" w:rsidRPr="00D567EE" w:rsidRDefault="00C15BCB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BSS - Team</w:t>
                              </w:r>
                            </w:sdtContent>
                          </w:sdt>
                          <w:r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Content>
                              <w:r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Capstone Project</w:t>
                              </w:r>
                            </w:sdtContent>
                          </w:sdt>
                          <w:r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1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hAnsiTheme="majorHAnsi"/>
                                  <w:color w:val="auto"/>
                                </w:rPr>
                                <w:t>May 11,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728C6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C15BCB" w:rsidRPr="00D567EE" w:rsidRDefault="00C15BCB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BSS - Team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Capstone Project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11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hAnsiTheme="majorHAnsi"/>
                            <w:color w:val="auto"/>
                          </w:rPr>
                          <w:t>May 11,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3AF8" w:rsidRDefault="00AF3AF8">
      <w:pPr>
        <w:spacing w:before="0" w:after="0" w:line="240" w:lineRule="auto"/>
      </w:pPr>
      <w:r>
        <w:separator/>
      </w:r>
    </w:p>
  </w:footnote>
  <w:footnote w:type="continuationSeparator" w:id="0">
    <w:p w:rsidR="00AF3AF8" w:rsidRDefault="00AF3AF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5BCB" w:rsidRPr="00987570" w:rsidRDefault="00C15BCB">
    <w:pPr>
      <w:pStyle w:val="Header"/>
      <w:rPr>
        <w:color w:val="FF3333"/>
        <w:szCs w:val="24"/>
      </w:rPr>
    </w:pP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FF3333"/>
            <w:szCs w:val="24"/>
          </w:rPr>
          <w:t>User Guide</w:t>
        </w:r>
      </w:sdtContent>
    </w:sdt>
    <w:r w:rsidRPr="00987570">
      <w:rPr>
        <w:rFonts w:asciiTheme="majorHAnsi" w:eastAsiaTheme="majorEastAsia" w:hAnsiTheme="majorHAnsi" w:cstheme="majorBidi"/>
        <w:color w:val="FF3333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11T00:00:00Z">
          <w:dateFormat w:val="MMMM d, yyyy"/>
          <w:lid w:val="en-US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FF3333"/>
            <w:szCs w:val="24"/>
          </w:rPr>
          <w:t>May 11,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5BCB" w:rsidRDefault="00C15BCB" w:rsidP="00554E70">
    <w:pPr>
      <w:pStyle w:val="Header"/>
      <w:jc w:val="center"/>
    </w:pPr>
    <w:r>
      <w:rPr>
        <w:noProof/>
        <w:lang w:eastAsia="en-US"/>
      </w:rPr>
      <w:drawing>
        <wp:inline distT="0" distB="0" distL="0" distR="0" wp14:anchorId="1ABE9CB1" wp14:editId="1D8DEAB9">
          <wp:extent cx="1507250" cy="38100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 VL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7250" cy="381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B324162"/>
    <w:multiLevelType w:val="multilevel"/>
    <w:tmpl w:val="0622987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0B3180E"/>
    <w:multiLevelType w:val="hybridMultilevel"/>
    <w:tmpl w:val="690A0318"/>
    <w:lvl w:ilvl="0" w:tplc="3F20FF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8F5CFA"/>
    <w:multiLevelType w:val="multilevel"/>
    <w:tmpl w:val="C058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3333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color w:val="FF3333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6BA72C2D"/>
    <w:multiLevelType w:val="multilevel"/>
    <w:tmpl w:val="0D20FA4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5A469AD"/>
    <w:multiLevelType w:val="multilevel"/>
    <w:tmpl w:val="A6F0E1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2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AE"/>
    <w:rsid w:val="00046235"/>
    <w:rsid w:val="00046E70"/>
    <w:rsid w:val="00051414"/>
    <w:rsid w:val="0006014A"/>
    <w:rsid w:val="000764E1"/>
    <w:rsid w:val="000779E5"/>
    <w:rsid w:val="0008222C"/>
    <w:rsid w:val="000839C1"/>
    <w:rsid w:val="00086E5B"/>
    <w:rsid w:val="00090E24"/>
    <w:rsid w:val="00095137"/>
    <w:rsid w:val="000A19E2"/>
    <w:rsid w:val="000A50F5"/>
    <w:rsid w:val="000D10CB"/>
    <w:rsid w:val="000D10D2"/>
    <w:rsid w:val="000D7A4A"/>
    <w:rsid w:val="000E11E0"/>
    <w:rsid w:val="000E5CA4"/>
    <w:rsid w:val="000E5FC2"/>
    <w:rsid w:val="000E629D"/>
    <w:rsid w:val="000E687B"/>
    <w:rsid w:val="000E764D"/>
    <w:rsid w:val="000F38A2"/>
    <w:rsid w:val="00124FAE"/>
    <w:rsid w:val="001254B5"/>
    <w:rsid w:val="00135DC1"/>
    <w:rsid w:val="00137FF8"/>
    <w:rsid w:val="001421F2"/>
    <w:rsid w:val="001425F1"/>
    <w:rsid w:val="0014314D"/>
    <w:rsid w:val="00143250"/>
    <w:rsid w:val="0014613F"/>
    <w:rsid w:val="00150184"/>
    <w:rsid w:val="00167CAD"/>
    <w:rsid w:val="00170ECB"/>
    <w:rsid w:val="001832A8"/>
    <w:rsid w:val="00184EDC"/>
    <w:rsid w:val="001A0A3E"/>
    <w:rsid w:val="001A1858"/>
    <w:rsid w:val="001C0255"/>
    <w:rsid w:val="001C15E3"/>
    <w:rsid w:val="001C1967"/>
    <w:rsid w:val="001C1FBC"/>
    <w:rsid w:val="001C5DA0"/>
    <w:rsid w:val="001E25D0"/>
    <w:rsid w:val="001E2EBA"/>
    <w:rsid w:val="001E5F09"/>
    <w:rsid w:val="001E7D1D"/>
    <w:rsid w:val="001F7ED3"/>
    <w:rsid w:val="0020215E"/>
    <w:rsid w:val="002125B3"/>
    <w:rsid w:val="00214721"/>
    <w:rsid w:val="002163EE"/>
    <w:rsid w:val="002167CE"/>
    <w:rsid w:val="00216CCD"/>
    <w:rsid w:val="00220DE5"/>
    <w:rsid w:val="002225FA"/>
    <w:rsid w:val="002318F2"/>
    <w:rsid w:val="00256F1B"/>
    <w:rsid w:val="00257719"/>
    <w:rsid w:val="0027313F"/>
    <w:rsid w:val="002747AC"/>
    <w:rsid w:val="0027561E"/>
    <w:rsid w:val="00286543"/>
    <w:rsid w:val="002978BD"/>
    <w:rsid w:val="002A1C40"/>
    <w:rsid w:val="002A3DF8"/>
    <w:rsid w:val="002A493E"/>
    <w:rsid w:val="002B2F38"/>
    <w:rsid w:val="002B786F"/>
    <w:rsid w:val="002C13B7"/>
    <w:rsid w:val="002C2758"/>
    <w:rsid w:val="002E1ED1"/>
    <w:rsid w:val="002E29FF"/>
    <w:rsid w:val="002E3E8B"/>
    <w:rsid w:val="002E561A"/>
    <w:rsid w:val="002E7F32"/>
    <w:rsid w:val="00306EB3"/>
    <w:rsid w:val="0031554A"/>
    <w:rsid w:val="00320445"/>
    <w:rsid w:val="0032192B"/>
    <w:rsid w:val="0032584B"/>
    <w:rsid w:val="00331505"/>
    <w:rsid w:val="00340BE5"/>
    <w:rsid w:val="00342FA7"/>
    <w:rsid w:val="003462A0"/>
    <w:rsid w:val="00347BC3"/>
    <w:rsid w:val="00355651"/>
    <w:rsid w:val="00355DFE"/>
    <w:rsid w:val="00364E6A"/>
    <w:rsid w:val="00366ACB"/>
    <w:rsid w:val="0037183C"/>
    <w:rsid w:val="00373E49"/>
    <w:rsid w:val="003744DA"/>
    <w:rsid w:val="003806E6"/>
    <w:rsid w:val="00383521"/>
    <w:rsid w:val="00383DA4"/>
    <w:rsid w:val="00384CB5"/>
    <w:rsid w:val="00392639"/>
    <w:rsid w:val="003A1857"/>
    <w:rsid w:val="003A4DEF"/>
    <w:rsid w:val="003A6F40"/>
    <w:rsid w:val="003A7275"/>
    <w:rsid w:val="003D2130"/>
    <w:rsid w:val="003D4018"/>
    <w:rsid w:val="003D57EA"/>
    <w:rsid w:val="003E47CE"/>
    <w:rsid w:val="00403F89"/>
    <w:rsid w:val="00413523"/>
    <w:rsid w:val="0041737C"/>
    <w:rsid w:val="00417499"/>
    <w:rsid w:val="0042126E"/>
    <w:rsid w:val="00421AD9"/>
    <w:rsid w:val="00421BF7"/>
    <w:rsid w:val="00423CFF"/>
    <w:rsid w:val="00426D32"/>
    <w:rsid w:val="0042784F"/>
    <w:rsid w:val="0043211E"/>
    <w:rsid w:val="004414ED"/>
    <w:rsid w:val="004469B2"/>
    <w:rsid w:val="0046317A"/>
    <w:rsid w:val="00465033"/>
    <w:rsid w:val="00466645"/>
    <w:rsid w:val="004836F1"/>
    <w:rsid w:val="00492391"/>
    <w:rsid w:val="0049604F"/>
    <w:rsid w:val="004A0561"/>
    <w:rsid w:val="004A1885"/>
    <w:rsid w:val="004A6BE1"/>
    <w:rsid w:val="004A72B4"/>
    <w:rsid w:val="004B2CE0"/>
    <w:rsid w:val="004C2AE8"/>
    <w:rsid w:val="004C3665"/>
    <w:rsid w:val="004C75B6"/>
    <w:rsid w:val="004D3212"/>
    <w:rsid w:val="004E343A"/>
    <w:rsid w:val="004E38D8"/>
    <w:rsid w:val="004E3F6B"/>
    <w:rsid w:val="004E6110"/>
    <w:rsid w:val="004F4959"/>
    <w:rsid w:val="00505087"/>
    <w:rsid w:val="005055F0"/>
    <w:rsid w:val="00533BE4"/>
    <w:rsid w:val="00536621"/>
    <w:rsid w:val="00540B9A"/>
    <w:rsid w:val="00543620"/>
    <w:rsid w:val="0054558D"/>
    <w:rsid w:val="00546D20"/>
    <w:rsid w:val="00551EAD"/>
    <w:rsid w:val="00554E70"/>
    <w:rsid w:val="0055672F"/>
    <w:rsid w:val="00563885"/>
    <w:rsid w:val="00576F37"/>
    <w:rsid w:val="0058663F"/>
    <w:rsid w:val="005943DD"/>
    <w:rsid w:val="005A01D9"/>
    <w:rsid w:val="005A6E5F"/>
    <w:rsid w:val="005B0AD9"/>
    <w:rsid w:val="005B1D2D"/>
    <w:rsid w:val="005B439C"/>
    <w:rsid w:val="005B6CB2"/>
    <w:rsid w:val="005D1DA0"/>
    <w:rsid w:val="005E5B42"/>
    <w:rsid w:val="005F736E"/>
    <w:rsid w:val="005F797F"/>
    <w:rsid w:val="00600074"/>
    <w:rsid w:val="00606AD8"/>
    <w:rsid w:val="006160BD"/>
    <w:rsid w:val="00620275"/>
    <w:rsid w:val="00626E4E"/>
    <w:rsid w:val="006320A0"/>
    <w:rsid w:val="0063653F"/>
    <w:rsid w:val="00641766"/>
    <w:rsid w:val="006454A7"/>
    <w:rsid w:val="00657EEE"/>
    <w:rsid w:val="00662B7D"/>
    <w:rsid w:val="00663DCC"/>
    <w:rsid w:val="0066706B"/>
    <w:rsid w:val="006704D8"/>
    <w:rsid w:val="00676FD4"/>
    <w:rsid w:val="0067769C"/>
    <w:rsid w:val="00685345"/>
    <w:rsid w:val="00685C96"/>
    <w:rsid w:val="00686F6F"/>
    <w:rsid w:val="006A4284"/>
    <w:rsid w:val="006B222E"/>
    <w:rsid w:val="006B5733"/>
    <w:rsid w:val="006B71CF"/>
    <w:rsid w:val="006C2F89"/>
    <w:rsid w:val="006C4848"/>
    <w:rsid w:val="006D198D"/>
    <w:rsid w:val="006D2BC2"/>
    <w:rsid w:val="006E1C3E"/>
    <w:rsid w:val="006F7DB3"/>
    <w:rsid w:val="00703352"/>
    <w:rsid w:val="00714DD2"/>
    <w:rsid w:val="0073082C"/>
    <w:rsid w:val="0074318C"/>
    <w:rsid w:val="00750631"/>
    <w:rsid w:val="0076354E"/>
    <w:rsid w:val="007726A4"/>
    <w:rsid w:val="00773DF6"/>
    <w:rsid w:val="00784C74"/>
    <w:rsid w:val="007A1669"/>
    <w:rsid w:val="007A18DF"/>
    <w:rsid w:val="007A52AD"/>
    <w:rsid w:val="007A5402"/>
    <w:rsid w:val="007B04CB"/>
    <w:rsid w:val="007C1181"/>
    <w:rsid w:val="007D3F86"/>
    <w:rsid w:val="007D611E"/>
    <w:rsid w:val="007D6528"/>
    <w:rsid w:val="007E0D90"/>
    <w:rsid w:val="007E29F6"/>
    <w:rsid w:val="00801F86"/>
    <w:rsid w:val="00807567"/>
    <w:rsid w:val="0081226B"/>
    <w:rsid w:val="00815EFD"/>
    <w:rsid w:val="00834076"/>
    <w:rsid w:val="00842089"/>
    <w:rsid w:val="00856B00"/>
    <w:rsid w:val="0085737E"/>
    <w:rsid w:val="00863204"/>
    <w:rsid w:val="00864E9D"/>
    <w:rsid w:val="00867AFD"/>
    <w:rsid w:val="00871EF4"/>
    <w:rsid w:val="008800BB"/>
    <w:rsid w:val="00884923"/>
    <w:rsid w:val="00885E5A"/>
    <w:rsid w:val="00892BDB"/>
    <w:rsid w:val="008A2187"/>
    <w:rsid w:val="008A40ED"/>
    <w:rsid w:val="008A4EC7"/>
    <w:rsid w:val="008B030C"/>
    <w:rsid w:val="008B6BF2"/>
    <w:rsid w:val="008C31D5"/>
    <w:rsid w:val="008C5587"/>
    <w:rsid w:val="008C5E31"/>
    <w:rsid w:val="008D1153"/>
    <w:rsid w:val="008D4384"/>
    <w:rsid w:val="008E187C"/>
    <w:rsid w:val="00900EE0"/>
    <w:rsid w:val="00904390"/>
    <w:rsid w:val="0091104B"/>
    <w:rsid w:val="00915F8F"/>
    <w:rsid w:val="00936629"/>
    <w:rsid w:val="0093721A"/>
    <w:rsid w:val="009439C6"/>
    <w:rsid w:val="009534CE"/>
    <w:rsid w:val="00960F1B"/>
    <w:rsid w:val="00963399"/>
    <w:rsid w:val="00965318"/>
    <w:rsid w:val="009654E6"/>
    <w:rsid w:val="00966A3C"/>
    <w:rsid w:val="00973D8F"/>
    <w:rsid w:val="009749EF"/>
    <w:rsid w:val="0098374E"/>
    <w:rsid w:val="00987570"/>
    <w:rsid w:val="00990D25"/>
    <w:rsid w:val="00994FE7"/>
    <w:rsid w:val="009974BE"/>
    <w:rsid w:val="009B2E85"/>
    <w:rsid w:val="009B385C"/>
    <w:rsid w:val="009B6395"/>
    <w:rsid w:val="009B69FD"/>
    <w:rsid w:val="009C2C14"/>
    <w:rsid w:val="009C5C58"/>
    <w:rsid w:val="009C665A"/>
    <w:rsid w:val="009D2870"/>
    <w:rsid w:val="009D32C3"/>
    <w:rsid w:val="009E4E83"/>
    <w:rsid w:val="009E5507"/>
    <w:rsid w:val="00A0193F"/>
    <w:rsid w:val="00A0451B"/>
    <w:rsid w:val="00A07AE4"/>
    <w:rsid w:val="00A15042"/>
    <w:rsid w:val="00A2183E"/>
    <w:rsid w:val="00A22346"/>
    <w:rsid w:val="00A23EEC"/>
    <w:rsid w:val="00A2415F"/>
    <w:rsid w:val="00A6191D"/>
    <w:rsid w:val="00A63BE6"/>
    <w:rsid w:val="00A661AC"/>
    <w:rsid w:val="00A74A05"/>
    <w:rsid w:val="00A77486"/>
    <w:rsid w:val="00A8404E"/>
    <w:rsid w:val="00A940DC"/>
    <w:rsid w:val="00AA4C59"/>
    <w:rsid w:val="00AA754F"/>
    <w:rsid w:val="00AB2C0A"/>
    <w:rsid w:val="00AC6820"/>
    <w:rsid w:val="00AD3719"/>
    <w:rsid w:val="00AD778A"/>
    <w:rsid w:val="00AE2870"/>
    <w:rsid w:val="00AF1D8E"/>
    <w:rsid w:val="00AF3AF8"/>
    <w:rsid w:val="00AF67DA"/>
    <w:rsid w:val="00B26AE3"/>
    <w:rsid w:val="00B26F00"/>
    <w:rsid w:val="00B27FA1"/>
    <w:rsid w:val="00B34E13"/>
    <w:rsid w:val="00B35FD1"/>
    <w:rsid w:val="00B44233"/>
    <w:rsid w:val="00B52DF9"/>
    <w:rsid w:val="00B53DCC"/>
    <w:rsid w:val="00B61417"/>
    <w:rsid w:val="00B6356E"/>
    <w:rsid w:val="00B7714D"/>
    <w:rsid w:val="00B82DDE"/>
    <w:rsid w:val="00B8433D"/>
    <w:rsid w:val="00B90044"/>
    <w:rsid w:val="00B91DF1"/>
    <w:rsid w:val="00B92EBA"/>
    <w:rsid w:val="00B93E51"/>
    <w:rsid w:val="00BE04CA"/>
    <w:rsid w:val="00BF4C60"/>
    <w:rsid w:val="00BF788B"/>
    <w:rsid w:val="00C024F3"/>
    <w:rsid w:val="00C06858"/>
    <w:rsid w:val="00C15BCB"/>
    <w:rsid w:val="00C53F4D"/>
    <w:rsid w:val="00C607A3"/>
    <w:rsid w:val="00C62D3D"/>
    <w:rsid w:val="00C6350F"/>
    <w:rsid w:val="00C7333C"/>
    <w:rsid w:val="00C801BE"/>
    <w:rsid w:val="00C814B8"/>
    <w:rsid w:val="00C868FE"/>
    <w:rsid w:val="00CA3933"/>
    <w:rsid w:val="00CB4AE2"/>
    <w:rsid w:val="00CC1D11"/>
    <w:rsid w:val="00CC25AC"/>
    <w:rsid w:val="00CC7EA4"/>
    <w:rsid w:val="00CD1C4A"/>
    <w:rsid w:val="00CD3FE7"/>
    <w:rsid w:val="00CD5245"/>
    <w:rsid w:val="00CE1D70"/>
    <w:rsid w:val="00CE2132"/>
    <w:rsid w:val="00CE25BC"/>
    <w:rsid w:val="00D10C46"/>
    <w:rsid w:val="00D12576"/>
    <w:rsid w:val="00D204B6"/>
    <w:rsid w:val="00D33529"/>
    <w:rsid w:val="00D3760F"/>
    <w:rsid w:val="00D37BC7"/>
    <w:rsid w:val="00D54BE5"/>
    <w:rsid w:val="00D55F2A"/>
    <w:rsid w:val="00D567EE"/>
    <w:rsid w:val="00D62EAE"/>
    <w:rsid w:val="00D63872"/>
    <w:rsid w:val="00D7472E"/>
    <w:rsid w:val="00D757E9"/>
    <w:rsid w:val="00D7729A"/>
    <w:rsid w:val="00D92023"/>
    <w:rsid w:val="00D92BD7"/>
    <w:rsid w:val="00D943AD"/>
    <w:rsid w:val="00D953EB"/>
    <w:rsid w:val="00DA15AE"/>
    <w:rsid w:val="00DB068D"/>
    <w:rsid w:val="00DC2CC5"/>
    <w:rsid w:val="00DD301A"/>
    <w:rsid w:val="00DE1A2C"/>
    <w:rsid w:val="00DE3128"/>
    <w:rsid w:val="00DF0978"/>
    <w:rsid w:val="00DF2677"/>
    <w:rsid w:val="00DF6A47"/>
    <w:rsid w:val="00E00D6D"/>
    <w:rsid w:val="00E03F76"/>
    <w:rsid w:val="00E21F49"/>
    <w:rsid w:val="00E2241E"/>
    <w:rsid w:val="00E2530F"/>
    <w:rsid w:val="00E279BA"/>
    <w:rsid w:val="00E56B34"/>
    <w:rsid w:val="00E571B4"/>
    <w:rsid w:val="00E72C64"/>
    <w:rsid w:val="00E76A2D"/>
    <w:rsid w:val="00E80F9E"/>
    <w:rsid w:val="00E816CC"/>
    <w:rsid w:val="00E82BFA"/>
    <w:rsid w:val="00E863B3"/>
    <w:rsid w:val="00E97BC4"/>
    <w:rsid w:val="00EA3511"/>
    <w:rsid w:val="00EB42DE"/>
    <w:rsid w:val="00EB5F37"/>
    <w:rsid w:val="00EC389B"/>
    <w:rsid w:val="00ED11B2"/>
    <w:rsid w:val="00ED798F"/>
    <w:rsid w:val="00EE32B3"/>
    <w:rsid w:val="00EE35A1"/>
    <w:rsid w:val="00EE50EF"/>
    <w:rsid w:val="00F1046C"/>
    <w:rsid w:val="00F112A1"/>
    <w:rsid w:val="00F1390F"/>
    <w:rsid w:val="00F13E29"/>
    <w:rsid w:val="00F221FD"/>
    <w:rsid w:val="00F25C85"/>
    <w:rsid w:val="00F2762E"/>
    <w:rsid w:val="00F42BE9"/>
    <w:rsid w:val="00F534D1"/>
    <w:rsid w:val="00F54F55"/>
    <w:rsid w:val="00F6047F"/>
    <w:rsid w:val="00F70D17"/>
    <w:rsid w:val="00F8430A"/>
    <w:rsid w:val="00F92BD3"/>
    <w:rsid w:val="00F933D6"/>
    <w:rsid w:val="00FA1D36"/>
    <w:rsid w:val="00FA5837"/>
    <w:rsid w:val="00FB4B5B"/>
    <w:rsid w:val="00FB749E"/>
    <w:rsid w:val="00FC0668"/>
    <w:rsid w:val="00FC06D9"/>
    <w:rsid w:val="00FC3DB1"/>
    <w:rsid w:val="00FC3F34"/>
    <w:rsid w:val="00FD114D"/>
    <w:rsid w:val="00FD1EE9"/>
    <w:rsid w:val="00FE44FF"/>
    <w:rsid w:val="00FF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84A08"/>
  <w15:docId w15:val="{38F0046D-B76E-4086-94B7-F10EE513D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Style1">
    <w:name w:val="Style1"/>
    <w:basedOn w:val="TableProfessional"/>
    <w:uiPriority w:val="99"/>
    <w:rsid w:val="00987570"/>
    <w:pPr>
      <w:spacing w:before="0" w:after="0" w:line="240" w:lineRule="auto"/>
    </w:pPr>
    <w:tblPr/>
    <w:tcPr>
      <w:shd w:val="clear" w:color="auto" w:fill="FFFFFF" w:themeFill="background1"/>
    </w:tcPr>
    <w:tblStylePr w:type="firstRow">
      <w:rPr>
        <w:b/>
        <w:bCs/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one" w:sz="0" w:space="0" w:color="auto"/>
          <w:tr2bl w:val="none" w:sz="0" w:space="0" w:color="auto"/>
        </w:tcBorders>
        <w:shd w:val="clear" w:color="auto" w:fill="FF3333"/>
      </w:tcPr>
    </w:tblStylePr>
    <w:tblStylePr w:type="lastRow"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98757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703352"/>
    <w:rPr>
      <w:rFonts w:ascii="Times New Roman" w:hAnsi="Times New Roman"/>
      <w:sz w:val="24"/>
    </w:rPr>
  </w:style>
  <w:style w:type="paragraph" w:customStyle="1" w:styleId="Bullet1Nonespace">
    <w:name w:val="Bullet1_Nonespace"/>
    <w:basedOn w:val="Normal"/>
    <w:autoRedefine/>
    <w:qFormat/>
    <w:rsid w:val="00F1046C"/>
    <w:pPr>
      <w:spacing w:before="0" w:after="0" w:line="240" w:lineRule="auto"/>
    </w:pPr>
    <w:rPr>
      <w:rFonts w:eastAsia="Times New Roman" w:cs="Times New Roman"/>
      <w:bCs/>
      <w:color w:val="auto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eader" Target="header2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B3C1D7-DA59-497F-BA71-6CC73B675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23</TotalTime>
  <Pages>68</Pages>
  <Words>2072</Words>
  <Characters>11811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13856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>Quality Human Resource MANAGEMENT</dc:subject>
  <dc:creator>BSS - Team</dc:creator>
  <cp:keywords>Capstone Project</cp:keywords>
  <cp:lastModifiedBy>Khoi Nguyen</cp:lastModifiedBy>
  <cp:revision>16</cp:revision>
  <dcterms:created xsi:type="dcterms:W3CDTF">2017-05-12T20:05:00Z</dcterms:created>
  <dcterms:modified xsi:type="dcterms:W3CDTF">2017-05-12T20:29:00Z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