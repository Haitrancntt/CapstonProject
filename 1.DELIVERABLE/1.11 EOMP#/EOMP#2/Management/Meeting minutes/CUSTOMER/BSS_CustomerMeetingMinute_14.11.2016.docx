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D509C7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bookmarkStart w:id="5" w:name="_GoBack"/>
      <w:bookmarkEnd w:id="5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7513A8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7513A8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6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E6232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1/11</w:t>
            </w:r>
            <w:r w:rsidR="00701DED" w:rsidRPr="00867013">
              <w:rPr>
                <w:rFonts w:cs="Times New Roman"/>
                <w:sz w:val="28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9A37D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9A37D5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9A37D5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9A37D5">
            <w:rPr>
              <w:rFonts w:cs="Times New Roman"/>
              <w:sz w:val="28"/>
            </w:rPr>
            <w:fldChar w:fldCharType="begin"/>
          </w:r>
          <w:r w:rsidRPr="009A37D5">
            <w:rPr>
              <w:rFonts w:cs="Times New Roman"/>
              <w:sz w:val="28"/>
            </w:rPr>
            <w:instrText xml:space="preserve"> TOC \o "1-3" \h \z \u </w:instrText>
          </w:r>
          <w:r w:rsidRPr="009A37D5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9A37D5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1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3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Note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9A37D5" w:rsidRDefault="007513A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9A37D5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9A37D5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9A37D5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9A37D5">
              <w:rPr>
                <w:rFonts w:cs="Times New Roman"/>
                <w:webHidden/>
                <w:sz w:val="28"/>
              </w:rPr>
              <w:tab/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9A37D5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9A37D5">
              <w:rPr>
                <w:rFonts w:cs="Times New Roman"/>
                <w:webHidden/>
                <w:sz w:val="28"/>
              </w:rPr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9A37D5">
              <w:rPr>
                <w:rFonts w:cs="Times New Roman"/>
                <w:webHidden/>
                <w:sz w:val="28"/>
              </w:rPr>
              <w:t>4</w:t>
            </w:r>
            <w:r w:rsidR="00867013" w:rsidRPr="009A37D5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9A37D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49"/>
        <w:gridCol w:w="1368"/>
        <w:gridCol w:w="1218"/>
        <w:gridCol w:w="1247"/>
        <w:gridCol w:w="2201"/>
      </w:tblGrid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5048F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Room 701C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E6232B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1</w:t>
            </w:r>
            <w:r w:rsidR="00160525">
              <w:rPr>
                <w:rFonts w:cs="Times New Roman"/>
                <w:b/>
                <w:noProof/>
                <w:sz w:val="28"/>
                <w:szCs w:val="28"/>
              </w:rPr>
              <w:t>4</w:t>
            </w:r>
            <w:r>
              <w:rPr>
                <w:rFonts w:cs="Times New Roman"/>
                <w:b/>
                <w:noProof/>
                <w:sz w:val="28"/>
                <w:szCs w:val="28"/>
              </w:rPr>
              <w:t>/11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/2016</w:t>
            </w:r>
          </w:p>
        </w:tc>
        <w:tc>
          <w:tcPr>
            <w:tcW w:w="1325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  <w:tc>
          <w:tcPr>
            <w:tcW w:w="1249" w:type="dxa"/>
          </w:tcPr>
          <w:p w:rsidR="00867013" w:rsidRPr="00867013" w:rsidRDefault="00867013" w:rsidP="0085048F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160525" w:rsidP="0085048F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11</w:t>
            </w:r>
            <w:r w:rsidR="00277D12">
              <w:rPr>
                <w:rFonts w:cs="Times New Roman"/>
                <w:noProof/>
                <w:sz w:val="28"/>
                <w:szCs w:val="28"/>
              </w:rPr>
              <w:t>h30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867013">
        <w:trPr>
          <w:trHeight w:val="361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7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160525" w:rsidRDefault="00867013" w:rsidP="00160525">
            <w:pPr>
              <w:ind w:right="54"/>
              <w:rPr>
                <w:sz w:val="28"/>
                <w:szCs w:val="28"/>
              </w:rPr>
            </w:pPr>
          </w:p>
          <w:p w:rsidR="00E6232B" w:rsidRPr="00160525" w:rsidRDefault="00E6232B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Review the analysis functions</w:t>
            </w:r>
          </w:p>
          <w:p w:rsidR="00160525" w:rsidRPr="00E6232B" w:rsidRDefault="00160525" w:rsidP="00E6232B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</w:rPr>
              <w:t>Ask some questions to collect requirement clearly.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3132"/>
        <w:gridCol w:w="1188"/>
        <w:gridCol w:w="4320"/>
        <w:gridCol w:w="1800"/>
      </w:tblGrid>
      <w:tr w:rsidR="009A37D5" w:rsidTr="009A37D5">
        <w:trPr>
          <w:trHeight w:val="342"/>
        </w:trPr>
        <w:tc>
          <w:tcPr>
            <w:tcW w:w="1044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 w:rsidP="009A37D5">
            <w:pPr>
              <w:pStyle w:val="Heading1"/>
              <w:numPr>
                <w:ilvl w:val="0"/>
                <w:numId w:val="37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8" w:name="_Toc465851976"/>
            <w:bookmarkStart w:id="9" w:name="OLE_LINK5"/>
            <w:bookmarkStart w:id="10" w:name="OLE_LINK6"/>
            <w:bookmarkStart w:id="11" w:name="OLE_LINK7"/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8"/>
          </w:p>
        </w:tc>
      </w:tr>
      <w:tr w:rsidR="009A37D5" w:rsidTr="009A37D5">
        <w:trPr>
          <w:trHeight w:val="44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9A37D5" w:rsidTr="009A37D5">
        <w:trPr>
          <w:trHeight w:val="70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lesiphu@vanlanguni.vn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9A37D5" w:rsidTr="009A37D5">
        <w:trPr>
          <w:trHeight w:val="33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hiennguyenthai93@gmail.com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9A37D5" w:rsidTr="009A37D5">
        <w:trPr>
          <w:trHeight w:val="342"/>
        </w:trPr>
        <w:tc>
          <w:tcPr>
            <w:tcW w:w="31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A37D5" w:rsidRDefault="009A37D5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  <w:bookmarkEnd w:id="9"/>
      <w:bookmarkEnd w:id="10"/>
      <w:bookmarkEnd w:id="11"/>
    </w:tbl>
    <w:p w:rsidR="00867013" w:rsidRDefault="00867013" w:rsidP="00867013">
      <w:pPr>
        <w:rPr>
          <w:rFonts w:cs="Times New Roman"/>
          <w:noProof/>
          <w:sz w:val="28"/>
          <w:szCs w:val="28"/>
        </w:rPr>
      </w:pPr>
    </w:p>
    <w:p w:rsidR="009A37D5" w:rsidRPr="009A37D5" w:rsidRDefault="009A37D5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160525" w:rsidRDefault="00430BC9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br/>
            </w:r>
            <w:r w:rsidR="00E6232B" w:rsidRPr="00B1718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160525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Review fuctions list</w:t>
            </w:r>
          </w:p>
          <w:p w:rsidR="00160525" w:rsidRDefault="00160525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News :</w:t>
            </w:r>
          </w:p>
          <w:p w:rsidR="00160525" w:rsidRDefault="00160525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Edit : need more function “ </w:t>
            </w:r>
            <w:r w:rsidR="0088776B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Deactive news”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Delete : only delete draft news</w:t>
            </w:r>
          </w:p>
          <w:p w:rsidR="0088776B" w:rsidRDefault="0088776B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Need more function “ Tranfers news “</w:t>
            </w:r>
          </w:p>
          <w:p w:rsidR="005D57D8" w:rsidRDefault="005D57D8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Need more function “ Filter news”</w:t>
            </w:r>
          </w:p>
          <w:p w:rsidR="0086229F" w:rsidRDefault="0086229F" w:rsidP="0088776B">
            <w:pPr>
              <w:tabs>
                <w:tab w:val="left" w:pos="1320"/>
              </w:tabs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A</w:t>
            </w:r>
            <w:r w:rsidRP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uthorization to view news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Add Function “Authorization” : 2 level</w:t>
            </w:r>
            <w:r w:rsidR="005D57D8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- authorization</w:t>
            </w:r>
          </w:p>
          <w:p w:rsidR="0088776B" w:rsidRDefault="0088776B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</w:t>
            </w:r>
            <w:r w:rsidR="005D57D8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News divide into 2 type : public &amp; private</w:t>
            </w:r>
          </w:p>
          <w:p w:rsidR="005D57D8" w:rsidRDefault="005D57D8" w:rsidP="00160525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Pop-ups &amp; Banner : Need more functions “ Create”</w:t>
            </w:r>
            <w:r w:rsid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, 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“Delete”</w:t>
            </w:r>
            <w:r w:rsid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&amp; “Control timer”</w:t>
            </w:r>
          </w:p>
          <w:p w:rsidR="0080490E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- Manage Student :  Add function “ Edit profile “</w:t>
            </w:r>
          </w:p>
          <w:p w:rsidR="0086229F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lastRenderedPageBreak/>
              <w:t>- Manage Q/A : Add funcion “Approve question “</w:t>
            </w:r>
          </w:p>
          <w:p w:rsidR="0086229F" w:rsidRDefault="0086229F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Web qualities : Fast ,  </w:t>
            </w:r>
            <w:r w:rsidRPr="0086229F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can be expanded</w:t>
            </w: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, avaiability , modi</w:t>
            </w:r>
            <w:r w:rsidR="005C794A"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>fied .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- Approve release : 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1 : 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Authorization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news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40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categories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2 : 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Students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Accounts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9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Q/A</w:t>
            </w:r>
          </w:p>
          <w:p w:rsidR="005C794A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  <w: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  <w:t xml:space="preserve">  + Release 3 :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Banners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Pop-ups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Manage multi languages</w:t>
            </w:r>
          </w:p>
          <w:p w:rsidR="005C794A" w:rsidRPr="005C794A" w:rsidRDefault="005C794A" w:rsidP="005C794A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44"/>
                <w:shd w:val="clear" w:color="auto" w:fill="FFFFFF"/>
              </w:rPr>
            </w:pPr>
            <w:r w:rsidRPr="005C794A">
              <w:rPr>
                <w:color w:val="404040" w:themeColor="text1" w:themeTint="BF"/>
                <w:sz w:val="28"/>
                <w:szCs w:val="44"/>
                <w:shd w:val="clear" w:color="auto" w:fill="FFFFFF"/>
              </w:rPr>
              <w:t>CEO</w:t>
            </w:r>
          </w:p>
          <w:p w:rsidR="005C794A" w:rsidRPr="0086229F" w:rsidRDefault="005C794A" w:rsidP="00B07FF3">
            <w:pPr>
              <w:rPr>
                <w:color w:val="595959" w:themeColor="text1" w:themeTint="A6"/>
                <w:sz w:val="28"/>
                <w:szCs w:val="44"/>
                <w:shd w:val="clear" w:color="auto" w:fill="FFFFFF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  <w:p w:rsidR="00B07FF3" w:rsidRPr="00B07FF3" w:rsidRDefault="00B07FF3" w:rsidP="00B07FF3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5048F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AC7126" w:rsidRDefault="00867013" w:rsidP="00AC7126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B1718B" w:rsidRDefault="00867013" w:rsidP="0085048F">
            <w:pPr>
              <w:jc w:val="center"/>
              <w:rPr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color w:val="595959" w:themeColor="text1" w:themeTint="A6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color w:val="595959" w:themeColor="text1" w:themeTint="A6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B1718B" w:rsidRDefault="00DC021C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noProof/>
                <w:color w:val="595959" w:themeColor="text1" w:themeTint="A6"/>
                <w:sz w:val="28"/>
                <w:szCs w:val="28"/>
              </w:rPr>
              <w:t>Analysis requirement</w:t>
            </w:r>
          </w:p>
        </w:tc>
        <w:tc>
          <w:tcPr>
            <w:tcW w:w="2137" w:type="dxa"/>
          </w:tcPr>
          <w:p w:rsidR="00867013" w:rsidRPr="00B1718B" w:rsidRDefault="005C794A" w:rsidP="0085048F">
            <w:pPr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14</w:t>
            </w:r>
            <w:r w:rsidR="0080490E" w:rsidRPr="00B1718B">
              <w:rPr>
                <w:color w:val="595959" w:themeColor="text1" w:themeTint="A6"/>
                <w:sz w:val="28"/>
                <w:szCs w:val="28"/>
              </w:rPr>
              <w:t>/11/2016</w:t>
            </w: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  <w:r w:rsidRPr="00B1718B">
              <w:rPr>
                <w:color w:val="595959" w:themeColor="text1" w:themeTint="A6"/>
                <w:sz w:val="28"/>
                <w:szCs w:val="28"/>
              </w:rPr>
              <w:t>High</w:t>
            </w:r>
          </w:p>
        </w:tc>
      </w:tr>
      <w:tr w:rsidR="00867013" w:rsidRPr="00867013" w:rsidTr="00867013">
        <w:trPr>
          <w:trHeight w:val="318"/>
        </w:trPr>
        <w:tc>
          <w:tcPr>
            <w:tcW w:w="697" w:type="dxa"/>
          </w:tcPr>
          <w:p w:rsidR="00867013" w:rsidRPr="00B1718B" w:rsidRDefault="00867013" w:rsidP="0085048F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983" w:type="dxa"/>
          </w:tcPr>
          <w:p w:rsidR="00867013" w:rsidRPr="00B1718B" w:rsidRDefault="00867013" w:rsidP="0085048F">
            <w:pPr>
              <w:rPr>
                <w:noProof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137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  <w:lang w:val="vi-VN"/>
              </w:rPr>
            </w:pPr>
          </w:p>
        </w:tc>
        <w:tc>
          <w:tcPr>
            <w:tcW w:w="1170" w:type="dxa"/>
          </w:tcPr>
          <w:p w:rsidR="00867013" w:rsidRPr="00B1718B" w:rsidRDefault="00867013" w:rsidP="0085048F">
            <w:pPr>
              <w:rPr>
                <w:color w:val="595959" w:themeColor="text1" w:themeTint="A6"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6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Next meeting</w:t>
            </w:r>
            <w:bookmarkEnd w:id="16"/>
          </w:p>
        </w:tc>
      </w:tr>
      <w:tr w:rsidR="00867013" w:rsidRPr="00867013" w:rsidTr="00EA5BF9">
        <w:trPr>
          <w:trHeight w:val="665"/>
        </w:trPr>
        <w:tc>
          <w:tcPr>
            <w:tcW w:w="2317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Date: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Content: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Time: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  <w:lang w:val="vi-VN"/>
              </w:rPr>
              <w:t>Location:</w:t>
            </w:r>
            <w:r w:rsidR="00DC021C" w:rsidRPr="00B1718B">
              <w:rPr>
                <w:rFonts w:ascii="Times New Roman" w:hAnsi="Times New Roman"/>
                <w:b/>
                <w:color w:val="595959" w:themeColor="text1" w:themeTint="A6"/>
                <w:sz w:val="28"/>
                <w:szCs w:val="28"/>
              </w:rPr>
              <w:t xml:space="preserve"> </w:t>
            </w:r>
          </w:p>
          <w:p w:rsidR="00867013" w:rsidRPr="00B1718B" w:rsidRDefault="00867013" w:rsidP="0085048F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595959" w:themeColor="text1" w:themeTint="A6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B1718B" w:rsidRDefault="00867013" w:rsidP="0085048F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  <w:lang w:val="vi-VN"/>
              </w:rPr>
              <w:t>Writer</w:t>
            </w:r>
            <w:r w:rsidRPr="00B1718B">
              <w:rPr>
                <w:b/>
                <w:noProof/>
                <w:color w:val="595959" w:themeColor="text1" w:themeTint="A6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B1718B" w:rsidRDefault="00867013" w:rsidP="0085048F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</w:pPr>
            <w:r w:rsidRPr="00B1718B">
              <w:rPr>
                <w:rFonts w:ascii="Times New Roman" w:hAnsi="Times New Roman" w:cs="Times New Roman"/>
                <w:noProof/>
                <w:color w:val="595959" w:themeColor="text1" w:themeTint="A6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3A8" w:rsidRDefault="007513A8">
      <w:pPr>
        <w:spacing w:before="0" w:after="0" w:line="240" w:lineRule="auto"/>
      </w:pPr>
      <w:r>
        <w:separator/>
      </w:r>
    </w:p>
  </w:endnote>
  <w:endnote w:type="continuationSeparator" w:id="0">
    <w:p w:rsidR="007513A8" w:rsidRDefault="007513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F86" w:rsidRPr="00834F8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7513A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6232B">
                                <w:rPr>
                                  <w:rFonts w:asciiTheme="majorHAnsi" w:hAnsiTheme="majorHAnsi"/>
                                </w:rPr>
                                <w:t>November 1</w:t>
                              </w:r>
                              <w:r w:rsidR="001210BC">
                                <w:rPr>
                                  <w:rFonts w:asciiTheme="majorHAnsi" w:hAnsiTheme="majorHAnsi"/>
                                </w:rPr>
                                <w:t>1</w:t>
                              </w:r>
                              <w:r w:rsidR="00492D96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7513A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6232B">
                          <w:rPr>
                            <w:rFonts w:asciiTheme="majorHAnsi" w:hAnsiTheme="majorHAnsi"/>
                          </w:rPr>
                          <w:t>November 1</w:t>
                        </w:r>
                        <w:r w:rsidR="001210BC">
                          <w:rPr>
                            <w:rFonts w:asciiTheme="majorHAnsi" w:hAnsiTheme="majorHAnsi"/>
                          </w:rPr>
                          <w:t>1</w:t>
                        </w:r>
                        <w:r w:rsidR="00492D96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3A8" w:rsidRDefault="007513A8">
      <w:pPr>
        <w:spacing w:before="0" w:after="0" w:line="240" w:lineRule="auto"/>
      </w:pPr>
      <w:r>
        <w:separator/>
      </w:r>
    </w:p>
  </w:footnote>
  <w:footnote w:type="continuationSeparator" w:id="0">
    <w:p w:rsidR="007513A8" w:rsidRDefault="007513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7513A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210B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B31F16"/>
    <w:multiLevelType w:val="hybridMultilevel"/>
    <w:tmpl w:val="8E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3A685F"/>
    <w:multiLevelType w:val="hybridMultilevel"/>
    <w:tmpl w:val="821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080CCA"/>
    <w:multiLevelType w:val="hybridMultilevel"/>
    <w:tmpl w:val="CB8E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9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3CD691D"/>
    <w:multiLevelType w:val="hybridMultilevel"/>
    <w:tmpl w:val="4CE69734"/>
    <w:lvl w:ilvl="0" w:tplc="27AEB2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73F71421"/>
    <w:multiLevelType w:val="hybridMultilevel"/>
    <w:tmpl w:val="F9EE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FE65FE1"/>
    <w:multiLevelType w:val="hybridMultilevel"/>
    <w:tmpl w:val="0DA8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4"/>
  </w:num>
  <w:num w:numId="9">
    <w:abstractNumId w:val="6"/>
  </w:num>
  <w:num w:numId="10">
    <w:abstractNumId w:val="17"/>
  </w:num>
  <w:num w:numId="11">
    <w:abstractNumId w:val="16"/>
  </w:num>
  <w:num w:numId="12">
    <w:abstractNumId w:val="3"/>
  </w:num>
  <w:num w:numId="13">
    <w:abstractNumId w:val="18"/>
  </w:num>
  <w:num w:numId="14">
    <w:abstractNumId w:val="26"/>
  </w:num>
  <w:num w:numId="15">
    <w:abstractNumId w:val="30"/>
  </w:num>
  <w:num w:numId="16">
    <w:abstractNumId w:val="37"/>
  </w:num>
  <w:num w:numId="17">
    <w:abstractNumId w:val="15"/>
  </w:num>
  <w:num w:numId="18">
    <w:abstractNumId w:val="24"/>
  </w:num>
  <w:num w:numId="19">
    <w:abstractNumId w:val="33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29"/>
  </w:num>
  <w:num w:numId="26">
    <w:abstractNumId w:val="31"/>
  </w:num>
  <w:num w:numId="27">
    <w:abstractNumId w:val="13"/>
  </w:num>
  <w:num w:numId="28">
    <w:abstractNumId w:val="12"/>
  </w:num>
  <w:num w:numId="29">
    <w:abstractNumId w:val="5"/>
  </w:num>
  <w:num w:numId="30">
    <w:abstractNumId w:val="7"/>
  </w:num>
  <w:num w:numId="31">
    <w:abstractNumId w:val="36"/>
  </w:num>
  <w:num w:numId="32">
    <w:abstractNumId w:val="11"/>
  </w:num>
  <w:num w:numId="33">
    <w:abstractNumId w:val="14"/>
  </w:num>
  <w:num w:numId="34">
    <w:abstractNumId w:val="32"/>
  </w:num>
  <w:num w:numId="35">
    <w:abstractNumId w:val="35"/>
  </w:num>
  <w:num w:numId="36">
    <w:abstractNumId w:val="38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</w:num>
  <w:num w:numId="39">
    <w:abstractNumId w:val="25"/>
  </w:num>
  <w:num w:numId="4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264A"/>
    <w:rsid w:val="000839C1"/>
    <w:rsid w:val="00090E24"/>
    <w:rsid w:val="00092091"/>
    <w:rsid w:val="000D10D2"/>
    <w:rsid w:val="000E11E0"/>
    <w:rsid w:val="000E5CA4"/>
    <w:rsid w:val="000E5FC2"/>
    <w:rsid w:val="000F4715"/>
    <w:rsid w:val="001210BC"/>
    <w:rsid w:val="00124FAE"/>
    <w:rsid w:val="001254B5"/>
    <w:rsid w:val="00137FF8"/>
    <w:rsid w:val="001425F1"/>
    <w:rsid w:val="00142CE5"/>
    <w:rsid w:val="0014613F"/>
    <w:rsid w:val="00150184"/>
    <w:rsid w:val="00160525"/>
    <w:rsid w:val="00167CAD"/>
    <w:rsid w:val="00176C86"/>
    <w:rsid w:val="00184EDC"/>
    <w:rsid w:val="001A1858"/>
    <w:rsid w:val="001A55A4"/>
    <w:rsid w:val="001C0255"/>
    <w:rsid w:val="001C15E3"/>
    <w:rsid w:val="001C1F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49D0"/>
    <w:rsid w:val="0027561E"/>
    <w:rsid w:val="00277D12"/>
    <w:rsid w:val="00292FD5"/>
    <w:rsid w:val="002A3DF8"/>
    <w:rsid w:val="002B2F38"/>
    <w:rsid w:val="002B786F"/>
    <w:rsid w:val="002C13B7"/>
    <w:rsid w:val="002C2758"/>
    <w:rsid w:val="002C35A5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B2B2C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0BC9"/>
    <w:rsid w:val="0043211E"/>
    <w:rsid w:val="0046317A"/>
    <w:rsid w:val="00465033"/>
    <w:rsid w:val="00466645"/>
    <w:rsid w:val="004836F1"/>
    <w:rsid w:val="00486C1C"/>
    <w:rsid w:val="00492D96"/>
    <w:rsid w:val="00494284"/>
    <w:rsid w:val="00497895"/>
    <w:rsid w:val="004A0561"/>
    <w:rsid w:val="004A25F8"/>
    <w:rsid w:val="004A6BE1"/>
    <w:rsid w:val="004A72B4"/>
    <w:rsid w:val="004A7EA6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14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C794A"/>
    <w:rsid w:val="005D1DA0"/>
    <w:rsid w:val="005D57D8"/>
    <w:rsid w:val="00606AD8"/>
    <w:rsid w:val="00610A96"/>
    <w:rsid w:val="006160BD"/>
    <w:rsid w:val="00620275"/>
    <w:rsid w:val="00622CDE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46DA8"/>
    <w:rsid w:val="00750631"/>
    <w:rsid w:val="007513A8"/>
    <w:rsid w:val="007A1669"/>
    <w:rsid w:val="007A5402"/>
    <w:rsid w:val="007C1181"/>
    <w:rsid w:val="007D3F86"/>
    <w:rsid w:val="007D6528"/>
    <w:rsid w:val="007E0D90"/>
    <w:rsid w:val="007E63A8"/>
    <w:rsid w:val="00801F86"/>
    <w:rsid w:val="0080490E"/>
    <w:rsid w:val="00834F86"/>
    <w:rsid w:val="00842089"/>
    <w:rsid w:val="00856B00"/>
    <w:rsid w:val="0086229F"/>
    <w:rsid w:val="00863204"/>
    <w:rsid w:val="00867013"/>
    <w:rsid w:val="00867AFD"/>
    <w:rsid w:val="00871EF4"/>
    <w:rsid w:val="00884923"/>
    <w:rsid w:val="00885E5A"/>
    <w:rsid w:val="0088776B"/>
    <w:rsid w:val="00892BDB"/>
    <w:rsid w:val="008A2187"/>
    <w:rsid w:val="008A40ED"/>
    <w:rsid w:val="008A4EC7"/>
    <w:rsid w:val="008B6BF2"/>
    <w:rsid w:val="008E080F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A37D5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7FF3"/>
    <w:rsid w:val="00B1718B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09C7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0BC2"/>
    <w:rsid w:val="00DA15AE"/>
    <w:rsid w:val="00DC021C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6232B"/>
    <w:rsid w:val="00E72C64"/>
    <w:rsid w:val="00E76A2D"/>
    <w:rsid w:val="00E816CC"/>
    <w:rsid w:val="00EA3511"/>
    <w:rsid w:val="00EA5BF9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CB76E"/>
  <w15:docId w15:val="{ED67BDCE-D490-4451-9EDB-4C132C8B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839804-F6D3-4C29-9379-027CF1AE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252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13</cp:revision>
  <dcterms:created xsi:type="dcterms:W3CDTF">2016-11-02T05:18:00Z</dcterms:created>
  <dcterms:modified xsi:type="dcterms:W3CDTF">2017-02-17T07:26:00Z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