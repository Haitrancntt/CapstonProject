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BA201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BA201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BA4B0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08/02</w:t>
            </w:r>
            <w:r w:rsidR="00D05BE6" w:rsidRPr="006F7466">
              <w:rPr>
                <w:rFonts w:cs="Times New Roman"/>
                <w:color w:val="auto"/>
                <w:sz w:val="28"/>
              </w:rPr>
              <w:t>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A201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A201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A201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BA201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2350"/>
        <w:gridCol w:w="1368"/>
        <w:gridCol w:w="1217"/>
        <w:gridCol w:w="1247"/>
        <w:gridCol w:w="2202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A4B0E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Van Lang campus number two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BA4B0E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08/02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BA4B0E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8</w:t>
            </w:r>
            <w:r w:rsidR="006812A1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30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BA4B0E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10h30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B0E" w:rsidRDefault="00702BB3" w:rsidP="00BA49E3">
      <w:pPr>
        <w:ind w:right="54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 xml:space="preserve">Thảo luận về </w:t>
      </w:r>
      <w:r w:rsidR="00BA4B0E">
        <w:rPr>
          <w:rFonts w:cs="Times New Roman"/>
          <w:color w:val="auto"/>
          <w:sz w:val="28"/>
          <w:szCs w:val="28"/>
        </w:rPr>
        <w:t>Architecture</w:t>
      </w:r>
    </w:p>
    <w:p w:rsidR="00BA49E3" w:rsidRPr="006F7466" w:rsidRDefault="00B26B67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>về technical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B0E" w:rsidRPr="006F7466" w:rsidRDefault="00BA4B0E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136576" w:rsidRDefault="00136576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Thảo luận về physical View</w:t>
      </w:r>
    </w:p>
    <w:p w:rsidR="006812A1" w:rsidRDefault="00136576" w:rsidP="0013657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Đổi select engine thành cache engine</w:t>
      </w:r>
    </w:p>
    <w:p w:rsidR="00136576" w:rsidRDefault="00136576" w:rsidP="0013657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Database server phải mô tả cụ thể hardware &amp; software ( dbms ,os …)</w:t>
      </w:r>
    </w:p>
    <w:p w:rsidR="00136576" w:rsidRDefault="00136576" w:rsidP="0013657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Hỏi rõ với khách hàng về Internal Client</w:t>
      </w:r>
    </w:p>
    <w:p w:rsidR="00136576" w:rsidRDefault="00136576" w:rsidP="0013657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Webserver sử dụng service gì?</w:t>
      </w:r>
    </w:p>
    <w:p w:rsidR="00136576" w:rsidRDefault="00136576" w:rsidP="00136576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Apache ?</w:t>
      </w:r>
    </w:p>
    <w:p w:rsidR="00136576" w:rsidRDefault="00136576" w:rsidP="00136576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PHP mấy?</w:t>
      </w:r>
    </w:p>
    <w:p w:rsidR="00136576" w:rsidRDefault="00136576" w:rsidP="00136576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Angular JS mấy?</w:t>
      </w:r>
    </w:p>
    <w:p w:rsidR="00136576" w:rsidRDefault="00136576" w:rsidP="0013657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Image server :</w:t>
      </w:r>
    </w:p>
    <w:p w:rsidR="00136576" w:rsidRDefault="00136576" w:rsidP="00136576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Share file (local) *</w:t>
      </w:r>
    </w:p>
    <w:p w:rsidR="00136576" w:rsidRDefault="00136576" w:rsidP="00136576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Web service (internet)</w:t>
      </w:r>
    </w:p>
    <w:p w:rsidR="00136576" w:rsidRPr="00136576" w:rsidRDefault="00136576" w:rsidP="00136576">
      <w:pPr>
        <w:pStyle w:val="ListParagraph"/>
        <w:numPr>
          <w:ilvl w:val="2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Ftp (Filezilla)</w:t>
      </w:r>
    </w:p>
    <w:p w:rsidR="00136576" w:rsidRDefault="00136576" w:rsidP="00136576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Thiếu rationale</w:t>
      </w:r>
    </w:p>
    <w:p w:rsidR="00136576" w:rsidRDefault="00136576" w:rsidP="0013657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Tìm hiểu đặc trưng của AngularJS</w:t>
      </w:r>
    </w:p>
    <w:p w:rsidR="00136576" w:rsidRDefault="00136576" w:rsidP="0013657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Cấu trúc code</w:t>
      </w:r>
    </w:p>
    <w:p w:rsidR="00136576" w:rsidRDefault="00CA7185" w:rsidP="0013657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Trao đổi về sự khác nhau giữa Static view &amp; Dynamic View</w:t>
      </w:r>
    </w:p>
    <w:p w:rsidR="00CA7185" w:rsidRPr="00136576" w:rsidRDefault="00CA7185" w:rsidP="00136576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Static View của nhóm thiếu mô tả về Client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6F7466" w:rsidRPr="00CA7185" w:rsidRDefault="00CA7185" w:rsidP="00CA7185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Code Account Management</w:t>
      </w:r>
    </w:p>
    <w:p w:rsidR="00CA7185" w:rsidRPr="00CA7185" w:rsidRDefault="00CA7185" w:rsidP="00CA7185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Cập nhật Requirement</w:t>
      </w:r>
    </w:p>
    <w:p w:rsidR="00CA7185" w:rsidRPr="00CA7185" w:rsidRDefault="00CA7185" w:rsidP="00CA7185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Cập nhật Architect</w:t>
      </w:r>
    </w:p>
    <w:p w:rsidR="00CA7185" w:rsidRPr="00CA7185" w:rsidRDefault="00CA7185" w:rsidP="00CA7185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Cập nhật Process</w:t>
      </w:r>
      <w:bookmarkStart w:id="10" w:name="_GoBack"/>
      <w:bookmarkEnd w:id="10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16" w:rsidRDefault="00BA2016">
      <w:pPr>
        <w:spacing w:before="0" w:after="0" w:line="240" w:lineRule="auto"/>
      </w:pPr>
      <w:r>
        <w:separator/>
      </w:r>
    </w:p>
  </w:endnote>
  <w:endnote w:type="continuationSeparator" w:id="0">
    <w:p w:rsidR="00BA2016" w:rsidRDefault="00BA20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85" w:rsidRPr="00CA718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BA201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A4B0E">
                                <w:rPr>
                                  <w:rFonts w:asciiTheme="majorHAnsi" w:hAnsiTheme="majorHAnsi"/>
                                </w:rPr>
                                <w:t>February 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BA201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A4B0E">
                          <w:rPr>
                            <w:rFonts w:asciiTheme="majorHAnsi" w:hAnsiTheme="majorHAnsi"/>
                          </w:rPr>
                          <w:t>February 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16" w:rsidRDefault="00BA2016">
      <w:pPr>
        <w:spacing w:before="0" w:after="0" w:line="240" w:lineRule="auto"/>
      </w:pPr>
      <w:r>
        <w:separator/>
      </w:r>
    </w:p>
  </w:footnote>
  <w:footnote w:type="continuationSeparator" w:id="0">
    <w:p w:rsidR="00BA2016" w:rsidRDefault="00BA20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BA201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A4B0E">
          <w:rPr>
            <w:rFonts w:asciiTheme="majorHAnsi" w:eastAsiaTheme="majorEastAsia" w:hAnsiTheme="majorHAnsi" w:cstheme="majorBidi"/>
            <w:color w:val="FF3333"/>
            <w:szCs w:val="24"/>
          </w:rPr>
          <w:t>February 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6576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2016"/>
    <w:rsid w:val="00BA49E3"/>
    <w:rsid w:val="00BA4B0E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A7185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D07D4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76C4A-2FB0-405D-8CFB-466D9845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144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10</cp:revision>
  <dcterms:created xsi:type="dcterms:W3CDTF">2016-11-02T05:18:00Z</dcterms:created>
  <dcterms:modified xsi:type="dcterms:W3CDTF">2017-02-20T07:40:00Z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