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867013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67013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867013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867013" w:rsidRDefault="006C6AC7">
          <w:pPr>
            <w:pStyle w:val="NoSpacing"/>
            <w:rPr>
              <w:rFonts w:ascii="Times New Roman" w:hAnsi="Times New Roman" w:cs="Times New Roman"/>
              <w:sz w:val="24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5486400" cy="2872946"/>
                <wp:effectExtent l="0" t="0" r="0" b="3810"/>
                <wp:docPr id="3" name="Picture 3" descr="C:\Users\Khoi Nguyen\AppData\Local\Microsoft\Windows\INetCacheContent.Word\15439993_1323880254300268_3134162953117619688_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Khoi Nguyen\AppData\Local\Microsoft\Windows\INetCacheContent.Word\15439993_1323880254300268_3134162953117619688_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0" cy="28729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867013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E763DB" w:rsidRDefault="00B046BC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E763DB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E763DB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867013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867013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867013">
            <w:rPr>
              <w:rFonts w:ascii="Times New Roman" w:hAnsi="Times New Roman" w:cs="Times New Roman"/>
            </w:rPr>
            <w:br w:type="page"/>
          </w:r>
        </w:p>
        <w:p w:rsidR="002163EE" w:rsidRPr="00867013" w:rsidRDefault="00B046BC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6C6AC7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250879"/>
      <w:bookmarkEnd w:id="0"/>
      <w:bookmarkEnd w:id="1"/>
      <w:bookmarkEnd w:id="2"/>
      <w:bookmarkEnd w:id="3"/>
      <w:bookmarkEnd w:id="4"/>
      <w:r w:rsidRPr="006C6AC7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867013" w:rsidTr="006C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867013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867013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867013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867013" w:rsidTr="006C6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702BB3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702BB3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702BB3" w:rsidRDefault="00702BB3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09</w:t>
            </w:r>
            <w:r w:rsidR="00D05BE6" w:rsidRPr="00702BB3">
              <w:rPr>
                <w:rFonts w:cs="Times New Roman"/>
                <w:color w:val="auto"/>
                <w:sz w:val="28"/>
              </w:rPr>
              <w:t>/01/2017</w:t>
            </w:r>
          </w:p>
        </w:tc>
        <w:tc>
          <w:tcPr>
            <w:tcW w:w="4052" w:type="dxa"/>
          </w:tcPr>
          <w:p w:rsidR="00554E70" w:rsidRPr="00702BB3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702BB3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702BB3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702BB3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867013" w:rsidRDefault="00554E70" w:rsidP="00554E70">
      <w:pPr>
        <w:rPr>
          <w:rFonts w:cs="Times New Roman"/>
        </w:rPr>
      </w:pPr>
    </w:p>
    <w:p w:rsidR="00554E70" w:rsidRPr="00867013" w:rsidRDefault="00554E70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6C6AC7" w:rsidRDefault="00C814B8">
          <w:pPr>
            <w:pStyle w:val="TOCHeading"/>
            <w:rPr>
              <w:rFonts w:ascii="Times New Roman" w:hAnsi="Times New Roman" w:cs="Times New Roman"/>
              <w:color w:val="FF3333"/>
              <w:sz w:val="36"/>
            </w:rPr>
          </w:pPr>
          <w:r w:rsidRPr="006C6AC7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C6AC7" w:rsidRPr="006C6AC7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r w:rsidRPr="006C6AC7">
            <w:rPr>
              <w:rFonts w:cs="Times New Roman"/>
              <w:color w:val="auto"/>
              <w:sz w:val="28"/>
            </w:rPr>
            <w:fldChar w:fldCharType="begin"/>
          </w:r>
          <w:r w:rsidRPr="006C6AC7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6C6AC7">
            <w:rPr>
              <w:rFonts w:cs="Times New Roman"/>
              <w:color w:val="auto"/>
              <w:sz w:val="28"/>
            </w:rPr>
            <w:fldChar w:fldCharType="separate"/>
          </w:r>
          <w:hyperlink w:anchor="_Toc474250879" w:history="1">
            <w:r w:rsidR="006C6AC7" w:rsidRPr="006C6AC7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6C6AC7" w:rsidRPr="006C6AC7">
              <w:rPr>
                <w:webHidden/>
                <w:color w:val="auto"/>
                <w:sz w:val="28"/>
              </w:rPr>
              <w:tab/>
            </w:r>
            <w:r w:rsidR="006C6AC7" w:rsidRPr="006C6AC7">
              <w:rPr>
                <w:webHidden/>
                <w:color w:val="auto"/>
                <w:sz w:val="28"/>
              </w:rPr>
              <w:fldChar w:fldCharType="begin"/>
            </w:r>
            <w:r w:rsidR="006C6AC7" w:rsidRPr="006C6AC7">
              <w:rPr>
                <w:webHidden/>
                <w:color w:val="auto"/>
                <w:sz w:val="28"/>
              </w:rPr>
              <w:instrText xml:space="preserve"> PAGEREF _Toc474250879 \h </w:instrText>
            </w:r>
            <w:r w:rsidR="006C6AC7" w:rsidRPr="006C6AC7">
              <w:rPr>
                <w:webHidden/>
                <w:color w:val="auto"/>
                <w:sz w:val="28"/>
              </w:rPr>
            </w:r>
            <w:r w:rsidR="006C6AC7" w:rsidRPr="006C6AC7">
              <w:rPr>
                <w:webHidden/>
                <w:color w:val="auto"/>
                <w:sz w:val="28"/>
              </w:rPr>
              <w:fldChar w:fldCharType="separate"/>
            </w:r>
            <w:r w:rsidR="006C6AC7" w:rsidRPr="006C6AC7">
              <w:rPr>
                <w:webHidden/>
                <w:color w:val="auto"/>
                <w:sz w:val="28"/>
              </w:rPr>
              <w:t>1</w:t>
            </w:r>
            <w:r w:rsidR="006C6AC7" w:rsidRPr="006C6AC7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C6AC7" w:rsidRDefault="00B046BC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74250880" w:history="1">
            <w:r w:rsidR="006C6AC7" w:rsidRPr="006C6AC7">
              <w:rPr>
                <w:rStyle w:val="Hyperlink"/>
                <w:color w:val="auto"/>
                <w:sz w:val="28"/>
              </w:rPr>
              <w:t>I.</w:t>
            </w:r>
            <w:r w:rsidR="006C6AC7" w:rsidRPr="006C6AC7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6C6AC7" w:rsidRPr="006C6AC7">
              <w:rPr>
                <w:rStyle w:val="Hyperlink"/>
                <w:color w:val="auto"/>
                <w:sz w:val="28"/>
              </w:rPr>
              <w:t>Purpose</w:t>
            </w:r>
            <w:r w:rsidR="006C6AC7" w:rsidRPr="006C6AC7">
              <w:rPr>
                <w:webHidden/>
                <w:color w:val="auto"/>
                <w:sz w:val="28"/>
              </w:rPr>
              <w:tab/>
            </w:r>
            <w:r w:rsidR="006C6AC7" w:rsidRPr="006C6AC7">
              <w:rPr>
                <w:webHidden/>
                <w:color w:val="auto"/>
                <w:sz w:val="28"/>
              </w:rPr>
              <w:fldChar w:fldCharType="begin"/>
            </w:r>
            <w:r w:rsidR="006C6AC7" w:rsidRPr="006C6AC7">
              <w:rPr>
                <w:webHidden/>
                <w:color w:val="auto"/>
                <w:sz w:val="28"/>
              </w:rPr>
              <w:instrText xml:space="preserve"> PAGEREF _Toc474250880 \h </w:instrText>
            </w:r>
            <w:r w:rsidR="006C6AC7" w:rsidRPr="006C6AC7">
              <w:rPr>
                <w:webHidden/>
                <w:color w:val="auto"/>
                <w:sz w:val="28"/>
              </w:rPr>
            </w:r>
            <w:r w:rsidR="006C6AC7" w:rsidRPr="006C6AC7">
              <w:rPr>
                <w:webHidden/>
                <w:color w:val="auto"/>
                <w:sz w:val="28"/>
              </w:rPr>
              <w:fldChar w:fldCharType="separate"/>
            </w:r>
            <w:r w:rsidR="006C6AC7" w:rsidRPr="006C6AC7">
              <w:rPr>
                <w:webHidden/>
                <w:color w:val="auto"/>
                <w:sz w:val="28"/>
              </w:rPr>
              <w:t>3</w:t>
            </w:r>
            <w:r w:rsidR="006C6AC7" w:rsidRPr="006C6AC7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C6AC7" w:rsidRDefault="00B046BC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74250881" w:history="1">
            <w:r w:rsidR="006C6AC7" w:rsidRPr="006C6AC7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6C6AC7" w:rsidRPr="006C6AC7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6C6AC7" w:rsidRPr="006C6AC7">
              <w:rPr>
                <w:rStyle w:val="Hyperlink"/>
                <w:color w:val="auto"/>
                <w:sz w:val="28"/>
              </w:rPr>
              <w:t>participant in meeting</w:t>
            </w:r>
            <w:r w:rsidR="006C6AC7" w:rsidRPr="006C6AC7">
              <w:rPr>
                <w:webHidden/>
                <w:color w:val="auto"/>
                <w:sz w:val="28"/>
              </w:rPr>
              <w:tab/>
            </w:r>
            <w:r w:rsidR="006C6AC7" w:rsidRPr="006C6AC7">
              <w:rPr>
                <w:webHidden/>
                <w:color w:val="auto"/>
                <w:sz w:val="28"/>
              </w:rPr>
              <w:fldChar w:fldCharType="begin"/>
            </w:r>
            <w:r w:rsidR="006C6AC7" w:rsidRPr="006C6AC7">
              <w:rPr>
                <w:webHidden/>
                <w:color w:val="auto"/>
                <w:sz w:val="28"/>
              </w:rPr>
              <w:instrText xml:space="preserve"> PAGEREF _Toc474250881 \h </w:instrText>
            </w:r>
            <w:r w:rsidR="006C6AC7" w:rsidRPr="006C6AC7">
              <w:rPr>
                <w:webHidden/>
                <w:color w:val="auto"/>
                <w:sz w:val="28"/>
              </w:rPr>
            </w:r>
            <w:r w:rsidR="006C6AC7" w:rsidRPr="006C6AC7">
              <w:rPr>
                <w:webHidden/>
                <w:color w:val="auto"/>
                <w:sz w:val="28"/>
              </w:rPr>
              <w:fldChar w:fldCharType="separate"/>
            </w:r>
            <w:r w:rsidR="006C6AC7" w:rsidRPr="006C6AC7">
              <w:rPr>
                <w:webHidden/>
                <w:color w:val="auto"/>
                <w:sz w:val="28"/>
              </w:rPr>
              <w:t>3</w:t>
            </w:r>
            <w:r w:rsidR="006C6AC7" w:rsidRPr="006C6AC7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C6AC7" w:rsidRDefault="00B046BC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74250882" w:history="1">
            <w:r w:rsidR="006C6AC7" w:rsidRPr="006C6AC7">
              <w:rPr>
                <w:rStyle w:val="Hyperlink"/>
                <w:color w:val="auto"/>
                <w:sz w:val="28"/>
              </w:rPr>
              <w:t>III.</w:t>
            </w:r>
            <w:r w:rsidR="006C6AC7" w:rsidRPr="006C6AC7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6C6AC7" w:rsidRPr="006C6AC7">
              <w:rPr>
                <w:rStyle w:val="Hyperlink"/>
                <w:color w:val="auto"/>
                <w:sz w:val="28"/>
              </w:rPr>
              <w:t>Content of meeting</w:t>
            </w:r>
            <w:r w:rsidR="006C6AC7" w:rsidRPr="006C6AC7">
              <w:rPr>
                <w:webHidden/>
                <w:color w:val="auto"/>
                <w:sz w:val="28"/>
              </w:rPr>
              <w:tab/>
            </w:r>
            <w:r w:rsidR="006C6AC7" w:rsidRPr="006C6AC7">
              <w:rPr>
                <w:webHidden/>
                <w:color w:val="auto"/>
                <w:sz w:val="28"/>
              </w:rPr>
              <w:fldChar w:fldCharType="begin"/>
            </w:r>
            <w:r w:rsidR="006C6AC7" w:rsidRPr="006C6AC7">
              <w:rPr>
                <w:webHidden/>
                <w:color w:val="auto"/>
                <w:sz w:val="28"/>
              </w:rPr>
              <w:instrText xml:space="preserve"> PAGEREF _Toc474250882 \h </w:instrText>
            </w:r>
            <w:r w:rsidR="006C6AC7" w:rsidRPr="006C6AC7">
              <w:rPr>
                <w:webHidden/>
                <w:color w:val="auto"/>
                <w:sz w:val="28"/>
              </w:rPr>
            </w:r>
            <w:r w:rsidR="006C6AC7" w:rsidRPr="006C6AC7">
              <w:rPr>
                <w:webHidden/>
                <w:color w:val="auto"/>
                <w:sz w:val="28"/>
              </w:rPr>
              <w:fldChar w:fldCharType="separate"/>
            </w:r>
            <w:r w:rsidR="006C6AC7" w:rsidRPr="006C6AC7">
              <w:rPr>
                <w:webHidden/>
                <w:color w:val="auto"/>
                <w:sz w:val="28"/>
              </w:rPr>
              <w:t>3</w:t>
            </w:r>
            <w:r w:rsidR="006C6AC7" w:rsidRPr="006C6AC7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C6AC7" w:rsidRDefault="00B046BC">
          <w:pPr>
            <w:pStyle w:val="TOC1"/>
            <w:rPr>
              <w:rFonts w:asciiTheme="minorHAnsi" w:eastAsiaTheme="minorEastAsia" w:hAnsiTheme="minorHAnsi"/>
              <w:b w:val="0"/>
              <w:color w:val="auto"/>
              <w:szCs w:val="22"/>
              <w:lang w:eastAsia="en-US"/>
            </w:rPr>
          </w:pPr>
          <w:hyperlink w:anchor="_Toc474250883" w:history="1">
            <w:r w:rsidR="006C6AC7" w:rsidRPr="006C6AC7">
              <w:rPr>
                <w:rStyle w:val="Hyperlink"/>
                <w:color w:val="auto"/>
                <w:sz w:val="28"/>
              </w:rPr>
              <w:t>IV.</w:t>
            </w:r>
            <w:r w:rsidR="006C6AC7" w:rsidRPr="006C6AC7">
              <w:rPr>
                <w:rFonts w:asciiTheme="minorHAnsi" w:eastAsiaTheme="minorEastAsia" w:hAnsiTheme="minorHAnsi"/>
                <w:b w:val="0"/>
                <w:color w:val="auto"/>
                <w:szCs w:val="22"/>
                <w:lang w:eastAsia="en-US"/>
              </w:rPr>
              <w:tab/>
            </w:r>
            <w:r w:rsidR="006C6AC7" w:rsidRPr="006C6AC7">
              <w:rPr>
                <w:rStyle w:val="Hyperlink"/>
                <w:color w:val="auto"/>
                <w:sz w:val="28"/>
              </w:rPr>
              <w:t>To do task</w:t>
            </w:r>
            <w:r w:rsidR="006C6AC7" w:rsidRPr="006C6AC7">
              <w:rPr>
                <w:webHidden/>
                <w:color w:val="auto"/>
                <w:sz w:val="28"/>
              </w:rPr>
              <w:tab/>
            </w:r>
            <w:r w:rsidR="006C6AC7" w:rsidRPr="006C6AC7">
              <w:rPr>
                <w:webHidden/>
                <w:color w:val="auto"/>
                <w:sz w:val="28"/>
              </w:rPr>
              <w:fldChar w:fldCharType="begin"/>
            </w:r>
            <w:r w:rsidR="006C6AC7" w:rsidRPr="006C6AC7">
              <w:rPr>
                <w:webHidden/>
                <w:color w:val="auto"/>
                <w:sz w:val="28"/>
              </w:rPr>
              <w:instrText xml:space="preserve"> PAGEREF _Toc474250883 \h </w:instrText>
            </w:r>
            <w:r w:rsidR="006C6AC7" w:rsidRPr="006C6AC7">
              <w:rPr>
                <w:webHidden/>
                <w:color w:val="auto"/>
                <w:sz w:val="28"/>
              </w:rPr>
            </w:r>
            <w:r w:rsidR="006C6AC7" w:rsidRPr="006C6AC7">
              <w:rPr>
                <w:webHidden/>
                <w:color w:val="auto"/>
                <w:sz w:val="28"/>
              </w:rPr>
              <w:fldChar w:fldCharType="separate"/>
            </w:r>
            <w:r w:rsidR="006C6AC7" w:rsidRPr="006C6AC7">
              <w:rPr>
                <w:webHidden/>
                <w:color w:val="auto"/>
                <w:sz w:val="28"/>
              </w:rPr>
              <w:t>4</w:t>
            </w:r>
            <w:r w:rsidR="006C6AC7" w:rsidRPr="006C6AC7">
              <w:rPr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867013" w:rsidRDefault="00C814B8">
          <w:pPr>
            <w:rPr>
              <w:rFonts w:cs="Times New Roman"/>
            </w:rPr>
          </w:pPr>
          <w:r w:rsidRPr="006C6AC7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867013" w:rsidRDefault="00DF6A47">
      <w:pPr>
        <w:rPr>
          <w:rFonts w:cs="Times New Roman"/>
        </w:rPr>
      </w:pPr>
      <w:r w:rsidRPr="00867013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2351"/>
        <w:gridCol w:w="1368"/>
        <w:gridCol w:w="1216"/>
        <w:gridCol w:w="1247"/>
        <w:gridCol w:w="2200"/>
      </w:tblGrid>
      <w:tr w:rsidR="00867013" w:rsidRPr="00867013" w:rsidTr="0085048F">
        <w:tc>
          <w:tcPr>
            <w:tcW w:w="198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E763DB" w:rsidRDefault="00702BB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Nguyễn Anh Khởi</w:t>
            </w:r>
          </w:p>
        </w:tc>
        <w:tc>
          <w:tcPr>
            <w:tcW w:w="132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E763DB" w:rsidRDefault="00BA49E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noProof/>
                <w:color w:val="auto"/>
                <w:sz w:val="28"/>
                <w:szCs w:val="28"/>
              </w:rPr>
              <w:t>Floor 9, Etown 2</w:t>
            </w:r>
          </w:p>
        </w:tc>
      </w:tr>
      <w:tr w:rsidR="00867013" w:rsidRPr="00867013" w:rsidTr="0085048F">
        <w:tc>
          <w:tcPr>
            <w:tcW w:w="198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E763DB" w:rsidRDefault="00702BB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09</w:t>
            </w:r>
            <w:r w:rsidR="00D05BE6">
              <w:rPr>
                <w:rFonts w:cs="Times New Roman"/>
                <w:noProof/>
                <w:color w:val="auto"/>
                <w:sz w:val="28"/>
                <w:szCs w:val="28"/>
              </w:rPr>
              <w:t>/01</w:t>
            </w:r>
            <w:r w:rsidR="00BA49E3" w:rsidRPr="00E763DB">
              <w:rPr>
                <w:rFonts w:cs="Times New Roman"/>
                <w:noProof/>
                <w:color w:val="auto"/>
                <w:sz w:val="28"/>
                <w:szCs w:val="28"/>
              </w:rPr>
              <w:t>/2017</w:t>
            </w:r>
          </w:p>
        </w:tc>
        <w:tc>
          <w:tcPr>
            <w:tcW w:w="1325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E763DB" w:rsidRDefault="00702BB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</w:t>
            </w:r>
            <w:r w:rsidR="0044761A">
              <w:rPr>
                <w:rFonts w:cs="Times New Roman"/>
                <w:noProof/>
                <w:color w:val="auto"/>
                <w:sz w:val="28"/>
                <w:szCs w:val="28"/>
              </w:rPr>
              <w:t>2</w:t>
            </w:r>
            <w:r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</w:p>
        </w:tc>
        <w:tc>
          <w:tcPr>
            <w:tcW w:w="1249" w:type="dxa"/>
          </w:tcPr>
          <w:p w:rsidR="00867013" w:rsidRPr="00E763DB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E763DB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E763DB" w:rsidRDefault="0044761A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15</w:t>
            </w:r>
            <w:bookmarkStart w:id="6" w:name="_GoBack"/>
            <w:bookmarkEnd w:id="6"/>
            <w:r w:rsidR="00702BB3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</w:p>
        </w:tc>
      </w:tr>
    </w:tbl>
    <w:p w:rsidR="00867013" w:rsidRPr="00E763DB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7" w:name="_Toc474250880"/>
      <w:r w:rsidRPr="00E763DB">
        <w:rPr>
          <w:noProof/>
          <w:color w:val="FF3333"/>
          <w:sz w:val="36"/>
          <w:szCs w:val="36"/>
        </w:rPr>
        <w:t>Purpose</w:t>
      </w:r>
      <w:bookmarkEnd w:id="7"/>
    </w:p>
    <w:p w:rsidR="00BA49E3" w:rsidRPr="00E763DB" w:rsidRDefault="00702BB3" w:rsidP="00BA49E3">
      <w:pPr>
        <w:ind w:right="54"/>
        <w:rPr>
          <w:color w:val="auto"/>
          <w:sz w:val="28"/>
          <w:szCs w:val="28"/>
          <w:lang w:val="vi-VN"/>
        </w:rPr>
      </w:pPr>
      <w:r>
        <w:rPr>
          <w:color w:val="auto"/>
          <w:sz w:val="28"/>
          <w:szCs w:val="28"/>
        </w:rPr>
        <w:t>Thảo luận về tiến độ của</w:t>
      </w:r>
      <w:r w:rsidR="00BA49E3" w:rsidRPr="00E763DB">
        <w:rPr>
          <w:color w:val="auto"/>
          <w:sz w:val="28"/>
          <w:szCs w:val="28"/>
        </w:rPr>
        <w:t xml:space="preserve"> Capstone Project</w:t>
      </w:r>
    </w:p>
    <w:p w:rsidR="00BA49E3" w:rsidRPr="00E763DB" w:rsidRDefault="00B26B67" w:rsidP="00BA49E3">
      <w:pPr>
        <w:ind w:right="54"/>
        <w:rPr>
          <w:color w:val="auto"/>
          <w:sz w:val="28"/>
          <w:szCs w:val="28"/>
          <w:lang w:val="vi-VN"/>
        </w:rPr>
      </w:pPr>
      <w:r>
        <w:rPr>
          <w:color w:val="auto"/>
          <w:sz w:val="28"/>
          <w:szCs w:val="28"/>
        </w:rPr>
        <w:t>Review lại</w:t>
      </w:r>
      <w:r w:rsidR="00BA49E3" w:rsidRPr="00E763DB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quy trình</w:t>
      </w:r>
      <w:r w:rsidR="00702BB3">
        <w:rPr>
          <w:color w:val="auto"/>
          <w:sz w:val="28"/>
          <w:szCs w:val="28"/>
        </w:rPr>
        <w:t xml:space="preserve">, lịch biểu &amp; </w:t>
      </w:r>
      <w:r>
        <w:rPr>
          <w:color w:val="auto"/>
          <w:sz w:val="28"/>
          <w:szCs w:val="28"/>
        </w:rPr>
        <w:t>usecases</w:t>
      </w:r>
    </w:p>
    <w:p w:rsidR="00867013" w:rsidRPr="00E763DB" w:rsidRDefault="00BA49E3" w:rsidP="00880B65">
      <w:pPr>
        <w:pStyle w:val="Heading1"/>
        <w:numPr>
          <w:ilvl w:val="0"/>
          <w:numId w:val="37"/>
        </w:numPr>
        <w:rPr>
          <w:rFonts w:cs="Times New Roman"/>
          <w:noProof/>
          <w:color w:val="FF3333"/>
          <w:sz w:val="36"/>
          <w:szCs w:val="36"/>
          <w:lang w:val="vi-VN"/>
        </w:rPr>
      </w:pPr>
      <w:bookmarkStart w:id="8" w:name="_Toc474250881"/>
      <w:r w:rsidRPr="00E763DB">
        <w:rPr>
          <w:color w:val="FF3333"/>
          <w:sz w:val="36"/>
          <w:szCs w:val="36"/>
        </w:rPr>
        <w:t>participant in meeting</w:t>
      </w:r>
      <w:bookmarkEnd w:id="8"/>
    </w:p>
    <w:p w:rsidR="00BE0FB8" w:rsidRPr="00E763DB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noProof/>
          <w:color w:val="auto"/>
          <w:sz w:val="28"/>
          <w:szCs w:val="28"/>
        </w:rPr>
        <w:t>Mentor Vũ Thế Nam</w:t>
      </w:r>
    </w:p>
    <w:p w:rsidR="00BA49E3" w:rsidRPr="00E763DB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noProof/>
          <w:color w:val="auto"/>
          <w:sz w:val="28"/>
          <w:szCs w:val="28"/>
        </w:rPr>
        <w:t>Nhóm Capston: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Đoàn Anh Minh</w:t>
      </w:r>
    </w:p>
    <w:p w:rsidR="00BA49E3" w:rsidRPr="00E763DB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Trần Xuân Hải</w:t>
      </w:r>
    </w:p>
    <w:p w:rsidR="00BA49E3" w:rsidRDefault="00BA49E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E763DB">
        <w:rPr>
          <w:rFonts w:cs="Times New Roman"/>
          <w:color w:val="auto"/>
          <w:sz w:val="28"/>
          <w:szCs w:val="28"/>
        </w:rPr>
        <w:t>Nguyễn Xuân Thái Hiền</w:t>
      </w:r>
    </w:p>
    <w:p w:rsidR="00702BB3" w:rsidRPr="00E763DB" w:rsidRDefault="00702BB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Nguyễn Anh Khởi</w:t>
      </w:r>
    </w:p>
    <w:p w:rsidR="00BA49E3" w:rsidRDefault="00BA49E3" w:rsidP="00BA49E3">
      <w:pPr>
        <w:pStyle w:val="Heading1"/>
        <w:numPr>
          <w:ilvl w:val="0"/>
          <w:numId w:val="37"/>
        </w:numPr>
        <w:rPr>
          <w:noProof/>
          <w:color w:val="FF3333"/>
        </w:rPr>
      </w:pPr>
      <w:bookmarkStart w:id="9" w:name="_Toc474250882"/>
      <w:r w:rsidRPr="00E763DB">
        <w:rPr>
          <w:noProof/>
          <w:color w:val="FF3333"/>
        </w:rPr>
        <w:t>Content of meeting</w:t>
      </w:r>
      <w:bookmarkEnd w:id="9"/>
    </w:p>
    <w:p w:rsidR="00B26B67" w:rsidRPr="00B26B67" w:rsidRDefault="00B26B67" w:rsidP="00B26B67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B26B67">
        <w:rPr>
          <w:color w:val="auto"/>
          <w:sz w:val="28"/>
        </w:rPr>
        <w:t>Sau mỗi buổi họp nên viết lại meeting minute , đồng thời làm 1 file excel liệt kê những gì đã hoàn thành.</w:t>
      </w:r>
    </w:p>
    <w:p w:rsidR="00B26B67" w:rsidRPr="00B26B67" w:rsidRDefault="00B26B67" w:rsidP="00B26B67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B26B67">
        <w:rPr>
          <w:color w:val="auto"/>
          <w:sz w:val="28"/>
        </w:rPr>
        <w:t>Tại sao sử dụng quy trình incremental ? – Yêu cầu mỗi thành viên liệt kê 3 ý kiến để giải thích vì sao nên sử dụng quy trình incremental.</w:t>
      </w:r>
    </w:p>
    <w:p w:rsidR="00B26B67" w:rsidRPr="00B26B67" w:rsidRDefault="00B26B67" w:rsidP="00B26B67">
      <w:pPr>
        <w:pStyle w:val="ListParagraph"/>
        <w:numPr>
          <w:ilvl w:val="1"/>
          <w:numId w:val="34"/>
        </w:numPr>
        <w:rPr>
          <w:color w:val="auto"/>
          <w:sz w:val="28"/>
        </w:rPr>
      </w:pPr>
      <w:r w:rsidRPr="00B26B67">
        <w:rPr>
          <w:color w:val="auto"/>
          <w:sz w:val="28"/>
        </w:rPr>
        <w:t>Quy trình incremental giống quy trình waterfall ở chổ Requirements không đổi.</w:t>
      </w:r>
    </w:p>
    <w:p w:rsidR="00B26B67" w:rsidRPr="006C6AC7" w:rsidRDefault="00B26B67" w:rsidP="00B26B67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r w:rsidRPr="006C6AC7">
        <w:rPr>
          <w:color w:val="auto"/>
          <w:sz w:val="28"/>
          <w:szCs w:val="28"/>
        </w:rPr>
        <w:t>Test lại ở từng pha , nếu gặp sự cố thì có thể thêm 1 incre mới hoặc chuyển qua incre tiếp theo , sau đó cập nhật lại kế hoạch và được sự chấp thuận bởi khách hàng.</w:t>
      </w:r>
    </w:p>
    <w:p w:rsidR="00B26B67" w:rsidRPr="006C6AC7" w:rsidRDefault="00B26B67" w:rsidP="00B26B67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 w:rsidRPr="006C6AC7">
        <w:rPr>
          <w:color w:val="auto"/>
          <w:sz w:val="28"/>
          <w:szCs w:val="28"/>
        </w:rPr>
        <w:t>Làm việc theo vòng lặp ( Update – Review – Approve )</w:t>
      </w:r>
    </w:p>
    <w:p w:rsidR="00B26B67" w:rsidRPr="006C6AC7" w:rsidRDefault="00B26B67" w:rsidP="00B26B67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 w:rsidRPr="006C6AC7">
        <w:rPr>
          <w:color w:val="auto"/>
          <w:sz w:val="28"/>
          <w:szCs w:val="28"/>
        </w:rPr>
        <w:t>Review lạ</w:t>
      </w:r>
      <w:r w:rsidR="00250D99" w:rsidRPr="006C6AC7">
        <w:rPr>
          <w:color w:val="auto"/>
          <w:sz w:val="28"/>
          <w:szCs w:val="28"/>
        </w:rPr>
        <w:t>i Change Management Process</w:t>
      </w:r>
    </w:p>
    <w:p w:rsidR="00250D99" w:rsidRPr="006C6AC7" w:rsidRDefault="00250D99" w:rsidP="00250D99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r w:rsidRPr="006C6AC7">
        <w:rPr>
          <w:color w:val="auto"/>
          <w:sz w:val="28"/>
          <w:szCs w:val="28"/>
        </w:rPr>
        <w:lastRenderedPageBreak/>
        <w:t>Change Control Board : Liên quan đến Phase Leader , Technical Leader , Project Leader , Customer … Không liên quan đến Mentor</w:t>
      </w:r>
    </w:p>
    <w:p w:rsidR="00250D99" w:rsidRPr="006C6AC7" w:rsidRDefault="00250D99" w:rsidP="00250D99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r w:rsidRPr="006C6AC7">
        <w:rPr>
          <w:color w:val="auto"/>
          <w:sz w:val="28"/>
          <w:szCs w:val="28"/>
        </w:rPr>
        <w:t>Khi Review xong có tang phase hay không ? -&gt; Add phase -&gt; Update phase -&gt; Request Change ..</w:t>
      </w:r>
    </w:p>
    <w:p w:rsidR="00250D99" w:rsidRPr="006C6AC7" w:rsidRDefault="00250D99" w:rsidP="00250D99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 w:rsidRPr="006C6AC7">
        <w:rPr>
          <w:color w:val="auto"/>
          <w:sz w:val="28"/>
          <w:szCs w:val="28"/>
        </w:rPr>
        <w:t>Review lại Risk Management Process</w:t>
      </w:r>
    </w:p>
    <w:p w:rsidR="00250D99" w:rsidRPr="006C6AC7" w:rsidRDefault="00250D99" w:rsidP="00250D99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r w:rsidRPr="006C6AC7">
        <w:rPr>
          <w:color w:val="auto"/>
          <w:sz w:val="28"/>
          <w:szCs w:val="28"/>
        </w:rPr>
        <w:t xml:space="preserve">Cần </w:t>
      </w:r>
      <w:r w:rsidR="006C6AC7" w:rsidRPr="006C6AC7">
        <w:rPr>
          <w:color w:val="auto"/>
          <w:sz w:val="28"/>
          <w:szCs w:val="28"/>
        </w:rPr>
        <w:t>thêm</w:t>
      </w:r>
      <w:r w:rsidRPr="006C6AC7">
        <w:rPr>
          <w:color w:val="auto"/>
          <w:sz w:val="28"/>
          <w:szCs w:val="28"/>
        </w:rPr>
        <w:t xml:space="preserve"> process khi risk xảy ra.</w:t>
      </w:r>
    </w:p>
    <w:p w:rsidR="00250D99" w:rsidRPr="006C6AC7" w:rsidRDefault="00250D99" w:rsidP="00250D99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r w:rsidRPr="006C6AC7">
        <w:rPr>
          <w:color w:val="auto"/>
          <w:sz w:val="28"/>
          <w:szCs w:val="28"/>
        </w:rPr>
        <w:t>Thầy không hiểu về các activities : Concern , Implement , Measure trong quy trình.</w:t>
      </w:r>
    </w:p>
    <w:p w:rsidR="00250D99" w:rsidRPr="006C6AC7" w:rsidRDefault="00250D99" w:rsidP="00250D99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r w:rsidRPr="006C6AC7">
        <w:rPr>
          <w:color w:val="auto"/>
          <w:sz w:val="28"/>
          <w:szCs w:val="28"/>
        </w:rPr>
        <w:t>Thầy đưa ra giải pháp rằng nên tách riêng ra nhiều quy trình ( quy trình xác định risk , quy trình xử lý risk … )</w:t>
      </w:r>
    </w:p>
    <w:p w:rsidR="00250D99" w:rsidRPr="006C6AC7" w:rsidRDefault="00250D99" w:rsidP="00250D99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r w:rsidRPr="006C6AC7">
        <w:rPr>
          <w:color w:val="auto"/>
          <w:sz w:val="28"/>
          <w:szCs w:val="28"/>
        </w:rPr>
        <w:t>List Risk đổi thành Identify/Review Risk</w:t>
      </w:r>
    </w:p>
    <w:p w:rsidR="00250D99" w:rsidRPr="006C6AC7" w:rsidRDefault="00250D99" w:rsidP="00250D99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r w:rsidRPr="006C6AC7">
        <w:rPr>
          <w:color w:val="auto"/>
          <w:sz w:val="28"/>
          <w:szCs w:val="28"/>
        </w:rPr>
        <w:t>Measure &amp; Control đem vào quy trình xử lý risk</w:t>
      </w:r>
    </w:p>
    <w:p w:rsidR="00250D99" w:rsidRPr="006C6AC7" w:rsidRDefault="00250D99" w:rsidP="00250D99">
      <w:pPr>
        <w:pStyle w:val="ListParagraph"/>
        <w:numPr>
          <w:ilvl w:val="1"/>
          <w:numId w:val="34"/>
        </w:numPr>
        <w:rPr>
          <w:color w:val="auto"/>
          <w:sz w:val="28"/>
          <w:szCs w:val="28"/>
        </w:rPr>
      </w:pPr>
      <w:r w:rsidRPr="006C6AC7">
        <w:rPr>
          <w:color w:val="auto"/>
          <w:sz w:val="28"/>
          <w:szCs w:val="28"/>
        </w:rPr>
        <w:t>Risk action : tùy thuộc vào tùy loại risk</w:t>
      </w:r>
    </w:p>
    <w:p w:rsidR="00250D99" w:rsidRPr="006C6AC7" w:rsidRDefault="00250D99" w:rsidP="00250D99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 w:rsidRPr="006C6AC7">
        <w:rPr>
          <w:color w:val="auto"/>
          <w:sz w:val="28"/>
          <w:szCs w:val="28"/>
        </w:rPr>
        <w:t>Review Usecase Description : thêm cột status , who , what , how.</w:t>
      </w:r>
    </w:p>
    <w:p w:rsidR="006C6AC7" w:rsidRPr="006C6AC7" w:rsidRDefault="006C6AC7" w:rsidP="00250D99">
      <w:pPr>
        <w:pStyle w:val="ListParagraph"/>
        <w:numPr>
          <w:ilvl w:val="0"/>
          <w:numId w:val="34"/>
        </w:numPr>
        <w:rPr>
          <w:color w:val="auto"/>
          <w:sz w:val="28"/>
          <w:szCs w:val="28"/>
        </w:rPr>
      </w:pPr>
      <w:r w:rsidRPr="006C6AC7">
        <w:rPr>
          <w:color w:val="auto"/>
          <w:sz w:val="28"/>
          <w:szCs w:val="28"/>
        </w:rPr>
        <w:t>Lịch họp mentor : Sáng thứ 2 ở trường và tối thứ 5 ở Etown 2</w:t>
      </w:r>
    </w:p>
    <w:p w:rsidR="006C6AC7" w:rsidRPr="00B26B67" w:rsidRDefault="006C6AC7" w:rsidP="006C6AC7">
      <w:pPr>
        <w:pStyle w:val="ListParagraph"/>
        <w:rPr>
          <w:color w:val="auto"/>
        </w:rPr>
      </w:pPr>
    </w:p>
    <w:p w:rsidR="00867013" w:rsidRPr="00E763DB" w:rsidRDefault="00E763DB" w:rsidP="00BA49E3">
      <w:pPr>
        <w:pStyle w:val="Heading1"/>
        <w:numPr>
          <w:ilvl w:val="0"/>
          <w:numId w:val="37"/>
        </w:numPr>
        <w:rPr>
          <w:noProof/>
          <w:color w:val="FF3333"/>
          <w:sz w:val="36"/>
          <w:szCs w:val="36"/>
        </w:rPr>
      </w:pPr>
      <w:bookmarkStart w:id="10" w:name="_Toc474250883"/>
      <w:r w:rsidRPr="00E763DB">
        <w:rPr>
          <w:noProof/>
          <w:color w:val="FF3333"/>
          <w:sz w:val="36"/>
          <w:szCs w:val="36"/>
        </w:rPr>
        <w:t>To do task</w:t>
      </w:r>
      <w:bookmarkEnd w:id="10"/>
    </w:p>
    <w:p w:rsidR="00E763DB" w:rsidRPr="006C6AC7" w:rsidRDefault="006C6AC7" w:rsidP="006C6AC7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6C6AC7">
        <w:rPr>
          <w:color w:val="auto"/>
          <w:sz w:val="28"/>
        </w:rPr>
        <w:t>Làm lại Requirement</w:t>
      </w:r>
    </w:p>
    <w:p w:rsidR="006C6AC7" w:rsidRPr="006C6AC7" w:rsidRDefault="006C6AC7" w:rsidP="006C6AC7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6C6AC7">
        <w:rPr>
          <w:color w:val="auto"/>
          <w:sz w:val="28"/>
        </w:rPr>
        <w:t xml:space="preserve">Ưu tiên làm physical view </w:t>
      </w:r>
    </w:p>
    <w:p w:rsidR="006C6AC7" w:rsidRPr="006C6AC7" w:rsidRDefault="006C6AC7" w:rsidP="006C6AC7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6C6AC7">
        <w:rPr>
          <w:color w:val="auto"/>
          <w:sz w:val="28"/>
        </w:rPr>
        <w:t>Giảm ưu tiên làm lại process</w:t>
      </w:r>
    </w:p>
    <w:p w:rsidR="006C6AC7" w:rsidRPr="006C6AC7" w:rsidRDefault="006C6AC7" w:rsidP="006C6AC7">
      <w:pPr>
        <w:pStyle w:val="ListParagraph"/>
        <w:rPr>
          <w:color w:val="auto"/>
        </w:rPr>
      </w:pPr>
    </w:p>
    <w:p w:rsidR="00867013" w:rsidRPr="00867013" w:rsidRDefault="00867013" w:rsidP="00867013">
      <w:pPr>
        <w:jc w:val="center"/>
        <w:rPr>
          <w:rFonts w:cs="Times New Roman"/>
          <w:noProof/>
          <w:lang w:val="vi-VN"/>
        </w:rPr>
      </w:pPr>
      <w:r w:rsidRPr="00867013">
        <w:rPr>
          <w:rFonts w:cs="Times New Roman"/>
          <w:noProof/>
          <w:lang w:val="vi-VN"/>
        </w:rPr>
        <w:br/>
        <w:t>---- *** ----</w:t>
      </w:r>
    </w:p>
    <w:p w:rsidR="005943DD" w:rsidRPr="00867013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867013" w:rsidRDefault="005943DD" w:rsidP="005943DD">
      <w:pPr>
        <w:rPr>
          <w:rFonts w:cs="Times New Roman"/>
        </w:rPr>
      </w:pPr>
    </w:p>
    <w:p w:rsidR="00606AD8" w:rsidRPr="00867013" w:rsidRDefault="00606AD8" w:rsidP="005943DD">
      <w:pPr>
        <w:rPr>
          <w:rFonts w:cs="Times New Roman"/>
        </w:rPr>
      </w:pPr>
    </w:p>
    <w:p w:rsidR="00543620" w:rsidRPr="00867013" w:rsidRDefault="00543620" w:rsidP="005943DD">
      <w:pPr>
        <w:rPr>
          <w:rFonts w:cs="Times New Roman"/>
        </w:rPr>
      </w:pPr>
    </w:p>
    <w:sectPr w:rsidR="00543620" w:rsidRPr="0086701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6BC" w:rsidRDefault="00B046BC">
      <w:pPr>
        <w:spacing w:before="0" w:after="0" w:line="240" w:lineRule="auto"/>
      </w:pPr>
      <w:r>
        <w:separator/>
      </w:r>
    </w:p>
  </w:endnote>
  <w:endnote w:type="continuationSeparator" w:id="0">
    <w:p w:rsidR="00B046BC" w:rsidRDefault="00B046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761A" w:rsidRPr="0044761A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B046BC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0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C6AC7">
                                <w:rPr>
                                  <w:rFonts w:asciiTheme="majorHAnsi" w:hAnsiTheme="majorHAnsi"/>
                                </w:rPr>
                                <w:t>January 9,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B046BC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1-09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6C6AC7">
                          <w:rPr>
                            <w:rFonts w:asciiTheme="majorHAnsi" w:hAnsiTheme="majorHAnsi"/>
                          </w:rPr>
                          <w:t>January 9,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6BC" w:rsidRDefault="00B046BC">
      <w:pPr>
        <w:spacing w:before="0" w:after="0" w:line="240" w:lineRule="auto"/>
      </w:pPr>
      <w:r>
        <w:separator/>
      </w:r>
    </w:p>
  </w:footnote>
  <w:footnote w:type="continuationSeparator" w:id="0">
    <w:p w:rsidR="00B046BC" w:rsidRDefault="00B046B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B046BC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6C6AC7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1-09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6C6AC7" w:rsidRPr="006C6AC7">
          <w:rPr>
            <w:rFonts w:asciiTheme="majorHAnsi" w:eastAsiaTheme="majorEastAsia" w:hAnsiTheme="majorHAnsi" w:cstheme="majorBidi"/>
            <w:color w:val="FF3333"/>
            <w:szCs w:val="24"/>
          </w:rPr>
          <w:t>January 9,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5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8"/>
  </w:num>
  <w:num w:numId="14">
    <w:abstractNumId w:val="25"/>
  </w:num>
  <w:num w:numId="15">
    <w:abstractNumId w:val="31"/>
  </w:num>
  <w:num w:numId="16">
    <w:abstractNumId w:val="38"/>
  </w:num>
  <w:num w:numId="17">
    <w:abstractNumId w:val="14"/>
  </w:num>
  <w:num w:numId="18">
    <w:abstractNumId w:val="24"/>
  </w:num>
  <w:num w:numId="19">
    <w:abstractNumId w:val="34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30"/>
  </w:num>
  <w:num w:numId="26">
    <w:abstractNumId w:val="32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7"/>
  </w:num>
  <w:num w:numId="32">
    <w:abstractNumId w:val="10"/>
  </w:num>
  <w:num w:numId="33">
    <w:abstractNumId w:val="13"/>
  </w:num>
  <w:num w:numId="34">
    <w:abstractNumId w:val="33"/>
  </w:num>
  <w:num w:numId="35">
    <w:abstractNumId w:val="36"/>
  </w:num>
  <w:num w:numId="36">
    <w:abstractNumId w:val="26"/>
  </w:num>
  <w:num w:numId="37">
    <w:abstractNumId w:val="23"/>
  </w:num>
  <w:num w:numId="38">
    <w:abstractNumId w:val="17"/>
  </w:num>
  <w:num w:numId="39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A1858"/>
    <w:rsid w:val="001A55A4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60A4"/>
    <w:rsid w:val="00250D99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761A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C6AC7"/>
    <w:rsid w:val="006D198D"/>
    <w:rsid w:val="006E1C3E"/>
    <w:rsid w:val="006F7DB3"/>
    <w:rsid w:val="00701DED"/>
    <w:rsid w:val="00702BB3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046BC"/>
    <w:rsid w:val="00B26B67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3DB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62DA6"/>
    <w:rsid w:val="00F749D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7849BA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2017-01-09T00:00:00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3970CA-23F4-454D-93A6-A2FC403F3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71</TotalTime>
  <Pages>5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Hai Tran</cp:lastModifiedBy>
  <cp:revision>8</cp:revision>
  <dcterms:created xsi:type="dcterms:W3CDTF">2016-11-02T05:18:00Z</dcterms:created>
  <dcterms:modified xsi:type="dcterms:W3CDTF">2017-02-17T07:41:00Z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