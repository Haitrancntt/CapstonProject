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0D3A42" w:rsidRDefault="0046317A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sz w:val="28"/>
          <w:szCs w:val="28"/>
        </w:rPr>
        <w:id w:val="-1290352585"/>
        <w:docPartObj>
          <w:docPartGallery w:val="Cover Pages"/>
          <w:docPartUnique/>
        </w:docPartObj>
      </w:sdtPr>
      <w:sdtContent>
        <w:p w:rsidR="00124FAE" w:rsidRPr="000D3A42" w:rsidRDefault="00124FAE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</w:p>
        <w:p w:rsidR="002163EE" w:rsidRPr="000D3A42" w:rsidRDefault="00B26F00">
          <w:pPr>
            <w:pStyle w:val="NoSpacing"/>
            <w:rPr>
              <w:rFonts w:ascii="Times New Roman" w:hAnsi="Times New Roman" w:cs="Times New Roman"/>
              <w:sz w:val="28"/>
              <w:szCs w:val="28"/>
            </w:rPr>
          </w:pPr>
          <w:r w:rsidRPr="000D3A42">
            <w:rPr>
              <w:rFonts w:ascii="Times New Roman" w:hAnsi="Times New Roman" w:cs="Times New Roman"/>
              <w:noProof/>
              <w:sz w:val="28"/>
              <w:szCs w:val="28"/>
              <w:lang w:eastAsia="en-US"/>
            </w:rPr>
            <w:drawing>
              <wp:inline distT="0" distB="0" distL="0" distR="0" wp14:anchorId="6A29CD0A" wp14:editId="60ABF9A8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0D3A42" w:rsidRDefault="0095616D" w:rsidP="002E3E8B">
          <w:pPr>
            <w:pStyle w:val="Title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3A42">
            <w:rPr>
              <w:rFonts w:ascii="Times New Roman" w:hAnsi="Times New Roman" w:cs="Times New Roman"/>
              <w:color w:val="FF3333"/>
            </w:rPr>
            <w:t>Use-case Description</w:t>
          </w:r>
          <w:sdt>
            <w:sdtPr>
              <w:rPr>
                <w:rFonts w:ascii="Times New Roman" w:hAnsi="Times New Roman" w:cs="Times New Roman"/>
                <w:color w:val="auto"/>
                <w:sz w:val="28"/>
                <w:szCs w:val="28"/>
              </w:rPr>
              <w:alias w:val="Title"/>
              <w:tag w:val=""/>
              <w:id w:val="-970593774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0D3A42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 xml:space="preserve">     </w:t>
              </w:r>
            </w:sdtContent>
          </w:sdt>
          <w:r w:rsidR="002E3E8B" w:rsidRPr="000D3A42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</w:p>
        <w:p w:rsidR="002E3E8B" w:rsidRPr="000D3A42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auto"/>
              <w:kern w:val="0"/>
              <w:sz w:val="28"/>
              <w:szCs w:val="28"/>
            </w:rPr>
          </w:pPr>
          <w:r w:rsidRPr="000D3A42">
            <w:rPr>
              <w:rFonts w:ascii="Times New Roman" w:hAnsi="Times New Roman" w:cs="Times New Roman"/>
              <w:color w:val="auto"/>
              <w:sz w:val="28"/>
              <w:szCs w:val="28"/>
            </w:rPr>
            <w:t>Van Lang Admissions</w:t>
          </w:r>
          <w:r w:rsidR="003806E6" w:rsidRPr="000D3A42">
            <w:rPr>
              <w:rFonts w:ascii="Times New Roman" w:hAnsi="Times New Roman" w:cs="Times New Roman"/>
              <w:color w:val="auto"/>
              <w:sz w:val="28"/>
              <w:szCs w:val="28"/>
            </w:rPr>
            <w:br w:type="page"/>
          </w:r>
        </w:p>
        <w:p w:rsidR="002163EE" w:rsidRPr="000D3A42" w:rsidRDefault="00F44894" w:rsidP="00D567EE">
          <w:pPr>
            <w:pStyle w:val="Normal2"/>
            <w:rPr>
              <w:rFonts w:cs="Times New Roman"/>
              <w:sz w:val="28"/>
              <w:szCs w:val="28"/>
            </w:rPr>
          </w:pPr>
        </w:p>
      </w:sdtContent>
    </w:sdt>
    <w:p w:rsidR="002163EE" w:rsidRPr="000D3A42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28"/>
          <w:szCs w:val="28"/>
        </w:rPr>
      </w:pPr>
      <w:bookmarkStart w:id="5" w:name="_Toc465013491"/>
      <w:bookmarkStart w:id="6" w:name="_Toc465013661"/>
      <w:bookmarkStart w:id="7" w:name="_Toc482921558"/>
      <w:bookmarkEnd w:id="0"/>
      <w:bookmarkEnd w:id="1"/>
      <w:bookmarkEnd w:id="2"/>
      <w:bookmarkEnd w:id="3"/>
      <w:bookmarkEnd w:id="4"/>
      <w:r w:rsidRPr="000D3A42">
        <w:rPr>
          <w:rFonts w:ascii="Times New Roman" w:hAnsi="Times New Roman" w:cs="Times New Roman"/>
          <w:color w:val="FF3333"/>
          <w:sz w:val="28"/>
          <w:szCs w:val="28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Borders>
          <w:top w:val="single" w:sz="4" w:space="0" w:color="00ADDC" w:themeColor="accent4"/>
          <w:left w:val="single" w:sz="4" w:space="0" w:color="00ADDC" w:themeColor="accent4"/>
          <w:right w:val="single" w:sz="4" w:space="0" w:color="00ADDC" w:themeColor="accent4"/>
          <w:insideH w:val="single" w:sz="4" w:space="0" w:color="00ADDC" w:themeColor="accent4"/>
          <w:insideV w:val="single" w:sz="4" w:space="0" w:color="00ADDC" w:themeColor="accent4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AF73DD" w:rsidRPr="000D3A42" w:rsidTr="00AF7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FF3333"/>
          </w:tcPr>
          <w:p w:rsidR="00554E70" w:rsidRPr="000D3A42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708" w:type="dxa"/>
            <w:shd w:val="clear" w:color="auto" w:fill="FF3333"/>
          </w:tcPr>
          <w:p w:rsidR="00554E70" w:rsidRPr="000D3A42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4052" w:type="dxa"/>
            <w:shd w:val="clear" w:color="auto" w:fill="FF3333"/>
          </w:tcPr>
          <w:p w:rsidR="00554E70" w:rsidRPr="000D3A42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Reason for changes</w:t>
            </w:r>
          </w:p>
        </w:tc>
        <w:tc>
          <w:tcPr>
            <w:tcW w:w="1525" w:type="dxa"/>
            <w:shd w:val="clear" w:color="auto" w:fill="FF3333"/>
          </w:tcPr>
          <w:p w:rsidR="00554E70" w:rsidRPr="000D3A42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4F6277" w:rsidRPr="000D3A42" w:rsidTr="00AF73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0D3A42" w:rsidRDefault="00554E70" w:rsidP="00554E70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708" w:type="dxa"/>
          </w:tcPr>
          <w:p w:rsidR="00554E70" w:rsidRPr="000D3A42" w:rsidRDefault="00554E70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4052" w:type="dxa"/>
          </w:tcPr>
          <w:p w:rsidR="00554E70" w:rsidRPr="000D3A42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  <w:tc>
          <w:tcPr>
            <w:tcW w:w="1525" w:type="dxa"/>
          </w:tcPr>
          <w:p w:rsidR="00554E70" w:rsidRPr="000D3A42" w:rsidRDefault="00554E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</w:tbl>
    <w:p w:rsidR="00554E70" w:rsidRPr="000D3A42" w:rsidRDefault="00554E70" w:rsidP="00554E70">
      <w:pPr>
        <w:rPr>
          <w:rFonts w:cs="Times New Roman"/>
          <w:color w:val="auto"/>
          <w:sz w:val="28"/>
          <w:szCs w:val="28"/>
        </w:rPr>
      </w:pPr>
    </w:p>
    <w:p w:rsidR="00554E70" w:rsidRPr="000D3A42" w:rsidRDefault="00554E70">
      <w:pPr>
        <w:rPr>
          <w:rFonts w:cs="Times New Roman"/>
          <w:color w:val="auto"/>
          <w:sz w:val="28"/>
          <w:szCs w:val="28"/>
        </w:rPr>
      </w:pPr>
      <w:r w:rsidRPr="000D3A42">
        <w:rPr>
          <w:rFonts w:cs="Times New Roman"/>
          <w:color w:val="auto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auto"/>
          <w:sz w:val="28"/>
          <w:szCs w:val="28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Pr="000D3A42" w:rsidRDefault="00625A6A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D3A42">
            <w:rPr>
              <w:rFonts w:ascii="Times New Roman" w:hAnsi="Times New Roman" w:cs="Times New Roman"/>
              <w:color w:val="auto"/>
              <w:sz w:val="28"/>
              <w:szCs w:val="28"/>
            </w:rPr>
            <w:t>Contents</w:t>
          </w:r>
          <w:bookmarkStart w:id="8" w:name="_GoBack"/>
          <w:bookmarkEnd w:id="8"/>
        </w:p>
        <w:p w:rsidR="00E13543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 w:rsidRPr="000D3A42">
            <w:rPr>
              <w:rFonts w:cs="Times New Roman"/>
              <w:color w:val="auto"/>
              <w:sz w:val="28"/>
              <w:szCs w:val="28"/>
            </w:rPr>
            <w:fldChar w:fldCharType="begin"/>
          </w:r>
          <w:r w:rsidRPr="000D3A42">
            <w:rPr>
              <w:rFonts w:cs="Times New Roman"/>
              <w:color w:val="auto"/>
              <w:sz w:val="28"/>
              <w:szCs w:val="28"/>
            </w:rPr>
            <w:instrText xml:space="preserve"> TOC \o "1-3" \h \z \u </w:instrText>
          </w:r>
          <w:r w:rsidRPr="000D3A42">
            <w:rPr>
              <w:rFonts w:cs="Times New Roman"/>
              <w:color w:val="auto"/>
              <w:sz w:val="28"/>
              <w:szCs w:val="28"/>
            </w:rPr>
            <w:fldChar w:fldCharType="separate"/>
          </w:r>
          <w:hyperlink w:anchor="_Toc482921558" w:history="1">
            <w:r w:rsidR="00E13543" w:rsidRPr="000476B2">
              <w:rPr>
                <w:rStyle w:val="Hyperlink"/>
                <w:rFonts w:cs="Times New Roman"/>
              </w:rPr>
              <w:t>Revision Table</w:t>
            </w:r>
            <w:r w:rsidR="00E13543">
              <w:rPr>
                <w:webHidden/>
              </w:rPr>
              <w:tab/>
            </w:r>
            <w:r w:rsidR="00E13543">
              <w:rPr>
                <w:webHidden/>
              </w:rPr>
              <w:fldChar w:fldCharType="begin"/>
            </w:r>
            <w:r w:rsidR="00E13543">
              <w:rPr>
                <w:webHidden/>
              </w:rPr>
              <w:instrText xml:space="preserve"> PAGEREF _Toc482921558 \h </w:instrText>
            </w:r>
            <w:r w:rsidR="00E13543">
              <w:rPr>
                <w:webHidden/>
              </w:rPr>
            </w:r>
            <w:r w:rsidR="00E13543">
              <w:rPr>
                <w:webHidden/>
              </w:rPr>
              <w:fldChar w:fldCharType="separate"/>
            </w:r>
            <w:r w:rsidR="00E13543">
              <w:rPr>
                <w:webHidden/>
              </w:rPr>
              <w:t>1</w:t>
            </w:r>
            <w:r w:rsidR="00E13543">
              <w:rPr>
                <w:webHidden/>
              </w:rPr>
              <w:fldChar w:fldCharType="end"/>
            </w:r>
          </w:hyperlink>
        </w:p>
        <w:p w:rsidR="00E13543" w:rsidRDefault="00E1354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2921559" w:history="1">
            <w:r w:rsidRPr="000476B2">
              <w:rPr>
                <w:rStyle w:val="Hyperlink"/>
                <w:rFonts w:cs="Times New Roman"/>
              </w:rPr>
              <w:t>1.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_Toc482921559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3543" w:rsidRDefault="00E1354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2921560" w:history="1">
            <w:r w:rsidRPr="000476B2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2921561" w:history="1">
            <w:r w:rsidRPr="000476B2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82921562" w:history="1">
            <w:r w:rsidRPr="000476B2">
              <w:rPr>
                <w:rStyle w:val="Hyperlink"/>
                <w:rFonts w:cs="Times New Roman"/>
              </w:rPr>
              <w:t>2.</w:t>
            </w:r>
            <w:r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</w:rPr>
              <w:t>Use case Descriptions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_Toc482921562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13543" w:rsidRDefault="00E13543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2921563" w:history="1">
            <w:r w:rsidRPr="000476B2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Manage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64" w:history="1">
            <w:r w:rsidRPr="000476B2">
              <w:rPr>
                <w:rStyle w:val="Hyperlink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View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65" w:history="1">
            <w:r w:rsidRPr="000476B2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Post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66" w:history="1">
            <w:r w:rsidRPr="000476B2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View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67" w:history="1">
            <w:r w:rsidRPr="000476B2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Edit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68" w:history="1">
            <w:r w:rsidRPr="000476B2">
              <w:rPr>
                <w:rStyle w:val="Hyperlink"/>
                <w:rFonts w:cs="Times New Roman"/>
                <w:noProof/>
              </w:rPr>
              <w:t>4.1.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Delete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69" w:history="1">
            <w:r w:rsidRPr="000476B2">
              <w:rPr>
                <w:rStyle w:val="Hyperlink"/>
                <w:rFonts w:cs="Times New Roman"/>
                <w:noProof/>
              </w:rPr>
              <w:t>4.2.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0" w:history="1">
            <w:r w:rsidRPr="000476B2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Approve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1" w:history="1">
            <w:r w:rsidRPr="000476B2">
              <w:rPr>
                <w:rStyle w:val="Hyperlink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Deactivate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2" w:history="1">
            <w:r w:rsidRPr="000476B2">
              <w:rPr>
                <w:rStyle w:val="Hyperlink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Search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3" w:history="1">
            <w:r w:rsidRPr="000476B2">
              <w:rPr>
                <w:rStyle w:val="Hyperlink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Unpush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4" w:history="1">
            <w:r w:rsidRPr="000476B2">
              <w:rPr>
                <w:rStyle w:val="Hyperlink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Push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5" w:history="1">
            <w:r w:rsidRPr="000476B2">
              <w:rPr>
                <w:rStyle w:val="Hyperlink"/>
                <w:rFonts w:cs="Times New Roman"/>
                <w:noProof/>
              </w:rPr>
              <w:t>1.5.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Create Draft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6" w:history="1">
            <w:r w:rsidRPr="000476B2">
              <w:rPr>
                <w:rStyle w:val="Hyperlink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Share news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2"/>
            <w:tabs>
              <w:tab w:val="left" w:pos="72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82921577" w:history="1">
            <w:r w:rsidRPr="000476B2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Manage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8" w:history="1">
            <w:r w:rsidRPr="000476B2">
              <w:rPr>
                <w:rStyle w:val="Hyperlink"/>
                <w:rFonts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Send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79" w:history="1">
            <w:r w:rsidRPr="000476B2">
              <w:rPr>
                <w:rStyle w:val="Hyperlink"/>
                <w:rFonts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Answer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80" w:history="1">
            <w:r w:rsidRPr="000476B2">
              <w:rPr>
                <w:rStyle w:val="Hyperlink"/>
                <w:rFonts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View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81" w:history="1">
            <w:r w:rsidRPr="000476B2">
              <w:rPr>
                <w:rStyle w:val="Hyperlink"/>
                <w:rFonts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Approve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543" w:rsidRDefault="00E13543">
          <w:pPr>
            <w:pStyle w:val="TOC3"/>
            <w:tabs>
              <w:tab w:val="left" w:pos="1100"/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921582" w:history="1">
            <w:r w:rsidRPr="000476B2">
              <w:rPr>
                <w:rStyle w:val="Hyperlink"/>
                <w:rFonts w:cs="Times New Roman"/>
                <w:noProof/>
              </w:rPr>
              <w:t>3.5.</w:t>
            </w:r>
            <w:r>
              <w:rPr>
                <w:rFonts w:asciiTheme="minorHAnsi" w:eastAsiaTheme="minorEastAsia" w:hAnsiTheme="minorHAnsi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Pr="000476B2">
              <w:rPr>
                <w:rStyle w:val="Hyperlink"/>
                <w:rFonts w:cs="Times New Roman"/>
                <w:noProof/>
              </w:rPr>
              <w:t>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_Toc482921582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5A6A" w:rsidRPr="000D3A42" w:rsidRDefault="00625A6A">
          <w:pPr>
            <w:rPr>
              <w:rFonts w:cs="Times New Roman"/>
              <w:color w:val="auto"/>
              <w:sz w:val="28"/>
              <w:szCs w:val="28"/>
            </w:rPr>
          </w:pPr>
          <w:r w:rsidRPr="000D3A42">
            <w:rPr>
              <w:rFonts w:cs="Times New Roman"/>
              <w:b/>
              <w:bCs/>
              <w:noProof/>
              <w:color w:val="auto"/>
              <w:sz w:val="28"/>
              <w:szCs w:val="28"/>
            </w:rPr>
            <w:fldChar w:fldCharType="end"/>
          </w:r>
        </w:p>
      </w:sdtContent>
    </w:sdt>
    <w:p w:rsidR="00DF6A47" w:rsidRPr="000D3A42" w:rsidRDefault="00DF6A47" w:rsidP="00625A6A">
      <w:pPr>
        <w:rPr>
          <w:rFonts w:cs="Times New Roman"/>
          <w:color w:val="auto"/>
          <w:sz w:val="28"/>
          <w:szCs w:val="28"/>
        </w:rPr>
      </w:pPr>
      <w:r w:rsidRPr="000D3A42">
        <w:rPr>
          <w:rFonts w:cs="Times New Roman"/>
          <w:color w:val="auto"/>
          <w:sz w:val="28"/>
          <w:szCs w:val="28"/>
        </w:rPr>
        <w:br w:type="page"/>
      </w:r>
    </w:p>
    <w:p w:rsidR="00676FD4" w:rsidRPr="000D3A42" w:rsidRDefault="00990D25" w:rsidP="006A3C95">
      <w:pPr>
        <w:pStyle w:val="Heading1"/>
        <w:numPr>
          <w:ilvl w:val="0"/>
          <w:numId w:val="21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9" w:name="_Toc465013492"/>
      <w:bookmarkStart w:id="10" w:name="_Toc465013662"/>
      <w:bookmarkStart w:id="11" w:name="_Toc482921559"/>
      <w:r w:rsidRPr="000D3A42">
        <w:rPr>
          <w:rFonts w:ascii="Times New Roman" w:hAnsi="Times New Roman" w:cs="Times New Roman"/>
          <w:color w:val="FF3333"/>
          <w:sz w:val="36"/>
          <w:szCs w:val="36"/>
        </w:rPr>
        <w:lastRenderedPageBreak/>
        <w:t>INTRODUCTION</w:t>
      </w:r>
      <w:bookmarkEnd w:id="9"/>
      <w:bookmarkEnd w:id="10"/>
      <w:bookmarkEnd w:id="11"/>
    </w:p>
    <w:p w:rsidR="00563885" w:rsidRPr="000D3A42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12" w:name="OLE_LINK7"/>
      <w:bookmarkStart w:id="13" w:name="_Toc465013493"/>
      <w:bookmarkStart w:id="14" w:name="_Toc465013663"/>
      <w:bookmarkStart w:id="15" w:name="_Toc482921560"/>
      <w:r w:rsidRPr="000D3A42">
        <w:rPr>
          <w:rFonts w:ascii="Times New Roman" w:hAnsi="Times New Roman" w:cs="Times New Roman"/>
          <w:color w:val="FF3333"/>
          <w:sz w:val="32"/>
          <w:szCs w:val="32"/>
        </w:rPr>
        <w:t>P</w:t>
      </w:r>
      <w:r w:rsidR="00563885" w:rsidRPr="000D3A42">
        <w:rPr>
          <w:rFonts w:ascii="Times New Roman" w:hAnsi="Times New Roman" w:cs="Times New Roman"/>
          <w:color w:val="FF3333"/>
          <w:sz w:val="32"/>
          <w:szCs w:val="32"/>
        </w:rPr>
        <w:t>urpose</w:t>
      </w:r>
      <w:bookmarkEnd w:id="12"/>
      <w:bookmarkEnd w:id="13"/>
      <w:bookmarkEnd w:id="14"/>
      <w:bookmarkEnd w:id="15"/>
    </w:p>
    <w:p w:rsidR="00AE01EF" w:rsidRPr="000D3A42" w:rsidRDefault="00AE01EF" w:rsidP="00B66947">
      <w:pPr>
        <w:pStyle w:val="ListParagraph"/>
        <w:numPr>
          <w:ilvl w:val="0"/>
          <w:numId w:val="6"/>
        </w:numPr>
        <w:rPr>
          <w:rFonts w:cs="Times New Roman"/>
          <w:color w:val="auto"/>
          <w:sz w:val="28"/>
          <w:szCs w:val="28"/>
        </w:rPr>
      </w:pPr>
      <w:r w:rsidRPr="000D3A42">
        <w:rPr>
          <w:rFonts w:cs="Times New Roman"/>
          <w:color w:val="auto"/>
          <w:sz w:val="28"/>
          <w:szCs w:val="28"/>
        </w:rPr>
        <w:t>This document is description about vision and scope of Van Lang Admissions project. It shows the vision what BSS – Team wants to toward and the scope of project for BSS – Team doesn’t exceed the limit of project.</w:t>
      </w:r>
    </w:p>
    <w:p w:rsidR="00701DED" w:rsidRPr="000D3A42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color w:val="FF3333"/>
          <w:sz w:val="32"/>
          <w:szCs w:val="32"/>
        </w:rPr>
      </w:pPr>
      <w:bookmarkStart w:id="16" w:name="_Toc465013494"/>
      <w:bookmarkStart w:id="17" w:name="_Toc465013664"/>
      <w:bookmarkStart w:id="18" w:name="_Toc482921561"/>
      <w:r w:rsidRPr="000D3A42">
        <w:rPr>
          <w:rFonts w:ascii="Times New Roman" w:hAnsi="Times New Roman" w:cs="Times New Roman"/>
          <w:color w:val="FF3333"/>
          <w:sz w:val="32"/>
          <w:szCs w:val="32"/>
        </w:rPr>
        <w:t>Audience</w:t>
      </w:r>
      <w:bookmarkEnd w:id="16"/>
      <w:bookmarkEnd w:id="17"/>
      <w:bookmarkEnd w:id="18"/>
    </w:p>
    <w:p w:rsidR="00701DED" w:rsidRPr="000D3A42" w:rsidRDefault="00701DED" w:rsidP="00B66947">
      <w:pPr>
        <w:pStyle w:val="ListParagraph"/>
        <w:numPr>
          <w:ilvl w:val="0"/>
          <w:numId w:val="5"/>
        </w:numPr>
        <w:rPr>
          <w:rFonts w:cs="Times New Roman"/>
          <w:color w:val="auto"/>
          <w:sz w:val="28"/>
          <w:szCs w:val="28"/>
        </w:rPr>
      </w:pPr>
      <w:r w:rsidRPr="000D3A42">
        <w:rPr>
          <w:rFonts w:cs="Times New Roman"/>
          <w:noProof/>
          <w:color w:val="auto"/>
          <w:sz w:val="28"/>
          <w:szCs w:val="28"/>
        </w:rPr>
        <w:t>The main audiences of this document are: Mentor, Base Steps Solution Team and customer</w:t>
      </w:r>
      <w:r w:rsidR="00ED600C" w:rsidRPr="000D3A42">
        <w:rPr>
          <w:rFonts w:cs="Times New Roman"/>
          <w:noProof/>
          <w:color w:val="auto"/>
          <w:sz w:val="28"/>
          <w:szCs w:val="28"/>
        </w:rPr>
        <w:t>.</w:t>
      </w:r>
    </w:p>
    <w:p w:rsidR="00D7319E" w:rsidRPr="000D3A42" w:rsidRDefault="00D7319E" w:rsidP="00D7319E">
      <w:pPr>
        <w:pStyle w:val="ListParagraph"/>
        <w:rPr>
          <w:rFonts w:cs="Times New Roman"/>
          <w:noProof/>
          <w:color w:val="auto"/>
          <w:sz w:val="28"/>
          <w:szCs w:val="28"/>
        </w:rPr>
      </w:pPr>
    </w:p>
    <w:p w:rsidR="00AF73DD" w:rsidRPr="000D3A42" w:rsidRDefault="00950BCB" w:rsidP="006A3C95">
      <w:pPr>
        <w:pStyle w:val="Heading1"/>
        <w:numPr>
          <w:ilvl w:val="0"/>
          <w:numId w:val="21"/>
        </w:numPr>
        <w:rPr>
          <w:rFonts w:ascii="Times New Roman" w:hAnsi="Times New Roman" w:cs="Times New Roman"/>
          <w:color w:val="FF3333"/>
          <w:sz w:val="36"/>
          <w:szCs w:val="36"/>
        </w:rPr>
      </w:pPr>
      <w:bookmarkStart w:id="19" w:name="_Toc482921562"/>
      <w:r w:rsidRPr="000D3A42">
        <w:rPr>
          <w:rFonts w:ascii="Times New Roman" w:hAnsi="Times New Roman" w:cs="Times New Roman"/>
          <w:color w:val="FF3333"/>
          <w:sz w:val="36"/>
          <w:szCs w:val="36"/>
        </w:rPr>
        <w:t>Use case</w:t>
      </w:r>
      <w:r w:rsidR="0095616D" w:rsidRPr="000D3A42">
        <w:rPr>
          <w:rFonts w:ascii="Times New Roman" w:hAnsi="Times New Roman" w:cs="Times New Roman"/>
          <w:color w:val="FF3333"/>
          <w:sz w:val="36"/>
          <w:szCs w:val="36"/>
        </w:rPr>
        <w:t xml:space="preserve"> Descriptions</w:t>
      </w:r>
      <w:bookmarkEnd w:id="19"/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704AE8" w:rsidRPr="000D3A42" w:rsidRDefault="00704AE8" w:rsidP="00704AE8">
      <w:pPr>
        <w:rPr>
          <w:rFonts w:cs="Times New Roman"/>
        </w:rPr>
      </w:pPr>
    </w:p>
    <w:p w:rsidR="00AE0962" w:rsidRPr="000D3A42" w:rsidRDefault="00AE0962" w:rsidP="00AE0962">
      <w:pPr>
        <w:rPr>
          <w:rFonts w:cs="Times New Roman"/>
        </w:rPr>
      </w:pPr>
    </w:p>
    <w:p w:rsidR="0095616D" w:rsidRPr="000D3A42" w:rsidRDefault="0095616D" w:rsidP="006A3C95">
      <w:pPr>
        <w:pStyle w:val="Heading2"/>
        <w:numPr>
          <w:ilvl w:val="0"/>
          <w:numId w:val="22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20" w:name="_Toc482921563"/>
      <w:r w:rsidRPr="000D3A42">
        <w:rPr>
          <w:rFonts w:ascii="Times New Roman" w:hAnsi="Times New Roman" w:cs="Times New Roman"/>
          <w:color w:val="FF3333"/>
          <w:sz w:val="32"/>
          <w:szCs w:val="32"/>
        </w:rPr>
        <w:lastRenderedPageBreak/>
        <w:t>Manage news</w:t>
      </w:r>
      <w:bookmarkEnd w:id="20"/>
    </w:p>
    <w:p w:rsidR="00957D59" w:rsidRPr="000D3A42" w:rsidRDefault="00957D59" w:rsidP="006A3C95">
      <w:pPr>
        <w:pStyle w:val="Heading3"/>
        <w:numPr>
          <w:ilvl w:val="1"/>
          <w:numId w:val="2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1" w:name="_Toc482921564"/>
      <w:r w:rsidRPr="000D3A42">
        <w:rPr>
          <w:rFonts w:ascii="Times New Roman" w:hAnsi="Times New Roman" w:cs="Times New Roman"/>
          <w:color w:val="FF3333"/>
          <w:sz w:val="28"/>
          <w:szCs w:val="28"/>
        </w:rPr>
        <w:t>View news</w:t>
      </w:r>
      <w:bookmarkEnd w:id="21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E91E8A" w:rsidRPr="000D3A42" w:rsidTr="00E91E8A">
        <w:tc>
          <w:tcPr>
            <w:tcW w:w="2294" w:type="dxa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UC-MN-01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View News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558C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558C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D3202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Admin, Editor, Education staff, </w:t>
            </w:r>
            <w:r w:rsidR="00C558CC" w:rsidRPr="000D3A42">
              <w:rPr>
                <w:rFonts w:cs="Times New Roman"/>
                <w:color w:val="auto"/>
                <w:sz w:val="28"/>
                <w:szCs w:val="28"/>
              </w:rPr>
              <w:t>Users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D3202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D75C14" w:rsidRPr="000D3A42">
              <w:rPr>
                <w:rFonts w:cs="Times New Roman"/>
                <w:color w:val="auto"/>
                <w:sz w:val="28"/>
                <w:szCs w:val="28"/>
              </w:rPr>
              <w:t xml:space="preserve">Admin, Editor, Education staff, </w:t>
            </w:r>
            <w:r w:rsidR="00C558CC" w:rsidRPr="000D3A42">
              <w:rPr>
                <w:rFonts w:cs="Times New Roman"/>
                <w:color w:val="auto"/>
                <w:sz w:val="28"/>
                <w:szCs w:val="28"/>
              </w:rPr>
              <w:t>Users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 view news in the website</w:t>
            </w:r>
          </w:p>
        </w:tc>
      </w:tr>
      <w:tr w:rsidR="00602431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602431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CD3202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602431" w:rsidRPr="000D3A42">
              <w:rPr>
                <w:rFonts w:cs="Times New Roman"/>
                <w:color w:val="auto"/>
                <w:sz w:val="28"/>
                <w:szCs w:val="28"/>
              </w:rPr>
              <w:t xml:space="preserve">Admin, Editor, Education staff, </w:t>
            </w:r>
            <w:r w:rsidR="00C558CC" w:rsidRPr="000D3A42">
              <w:rPr>
                <w:rFonts w:cs="Times New Roman"/>
                <w:color w:val="auto"/>
                <w:sz w:val="28"/>
                <w:szCs w:val="28"/>
              </w:rPr>
              <w:t>Users</w:t>
            </w:r>
            <w:r w:rsidR="00602431" w:rsidRPr="000D3A42">
              <w:rPr>
                <w:rFonts w:cs="Times New Roman"/>
                <w:color w:val="auto"/>
                <w:sz w:val="28"/>
                <w:szCs w:val="28"/>
              </w:rPr>
              <w:t xml:space="preserve"> access website</w:t>
            </w:r>
          </w:p>
        </w:tc>
      </w:tr>
      <w:tr w:rsidR="00602431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602431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602431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internet.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C558CC" w:rsidRPr="000D3A42" w:rsidRDefault="00C558CC" w:rsidP="00C558CC">
            <w:pPr>
              <w:spacing w:before="0" w:after="0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MF1 : Users in webpage</w:t>
            </w:r>
          </w:p>
          <w:p w:rsidR="0095616D" w:rsidRPr="000D3A42" w:rsidRDefault="0095616D" w:rsidP="006A3C95">
            <w:pPr>
              <w:numPr>
                <w:ilvl w:val="0"/>
                <w:numId w:val="12"/>
              </w:numPr>
              <w:spacing w:before="0" w:after="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choose news which need view</w:t>
            </w:r>
          </w:p>
          <w:p w:rsidR="00602431" w:rsidRPr="000D3A42" w:rsidRDefault="00602431" w:rsidP="006A3C95">
            <w:pPr>
              <w:numPr>
                <w:ilvl w:val="0"/>
                <w:numId w:val="12"/>
              </w:numPr>
              <w:spacing w:before="0" w:after="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get data from database</w:t>
            </w:r>
          </w:p>
          <w:p w:rsidR="0095616D" w:rsidRPr="000D3A42" w:rsidRDefault="0095616D" w:rsidP="006A3C95">
            <w:pPr>
              <w:numPr>
                <w:ilvl w:val="0"/>
                <w:numId w:val="12"/>
              </w:numPr>
              <w:spacing w:before="0" w:after="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detail of that news</w:t>
            </w:r>
          </w:p>
          <w:p w:rsidR="0095616D" w:rsidRPr="000D3A42" w:rsidRDefault="0095616D" w:rsidP="006A3C95">
            <w:pPr>
              <w:numPr>
                <w:ilvl w:val="0"/>
                <w:numId w:val="12"/>
              </w:numPr>
              <w:spacing w:before="0" w:after="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cs="Times New Roman"/>
                <w:color w:val="auto"/>
                <w:sz w:val="28"/>
                <w:szCs w:val="28"/>
              </w:rPr>
              <w:t>use case</w:t>
            </w:r>
          </w:p>
          <w:p w:rsidR="00C558CC" w:rsidRPr="000D3A42" w:rsidRDefault="00C558CC" w:rsidP="00C558CC">
            <w:pPr>
              <w:spacing w:before="0" w:after="0"/>
              <w:ind w:left="72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  <w:p w:rsidR="00C558CC" w:rsidRPr="000D3A42" w:rsidRDefault="00C558CC" w:rsidP="00C558CC">
            <w:pPr>
              <w:spacing w:before="0" w:after="0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MF2 : </w:t>
            </w:r>
            <w:r w:rsidR="00CD3202" w:rsidRPr="000D3A42">
              <w:rPr>
                <w:rFonts w:cs="Times New Roman"/>
                <w:color w:val="FF0000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Admin, Editor, Education staff in CMS page</w:t>
            </w:r>
          </w:p>
          <w:p w:rsidR="00C558CC" w:rsidRPr="000D3A42" w:rsidRDefault="00C558CC" w:rsidP="00C558CC">
            <w:pPr>
              <w:spacing w:before="0" w:after="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  <w:p w:rsidR="00CD3202" w:rsidRPr="000D3A42" w:rsidRDefault="00CD3202" w:rsidP="006A3C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News” &amp; click button “View News”</w:t>
            </w:r>
          </w:p>
          <w:p w:rsidR="00CD3202" w:rsidRPr="000D3A42" w:rsidRDefault="00CD3202" w:rsidP="006A3C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News” GUI</w:t>
            </w:r>
          </w:p>
          <w:p w:rsidR="00C558CC" w:rsidRPr="000D3A42" w:rsidRDefault="00CD3202" w:rsidP="006A3C95">
            <w:pPr>
              <w:numPr>
                <w:ilvl w:val="0"/>
                <w:numId w:val="26"/>
              </w:numPr>
              <w:spacing w:before="0" w:after="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</w:t>
            </w:r>
            <w:r w:rsidR="00C558CC" w:rsidRPr="000D3A42">
              <w:rPr>
                <w:rFonts w:cs="Times New Roman"/>
                <w:color w:val="auto"/>
                <w:sz w:val="28"/>
                <w:szCs w:val="28"/>
              </w:rPr>
              <w:t>choose news which need view</w:t>
            </w:r>
          </w:p>
          <w:p w:rsidR="00C558CC" w:rsidRPr="000D3A42" w:rsidRDefault="00C558CC" w:rsidP="006A3C95">
            <w:pPr>
              <w:numPr>
                <w:ilvl w:val="0"/>
                <w:numId w:val="26"/>
              </w:numPr>
              <w:spacing w:before="0" w:after="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System get data from database</w:t>
            </w:r>
          </w:p>
          <w:p w:rsidR="00C558CC" w:rsidRPr="000D3A42" w:rsidRDefault="00C558CC" w:rsidP="006A3C95">
            <w:pPr>
              <w:numPr>
                <w:ilvl w:val="0"/>
                <w:numId w:val="26"/>
              </w:numPr>
              <w:spacing w:before="0" w:after="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detail of that news</w:t>
            </w:r>
          </w:p>
          <w:p w:rsidR="00C558CC" w:rsidRPr="000D3A42" w:rsidRDefault="00C558CC" w:rsidP="006A3C95">
            <w:pPr>
              <w:numPr>
                <w:ilvl w:val="0"/>
                <w:numId w:val="26"/>
              </w:numPr>
              <w:spacing w:before="0" w:after="0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95616D" w:rsidRPr="000D3A42" w:rsidRDefault="0095616D" w:rsidP="00F84B64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50A9C" w:rsidP="00250A9C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</w:t>
            </w:r>
            <w:r w:rsidR="00CD3202" w:rsidRPr="000D3A42">
              <w:rPr>
                <w:rFonts w:cs="Times New Roman"/>
                <w:color w:val="FF0000"/>
                <w:sz w:val="28"/>
                <w:szCs w:val="28"/>
              </w:rPr>
              <w:t>Content Admin, Editor, Education staff cancle view news ( After step 2 )</w:t>
            </w:r>
          </w:p>
          <w:p w:rsidR="00CD3202" w:rsidRPr="000D3A42" w:rsidRDefault="00CD3202" w:rsidP="006A3C95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CD3202" w:rsidRPr="000D3A42" w:rsidRDefault="00CD3202" w:rsidP="00250A9C">
            <w:pPr>
              <w:rPr>
                <w:rFonts w:cs="Times New Roman"/>
                <w:color w:val="auto"/>
                <w:sz w:val="28"/>
                <w:szCs w:val="28"/>
              </w:rPr>
            </w:pP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D3202" w:rsidP="00250A9C">
            <w:p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602431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602431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602431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user can view a news.</w:t>
            </w:r>
          </w:p>
        </w:tc>
      </w:tr>
      <w:tr w:rsidR="00602431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602431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602431" w:rsidRPr="000D3A42" w:rsidRDefault="00602431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A3925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725B2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Always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A3925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A3925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95616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5551AB" w:rsidP="006A3C95">
      <w:pPr>
        <w:pStyle w:val="Heading3"/>
        <w:numPr>
          <w:ilvl w:val="1"/>
          <w:numId w:val="2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2" w:name="_Toc482921565"/>
      <w:r w:rsidRPr="000D3A42">
        <w:rPr>
          <w:rFonts w:ascii="Times New Roman" w:hAnsi="Times New Roman" w:cs="Times New Roman"/>
          <w:color w:val="FF3333"/>
          <w:sz w:val="28"/>
          <w:szCs w:val="28"/>
        </w:rPr>
        <w:t>Post news</w:t>
      </w:r>
      <w:bookmarkEnd w:id="22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E91E8A" w:rsidRPr="000D3A42" w:rsidTr="00E91E8A">
        <w:tc>
          <w:tcPr>
            <w:tcW w:w="2294" w:type="dxa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UC-MN-02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 News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558C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558C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558C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558C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DB21B4" w:rsidRPr="000D3A42">
              <w:rPr>
                <w:rFonts w:cs="Times New Roman"/>
                <w:color w:val="auto"/>
                <w:sz w:val="28"/>
                <w:szCs w:val="28"/>
              </w:rPr>
              <w:t>Admin post</w:t>
            </w:r>
            <w:r w:rsidR="00ED5F53" w:rsidRPr="000D3A42">
              <w:rPr>
                <w:rFonts w:cs="Times New Roman"/>
                <w:color w:val="auto"/>
                <w:sz w:val="28"/>
                <w:szCs w:val="28"/>
              </w:rPr>
              <w:t xml:space="preserve"> new approved</w:t>
            </w:r>
          </w:p>
        </w:tc>
      </w:tr>
      <w:tr w:rsidR="00DB21B4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B21B4" w:rsidRPr="000D3A42" w:rsidRDefault="00DB21B4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B21B4" w:rsidRPr="000D3A42" w:rsidRDefault="00C558CC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DB21B4" w:rsidRPr="000D3A42">
              <w:rPr>
                <w:rFonts w:cs="Times New Roman"/>
                <w:color w:val="auto"/>
                <w:sz w:val="28"/>
                <w:szCs w:val="28"/>
              </w:rPr>
              <w:t>Admin must login</w:t>
            </w:r>
            <w:r w:rsidR="00ED5F53" w:rsidRPr="000D3A42">
              <w:rPr>
                <w:rFonts w:cs="Times New Roman"/>
                <w:color w:val="auto"/>
                <w:sz w:val="28"/>
                <w:szCs w:val="28"/>
              </w:rPr>
              <w:t xml:space="preserve"> &amp; access CMS page</w:t>
            </w:r>
          </w:p>
          <w:p w:rsidR="00DB21B4" w:rsidRPr="000D3A42" w:rsidRDefault="00DB21B4" w:rsidP="005C2938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>ust be connected to the internet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725B2" w:rsidP="006A3C95">
            <w:pPr>
              <w:numPr>
                <w:ilvl w:val="0"/>
                <w:numId w:val="13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A40E2F" w:rsidRPr="000D3A42">
              <w:rPr>
                <w:rFonts w:cs="Times New Roman"/>
                <w:color w:val="auto"/>
                <w:sz w:val="28"/>
                <w:szCs w:val="28"/>
              </w:rPr>
              <w:t>Admin clicks button “Manage N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ews”</w:t>
            </w:r>
            <w:r w:rsidR="00A40E2F" w:rsidRPr="000D3A42">
              <w:rPr>
                <w:rFonts w:cs="Times New Roman"/>
                <w:color w:val="auto"/>
                <w:sz w:val="28"/>
                <w:szCs w:val="28"/>
              </w:rPr>
              <w:t xml:space="preserve"> &amp; click button “View News”</w:t>
            </w:r>
          </w:p>
          <w:p w:rsidR="0095616D" w:rsidRPr="000D3A42" w:rsidRDefault="0095616D" w:rsidP="006A3C95">
            <w:pPr>
              <w:numPr>
                <w:ilvl w:val="0"/>
                <w:numId w:val="13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System shows </w:t>
            </w:r>
            <w:r w:rsidR="00A40E2F" w:rsidRPr="000D3A42">
              <w:rPr>
                <w:rFonts w:cs="Times New Roman"/>
                <w:color w:val="auto"/>
                <w:sz w:val="28"/>
                <w:szCs w:val="28"/>
              </w:rPr>
              <w:t>“View N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ews</w:t>
            </w:r>
            <w:r w:rsidR="00A40E2F" w:rsidRPr="000D3A42">
              <w:rPr>
                <w:rFonts w:cs="Times New Roman"/>
                <w:color w:val="auto"/>
                <w:sz w:val="28"/>
                <w:szCs w:val="28"/>
              </w:rPr>
              <w:t>”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GUI</w:t>
            </w:r>
          </w:p>
          <w:p w:rsidR="0095616D" w:rsidRPr="000D3A42" w:rsidRDefault="00A40E2F" w:rsidP="006A3C95">
            <w:pPr>
              <w:numPr>
                <w:ilvl w:val="0"/>
                <w:numId w:val="13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Admin </w:t>
            </w:r>
            <w:r w:rsidR="004D2950" w:rsidRPr="000D3A42">
              <w:rPr>
                <w:rFonts w:cs="Times New Roman"/>
                <w:color w:val="auto"/>
                <w:sz w:val="28"/>
                <w:szCs w:val="28"/>
              </w:rPr>
              <w:t>choose news</w:t>
            </w:r>
            <w:r w:rsidR="00957D59" w:rsidRPr="000D3A42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&amp; check “Post/Deactive”</w:t>
            </w:r>
          </w:p>
          <w:p w:rsidR="0095616D" w:rsidRPr="000D3A42" w:rsidRDefault="0095616D" w:rsidP="006A3C95">
            <w:pPr>
              <w:numPr>
                <w:ilvl w:val="0"/>
                <w:numId w:val="13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save data into database</w:t>
            </w:r>
          </w:p>
          <w:p w:rsidR="0095616D" w:rsidRPr="000D3A42" w:rsidRDefault="0095616D" w:rsidP="006A3C95">
            <w:pPr>
              <w:numPr>
                <w:ilvl w:val="0"/>
                <w:numId w:val="13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“Post successfully”</w:t>
            </w:r>
          </w:p>
          <w:p w:rsidR="0095616D" w:rsidRPr="000D3A42" w:rsidRDefault="0095616D" w:rsidP="006A3C95">
            <w:pPr>
              <w:numPr>
                <w:ilvl w:val="0"/>
                <w:numId w:val="13"/>
              </w:numPr>
              <w:spacing w:before="0"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</w:t>
            </w:r>
            <w:r w:rsidR="008271D4" w:rsidRPr="000D3A42">
              <w:rPr>
                <w:rFonts w:cs="Times New Roman"/>
                <w:color w:val="auto"/>
                <w:sz w:val="28"/>
                <w:szCs w:val="28"/>
              </w:rPr>
              <w:t>-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case</w:t>
            </w: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2250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8271D4">
        <w:trPr>
          <w:trHeight w:val="64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2725B2" w:rsidRPr="000D3A42" w:rsidRDefault="002725B2" w:rsidP="002725B2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 : Content </w:t>
            </w:r>
            <w:r w:rsidR="007F46A4" w:rsidRPr="000D3A42">
              <w:rPr>
                <w:rFonts w:cs="Times New Roman"/>
                <w:color w:val="FF0000"/>
                <w:sz w:val="28"/>
                <w:szCs w:val="28"/>
              </w:rPr>
              <w:t xml:space="preserve">Admin 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cancle post news ( After step 2 )</w:t>
            </w:r>
          </w:p>
          <w:p w:rsidR="002725B2" w:rsidRPr="000D3A42" w:rsidRDefault="00BE79F7" w:rsidP="00BE79F7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</w:t>
            </w:r>
            <w:r w:rsidR="002725B2" w:rsidRPr="000D3A42">
              <w:rPr>
                <w:rFonts w:cs="Times New Roman"/>
                <w:color w:val="auto"/>
                <w:sz w:val="28"/>
                <w:szCs w:val="28"/>
              </w:rPr>
              <w:t>Content Admin click another function</w:t>
            </w:r>
          </w:p>
          <w:p w:rsidR="009C1AE8" w:rsidRPr="000D3A42" w:rsidRDefault="009C1AE8" w:rsidP="00A40E2F">
            <w:pPr>
              <w:spacing w:before="0" w:after="160" w:line="240" w:lineRule="auto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725B2" w:rsidP="002725B2">
            <w:pPr>
              <w:spacing w:after="1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725B2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“View News”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A3925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A40E2F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Admin post a news successfully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A3925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A3925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DB21B4" w:rsidRPr="000D3A42" w:rsidRDefault="00DB21B4" w:rsidP="009C1AE8">
      <w:pPr>
        <w:pStyle w:val="Heading3"/>
        <w:rPr>
          <w:rFonts w:ascii="Times New Roman" w:hAnsi="Times New Roman" w:cs="Times New Roman"/>
          <w:color w:val="auto"/>
          <w:sz w:val="28"/>
          <w:szCs w:val="28"/>
        </w:rPr>
      </w:pPr>
    </w:p>
    <w:p w:rsidR="00957D59" w:rsidRPr="000D3A42" w:rsidRDefault="00957D59" w:rsidP="00957D59">
      <w:pPr>
        <w:rPr>
          <w:rFonts w:cs="Times New Roman"/>
        </w:rPr>
      </w:pPr>
    </w:p>
    <w:p w:rsidR="00001A88" w:rsidRPr="000D3A42" w:rsidRDefault="00001A88" w:rsidP="00957D59">
      <w:pPr>
        <w:rPr>
          <w:rFonts w:cs="Times New Roman"/>
        </w:rPr>
      </w:pPr>
    </w:p>
    <w:p w:rsidR="00001A88" w:rsidRPr="000D3A42" w:rsidRDefault="00001A88" w:rsidP="00957D59">
      <w:pPr>
        <w:rPr>
          <w:rFonts w:cs="Times New Roman"/>
        </w:rPr>
      </w:pPr>
    </w:p>
    <w:p w:rsidR="00001A88" w:rsidRPr="000D3A42" w:rsidRDefault="00001A88" w:rsidP="00957D59">
      <w:pPr>
        <w:rPr>
          <w:rFonts w:cs="Times New Roman"/>
        </w:rPr>
      </w:pPr>
    </w:p>
    <w:p w:rsidR="00001A88" w:rsidRPr="000D3A42" w:rsidRDefault="00001A88" w:rsidP="00957D59">
      <w:pPr>
        <w:rPr>
          <w:rFonts w:cs="Times New Roman"/>
        </w:rPr>
      </w:pPr>
    </w:p>
    <w:p w:rsidR="00001A88" w:rsidRPr="000D3A42" w:rsidRDefault="00001A88" w:rsidP="00957D59">
      <w:pPr>
        <w:rPr>
          <w:rFonts w:cs="Times New Roman"/>
        </w:rPr>
      </w:pPr>
    </w:p>
    <w:p w:rsidR="005551AB" w:rsidRPr="000D3A42" w:rsidRDefault="00251BFB" w:rsidP="006A3C95">
      <w:pPr>
        <w:pStyle w:val="Heading3"/>
        <w:numPr>
          <w:ilvl w:val="1"/>
          <w:numId w:val="27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3" w:name="_Toc482921566"/>
      <w:r w:rsidRPr="000D3A42">
        <w:rPr>
          <w:rFonts w:ascii="Times New Roman" w:hAnsi="Times New Roman" w:cs="Times New Roman"/>
          <w:color w:val="FF3333"/>
          <w:sz w:val="28"/>
          <w:szCs w:val="28"/>
        </w:rPr>
        <w:t>V</w:t>
      </w:r>
      <w:r w:rsidR="005551AB" w:rsidRPr="000D3A42">
        <w:rPr>
          <w:rFonts w:ascii="Times New Roman" w:hAnsi="Times New Roman" w:cs="Times New Roman"/>
          <w:color w:val="FF3333"/>
          <w:sz w:val="28"/>
          <w:szCs w:val="28"/>
        </w:rPr>
        <w:t>iew draft</w:t>
      </w:r>
      <w:bookmarkEnd w:id="23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9C3679" w:rsidRPr="000D3A42" w:rsidTr="009C3679">
        <w:tc>
          <w:tcPr>
            <w:tcW w:w="2294" w:type="dxa"/>
            <w:shd w:val="clear" w:color="auto" w:fill="FF3333"/>
          </w:tcPr>
          <w:p w:rsidR="00957D59" w:rsidRPr="000D3A42" w:rsidRDefault="00957D59" w:rsidP="00957D59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7D59" w:rsidRPr="000D3A42" w:rsidRDefault="009C3679" w:rsidP="00957D59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UC-MN-03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View Draft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683E68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683E68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683E68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7D59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683E68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7D59" w:rsidRPr="000D3A42">
              <w:rPr>
                <w:rFonts w:cs="Times New Roman"/>
                <w:color w:val="auto"/>
                <w:sz w:val="28"/>
                <w:szCs w:val="28"/>
              </w:rPr>
              <w:t xml:space="preserve">Admin, Editor, Education staff view draft 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683E68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7D59" w:rsidRPr="000D3A42">
              <w:rPr>
                <w:rFonts w:cs="Times New Roman"/>
                <w:color w:val="auto"/>
                <w:sz w:val="28"/>
                <w:szCs w:val="28"/>
              </w:rPr>
              <w:t xml:space="preserve">Admin, Editor, Education staff must login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&amp; access CMS page</w:t>
            </w:r>
          </w:p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553CE9" w:rsidRPr="000D3A42" w:rsidRDefault="00553CE9" w:rsidP="006A3C95">
            <w:pPr>
              <w:numPr>
                <w:ilvl w:val="0"/>
                <w:numId w:val="14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News” &amp; click button “View Draft”</w:t>
            </w:r>
          </w:p>
          <w:p w:rsidR="00250A9C" w:rsidRPr="000D3A42" w:rsidRDefault="00250A9C" w:rsidP="006A3C95">
            <w:pPr>
              <w:numPr>
                <w:ilvl w:val="0"/>
                <w:numId w:val="14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957D59" w:rsidRPr="000D3A42" w:rsidRDefault="00683E68" w:rsidP="006A3C95">
            <w:pPr>
              <w:numPr>
                <w:ilvl w:val="0"/>
                <w:numId w:val="14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7D59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choose draft which need view</w:t>
            </w:r>
          </w:p>
          <w:p w:rsidR="00957D59" w:rsidRPr="000D3A42" w:rsidRDefault="00957D59" w:rsidP="006A3C95">
            <w:pPr>
              <w:numPr>
                <w:ilvl w:val="0"/>
                <w:numId w:val="14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detail of that draft</w:t>
            </w:r>
          </w:p>
          <w:p w:rsidR="00957D59" w:rsidRPr="000D3A42" w:rsidRDefault="00957D59" w:rsidP="006A3C95">
            <w:pPr>
              <w:numPr>
                <w:ilvl w:val="0"/>
                <w:numId w:val="14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957D59" w:rsidRPr="000D3A42" w:rsidRDefault="00957D59" w:rsidP="00957D59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957D59" w:rsidRPr="000D3A42" w:rsidTr="00957D59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22507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A22507" w:rsidRPr="000D3A42" w:rsidRDefault="00A22507" w:rsidP="00A22507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A22507" w:rsidRPr="000D3A42" w:rsidRDefault="00A22507" w:rsidP="00A22507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Admin, Editor, Education staff cancle view draft ( After step 2 )</w:t>
            </w:r>
          </w:p>
          <w:p w:rsidR="00A22507" w:rsidRPr="000D3A42" w:rsidRDefault="00CD5A59" w:rsidP="00CD5A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ab/>
              <w:t xml:space="preserve">3. </w:t>
            </w:r>
            <w:r w:rsidR="00A22507"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A22507" w:rsidRPr="000D3A42" w:rsidRDefault="00A22507" w:rsidP="00A22507">
            <w:pPr>
              <w:spacing w:before="0" w:after="160" w:line="240" w:lineRule="auto"/>
              <w:rPr>
                <w:rFonts w:cs="Times New Roman"/>
                <w:color w:val="FF0000"/>
                <w:sz w:val="28"/>
                <w:szCs w:val="28"/>
              </w:rPr>
            </w:pP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A22507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  <w:r w:rsidR="00957D59" w:rsidRPr="000D3A42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553CE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7D59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must access website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A22507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553CE9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can view a draft successfully.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A22507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957D59" w:rsidRPr="000D3A42" w:rsidTr="00957D59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957D59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7D59" w:rsidRPr="000D3A42" w:rsidRDefault="00A22507" w:rsidP="00957D59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5B5AAD">
      <w:pPr>
        <w:pStyle w:val="Heading1"/>
        <w:rPr>
          <w:rFonts w:ascii="Times New Roman" w:hAnsi="Times New Roman" w:cs="Times New Roman"/>
          <w:color w:val="auto"/>
          <w:szCs w:val="28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001A88" w:rsidRPr="000D3A42" w:rsidRDefault="00001A88" w:rsidP="005B5AAD">
      <w:pPr>
        <w:rPr>
          <w:rFonts w:cs="Times New Roman"/>
        </w:rPr>
      </w:pPr>
    </w:p>
    <w:p w:rsidR="0095616D" w:rsidRPr="000D3A42" w:rsidRDefault="0095616D" w:rsidP="006A3C95">
      <w:pPr>
        <w:pStyle w:val="Heading3"/>
        <w:numPr>
          <w:ilvl w:val="1"/>
          <w:numId w:val="2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4" w:name="_Toc482921567"/>
      <w:r w:rsidRPr="000D3A42">
        <w:rPr>
          <w:rFonts w:ascii="Times New Roman" w:hAnsi="Times New Roman" w:cs="Times New Roman"/>
          <w:color w:val="FF3333"/>
          <w:sz w:val="28"/>
          <w:szCs w:val="28"/>
        </w:rPr>
        <w:t>Edit draft</w:t>
      </w:r>
      <w:bookmarkEnd w:id="24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9C3679" w:rsidRPr="000D3A42" w:rsidTr="009C3679">
        <w:tc>
          <w:tcPr>
            <w:tcW w:w="2294" w:type="dxa"/>
            <w:shd w:val="clear" w:color="auto" w:fill="FF3333"/>
          </w:tcPr>
          <w:p w:rsidR="0095616D" w:rsidRPr="000D3A42" w:rsidRDefault="0095616D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5551AB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UC-MN-04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 draft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50A9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25" w:name="_gjdgxs" w:colFirst="0" w:colLast="0"/>
            <w:bookmarkEnd w:id="25"/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50A9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50A9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50A9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 edit draft </w:t>
            </w:r>
          </w:p>
        </w:tc>
      </w:tr>
      <w:tr w:rsidR="0040333D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250A9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 xml:space="preserve">Admin, Editor, Education staff must login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&amp; access CMS page</w:t>
            </w:r>
          </w:p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250A9C" w:rsidRPr="000D3A42" w:rsidRDefault="00250A9C" w:rsidP="006A3C95">
            <w:pPr>
              <w:numPr>
                <w:ilvl w:val="0"/>
                <w:numId w:val="7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News” &amp; click button “View Draft”</w:t>
            </w:r>
          </w:p>
          <w:p w:rsidR="00250A9C" w:rsidRPr="000D3A42" w:rsidRDefault="00250A9C" w:rsidP="006A3C95">
            <w:pPr>
              <w:numPr>
                <w:ilvl w:val="0"/>
                <w:numId w:val="7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95616D" w:rsidRPr="000D3A42" w:rsidRDefault="00250A9C" w:rsidP="006A3C95">
            <w:pPr>
              <w:numPr>
                <w:ilvl w:val="0"/>
                <w:numId w:val="7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staff choose draft that to edit</w:t>
            </w:r>
            <w:r w:rsidR="00CD5A59" w:rsidRPr="000D3A42">
              <w:rPr>
                <w:rFonts w:cs="Times New Roman"/>
                <w:color w:val="auto"/>
                <w:sz w:val="28"/>
                <w:szCs w:val="28"/>
              </w:rPr>
              <w:t xml:space="preserve"> &amp; click button “Edit”</w:t>
            </w:r>
          </w:p>
          <w:p w:rsidR="0095616D" w:rsidRPr="000D3A42" w:rsidRDefault="0095616D" w:rsidP="006A3C95">
            <w:pPr>
              <w:numPr>
                <w:ilvl w:val="0"/>
                <w:numId w:val="7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edit draft GUI</w:t>
            </w:r>
          </w:p>
          <w:p w:rsidR="0095616D" w:rsidRPr="000D3A42" w:rsidRDefault="0095616D" w:rsidP="006A3C95">
            <w:pPr>
              <w:numPr>
                <w:ilvl w:val="0"/>
                <w:numId w:val="7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Admin, Editor, Education staff edit information.</w:t>
            </w:r>
          </w:p>
          <w:p w:rsidR="0095616D" w:rsidRPr="000D3A42" w:rsidRDefault="0095616D" w:rsidP="006A3C95">
            <w:pPr>
              <w:numPr>
                <w:ilvl w:val="0"/>
                <w:numId w:val="7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</w:t>
            </w:r>
            <w:r w:rsidR="00250A9C" w:rsidRPr="000D3A42">
              <w:rPr>
                <w:rFonts w:cs="Times New Roman"/>
                <w:color w:val="auto"/>
                <w:sz w:val="28"/>
                <w:szCs w:val="28"/>
              </w:rPr>
              <w:t>ucation staff click button “Edit Draft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95616D" w:rsidRPr="000D3A42" w:rsidRDefault="0095616D" w:rsidP="006A3C95">
            <w:pPr>
              <w:numPr>
                <w:ilvl w:val="0"/>
                <w:numId w:val="7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update information into database</w:t>
            </w:r>
          </w:p>
          <w:p w:rsidR="0095616D" w:rsidRPr="000D3A42" w:rsidRDefault="0095616D" w:rsidP="006A3C95">
            <w:pPr>
              <w:numPr>
                <w:ilvl w:val="0"/>
                <w:numId w:val="7"/>
              </w:numPr>
              <w:spacing w:before="0"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“Edit successfully”</w:t>
            </w:r>
          </w:p>
          <w:p w:rsidR="0095616D" w:rsidRPr="000D3A42" w:rsidRDefault="0095616D" w:rsidP="006A3C95">
            <w:pPr>
              <w:numPr>
                <w:ilvl w:val="0"/>
                <w:numId w:val="7"/>
              </w:numPr>
              <w:spacing w:before="0"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. </w:t>
            </w: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D5A59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CD5A59" w:rsidRPr="000D3A42" w:rsidRDefault="00CD5A59" w:rsidP="00CD5A59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Admin, Editor, Education staff cancle view draft ( After step 2 )</w:t>
            </w:r>
          </w:p>
          <w:p w:rsidR="00CD5A59" w:rsidRPr="000D3A42" w:rsidRDefault="00CD5A59" w:rsidP="006A3C95">
            <w:pPr>
              <w:pStyle w:val="ListParagraph"/>
              <w:numPr>
                <w:ilvl w:val="0"/>
                <w:numId w:val="21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D5A59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D5A59" w:rsidP="00CD5A59">
            <w:p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button “Edit”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CD5A59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Successful: Admin, Editor, Education staff edit a draft successfully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D53F7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D53F7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D53F7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251BFB" w:rsidP="006A3C95">
      <w:pPr>
        <w:pStyle w:val="Heading3"/>
        <w:numPr>
          <w:ilvl w:val="1"/>
          <w:numId w:val="2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6" w:name="_Toc482921568"/>
      <w:r w:rsidRPr="000D3A42">
        <w:rPr>
          <w:rFonts w:ascii="Times New Roman" w:hAnsi="Times New Roman" w:cs="Times New Roman"/>
          <w:color w:val="FF3333"/>
          <w:sz w:val="28"/>
          <w:szCs w:val="28"/>
        </w:rPr>
        <w:t>Delete d</w:t>
      </w:r>
      <w:r w:rsidR="0095616D" w:rsidRPr="000D3A42">
        <w:rPr>
          <w:rFonts w:ascii="Times New Roman" w:hAnsi="Times New Roman" w:cs="Times New Roman"/>
          <w:color w:val="FF3333"/>
          <w:sz w:val="28"/>
          <w:szCs w:val="28"/>
        </w:rPr>
        <w:t>raft</w:t>
      </w:r>
      <w:bookmarkEnd w:id="26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9C3679" w:rsidRPr="000D3A42" w:rsidTr="009C3679">
        <w:tc>
          <w:tcPr>
            <w:tcW w:w="2294" w:type="dxa"/>
            <w:shd w:val="clear" w:color="auto" w:fill="FF3333"/>
          </w:tcPr>
          <w:p w:rsidR="0095616D" w:rsidRPr="000D3A42" w:rsidRDefault="0095616D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5551AB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UC-MN-05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Delete Draft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 delete draft of the post</w:t>
            </w:r>
          </w:p>
        </w:tc>
      </w:tr>
      <w:tr w:rsidR="0040333D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 xml:space="preserve">Admin, Editor, Education staff must login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&amp; access CMS page</w:t>
            </w:r>
          </w:p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</w:t>
            </w:r>
            <w:r w:rsidR="008E4AE3" w:rsidRPr="000D3A42">
              <w:rPr>
                <w:rFonts w:cs="Times New Roman"/>
                <w:color w:val="auto"/>
                <w:sz w:val="28"/>
                <w:szCs w:val="28"/>
              </w:rPr>
              <w:t>ust be connected to the internet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A06B5F" w:rsidRPr="000D3A42" w:rsidRDefault="00A06B5F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“Manage Draft” &amp; click button “View Draft”</w:t>
            </w:r>
          </w:p>
          <w:p w:rsidR="00A06B5F" w:rsidRPr="000D3A42" w:rsidRDefault="00A06B5F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95616D" w:rsidRPr="000D3A42" w:rsidRDefault="00A06B5F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choose draft which need delete</w:t>
            </w:r>
          </w:p>
          <w:p w:rsidR="0095616D" w:rsidRPr="000D3A42" w:rsidRDefault="00A06B5F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button “Delete”</w:t>
            </w:r>
          </w:p>
          <w:p w:rsidR="0095616D" w:rsidRPr="000D3A42" w:rsidRDefault="0095616D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alert dialog “Ok | Cancel”</w:t>
            </w:r>
          </w:p>
          <w:p w:rsidR="0095616D" w:rsidRPr="000D3A42" w:rsidRDefault="0095616D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“Ok”</w:t>
            </w:r>
          </w:p>
          <w:p w:rsidR="0095616D" w:rsidRPr="000D3A42" w:rsidRDefault="0095616D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delete information of draft</w:t>
            </w:r>
          </w:p>
          <w:p w:rsidR="0095616D" w:rsidRPr="000D3A42" w:rsidRDefault="0095616D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update information into database</w:t>
            </w:r>
          </w:p>
          <w:p w:rsidR="0095616D" w:rsidRPr="000D3A42" w:rsidRDefault="0095616D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“Delete success”</w:t>
            </w:r>
          </w:p>
          <w:p w:rsidR="0095616D" w:rsidRPr="000D3A42" w:rsidRDefault="0095616D" w:rsidP="006A3C95">
            <w:pPr>
              <w:numPr>
                <w:ilvl w:val="0"/>
                <w:numId w:val="8"/>
              </w:numPr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cs="Times New Roman"/>
                <w:color w:val="auto"/>
                <w:sz w:val="28"/>
                <w:szCs w:val="28"/>
              </w:rPr>
              <w:t>use case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95616D" w:rsidRPr="000D3A42" w:rsidRDefault="0095616D" w:rsidP="005B5AAD">
            <w:pPr>
              <w:spacing w:after="160"/>
              <w:ind w:left="72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40333D" w:rsidP="005B5AAD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AF1: </w:t>
            </w:r>
            <w:r w:rsidR="00A06B5F" w:rsidRPr="000D3A42">
              <w:rPr>
                <w:rFonts w:cs="Times New Roman"/>
                <w:color w:val="FF0000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Admin, Editor, Education staff click choose “Cancel” (after step 2)</w:t>
            </w:r>
          </w:p>
          <w:p w:rsidR="0095616D" w:rsidRPr="000D3A42" w:rsidRDefault="0040333D" w:rsidP="005B5AAD">
            <w:pPr>
              <w:pStyle w:val="ListParagraph"/>
              <w:ind w:left="432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 System back to current page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A06B5F" w:rsidRPr="000D3A42" w:rsidRDefault="00A06B5F" w:rsidP="00A06B5F">
            <w:p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“Delete”</w:t>
            </w:r>
          </w:p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D774BD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delete a draft successful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06B5F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FF3333"/>
          <w:sz w:val="28"/>
          <w:szCs w:val="28"/>
        </w:rPr>
      </w:pPr>
    </w:p>
    <w:p w:rsidR="0095616D" w:rsidRPr="000D3A42" w:rsidRDefault="0095616D" w:rsidP="006A3C95">
      <w:pPr>
        <w:pStyle w:val="Heading3"/>
        <w:numPr>
          <w:ilvl w:val="1"/>
          <w:numId w:val="21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7" w:name="_Toc482921569"/>
      <w:r w:rsidRPr="000D3A42">
        <w:rPr>
          <w:rFonts w:ascii="Times New Roman" w:hAnsi="Times New Roman" w:cs="Times New Roman"/>
          <w:color w:val="FF3333"/>
          <w:sz w:val="28"/>
          <w:szCs w:val="28"/>
        </w:rPr>
        <w:t>Transfer</w:t>
      </w:r>
      <w:bookmarkEnd w:id="27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BC13CA" w:rsidRPr="000D3A42" w:rsidTr="00BC13CA">
        <w:tc>
          <w:tcPr>
            <w:tcW w:w="2294" w:type="dxa"/>
            <w:shd w:val="clear" w:color="auto" w:fill="FF3333"/>
          </w:tcPr>
          <w:p w:rsidR="0095616D" w:rsidRPr="000D3A42" w:rsidRDefault="0095616D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5551AB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UC-MN-06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Transfer Draft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386CF4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386CF4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386CF4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386CF4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 transfer the news to approve/edit</w:t>
            </w:r>
          </w:p>
        </w:tc>
      </w:tr>
      <w:tr w:rsidR="0040333D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386CF4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must login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&amp; access CMS page</w:t>
            </w:r>
          </w:p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386CF4" w:rsidRPr="000609F5" w:rsidRDefault="00386CF4" w:rsidP="00386CF4">
            <w:pPr>
              <w:spacing w:before="0" w:after="0" w:line="240" w:lineRule="auto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609F5">
              <w:rPr>
                <w:rFonts w:cs="Times New Roman"/>
                <w:color w:val="FF0000"/>
                <w:sz w:val="28"/>
                <w:szCs w:val="28"/>
              </w:rPr>
              <w:t>MF1 : Content Admin/Education staff</w:t>
            </w:r>
            <w:r w:rsidR="002A25F1" w:rsidRPr="000609F5">
              <w:rPr>
                <w:rFonts w:cs="Times New Roman"/>
                <w:color w:val="FF0000"/>
                <w:sz w:val="28"/>
                <w:szCs w:val="28"/>
              </w:rPr>
              <w:t xml:space="preserve"> transfer draft to Editor to edit </w:t>
            </w:r>
          </w:p>
          <w:p w:rsidR="002E5E32" w:rsidRPr="000D3A42" w:rsidRDefault="002E5E32" w:rsidP="006A3C95">
            <w:pPr>
              <w:numPr>
                <w:ilvl w:val="0"/>
                <w:numId w:val="9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Content Admin,Education staff click button “Manage Draft” &amp; click button “View Draft”</w:t>
            </w:r>
          </w:p>
          <w:p w:rsidR="002E5E32" w:rsidRPr="000D3A42" w:rsidRDefault="002E5E32" w:rsidP="006A3C95">
            <w:pPr>
              <w:numPr>
                <w:ilvl w:val="0"/>
                <w:numId w:val="9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95616D" w:rsidRPr="000D3A42" w:rsidRDefault="002A25F1" w:rsidP="006A3C95">
            <w:pPr>
              <w:numPr>
                <w:ilvl w:val="0"/>
                <w:numId w:val="9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Admin, </w:t>
            </w:r>
            <w:r w:rsidR="002E5E32" w:rsidRPr="000D3A42">
              <w:rPr>
                <w:rFonts w:cs="Times New Roman"/>
                <w:color w:val="auto"/>
                <w:sz w:val="28"/>
                <w:szCs w:val="28"/>
              </w:rPr>
              <w:t>Education staff choose a draft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 which need transfer.</w:t>
            </w:r>
          </w:p>
          <w:p w:rsidR="0095616D" w:rsidRPr="000D3A42" w:rsidRDefault="002E5E32" w:rsidP="006A3C95">
            <w:pPr>
              <w:numPr>
                <w:ilvl w:val="0"/>
                <w:numId w:val="9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Education staff click button “Transfer”</w:t>
            </w:r>
          </w:p>
          <w:p w:rsidR="0095616D" w:rsidRPr="000D3A42" w:rsidRDefault="002E5E32" w:rsidP="006A3C95">
            <w:pPr>
              <w:numPr>
                <w:ilvl w:val="0"/>
                <w:numId w:val="9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a list Editor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95616D" w:rsidRPr="000D3A42" w:rsidRDefault="002E5E32" w:rsidP="006A3C95">
            <w:pPr>
              <w:numPr>
                <w:ilvl w:val="0"/>
                <w:numId w:val="9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 Education staff choose somebody which need transfer.</w:t>
            </w:r>
          </w:p>
          <w:p w:rsidR="0095616D" w:rsidRPr="000D3A42" w:rsidRDefault="002E5E32" w:rsidP="006A3C95">
            <w:pPr>
              <w:numPr>
                <w:ilvl w:val="0"/>
                <w:numId w:val="9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button “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Save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”</w:t>
            </w:r>
          </w:p>
          <w:p w:rsidR="0095616D" w:rsidRPr="000D3A42" w:rsidRDefault="0095616D" w:rsidP="006A3C95">
            <w:pPr>
              <w:numPr>
                <w:ilvl w:val="0"/>
                <w:numId w:val="9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System transfer that </w:t>
            </w:r>
            <w:r w:rsidR="002E5E32" w:rsidRPr="000D3A42">
              <w:rPr>
                <w:rFonts w:cs="Times New Roman"/>
                <w:color w:val="auto"/>
                <w:sz w:val="28"/>
                <w:szCs w:val="28"/>
              </w:rPr>
              <w:t>draft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to </w:t>
            </w:r>
            <w:r w:rsidR="002E5E32" w:rsidRPr="000D3A42">
              <w:rPr>
                <w:rFonts w:cs="Times New Roman"/>
                <w:color w:val="auto"/>
                <w:sz w:val="28"/>
                <w:szCs w:val="28"/>
              </w:rPr>
              <w:t>Editor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is chosen.</w:t>
            </w:r>
          </w:p>
          <w:p w:rsidR="0095616D" w:rsidRPr="000D3A42" w:rsidRDefault="0095616D" w:rsidP="006A3C95">
            <w:pPr>
              <w:numPr>
                <w:ilvl w:val="0"/>
                <w:numId w:val="9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cs="Times New Roman"/>
                <w:color w:val="auto"/>
                <w:sz w:val="28"/>
                <w:szCs w:val="28"/>
              </w:rPr>
              <w:t>use case</w:t>
            </w:r>
          </w:p>
          <w:p w:rsidR="002E5E32" w:rsidRPr="000609F5" w:rsidRDefault="002E5E32" w:rsidP="002E5E32">
            <w:pPr>
              <w:spacing w:before="0" w:after="160" w:line="240" w:lineRule="auto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0609F5">
              <w:rPr>
                <w:rFonts w:cs="Times New Roman"/>
                <w:color w:val="FF0000"/>
                <w:sz w:val="28"/>
                <w:szCs w:val="28"/>
              </w:rPr>
              <w:t>MF2: Editor transfer draft to Content Admin approve</w:t>
            </w:r>
          </w:p>
          <w:p w:rsidR="002E5E32" w:rsidRPr="000D3A42" w:rsidRDefault="002E5E32" w:rsidP="006A3C95">
            <w:pPr>
              <w:numPr>
                <w:ilvl w:val="0"/>
                <w:numId w:val="28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click button “Manage Draft” &amp; click button “View Draft”</w:t>
            </w:r>
          </w:p>
          <w:p w:rsidR="002E5E32" w:rsidRPr="000D3A42" w:rsidRDefault="002E5E32" w:rsidP="006A3C95">
            <w:pPr>
              <w:numPr>
                <w:ilvl w:val="0"/>
                <w:numId w:val="28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2E5E32" w:rsidRPr="000D3A42" w:rsidRDefault="002E5E32" w:rsidP="006A3C95">
            <w:pPr>
              <w:numPr>
                <w:ilvl w:val="0"/>
                <w:numId w:val="28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choose a draft which need transfer.</w:t>
            </w:r>
          </w:p>
          <w:p w:rsidR="002E5E32" w:rsidRPr="000D3A42" w:rsidRDefault="002E5E32" w:rsidP="006A3C95">
            <w:pPr>
              <w:numPr>
                <w:ilvl w:val="0"/>
                <w:numId w:val="28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click button “Transfer”</w:t>
            </w:r>
          </w:p>
          <w:p w:rsidR="002E5E32" w:rsidRPr="000D3A42" w:rsidRDefault="002E5E32" w:rsidP="006A3C95">
            <w:pPr>
              <w:numPr>
                <w:ilvl w:val="0"/>
                <w:numId w:val="28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System transfer that draft to Content Admin</w:t>
            </w:r>
          </w:p>
          <w:p w:rsidR="002E5E32" w:rsidRPr="000D3A42" w:rsidRDefault="002E5E32" w:rsidP="006A3C95">
            <w:pPr>
              <w:numPr>
                <w:ilvl w:val="0"/>
                <w:numId w:val="28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usecase</w:t>
            </w:r>
          </w:p>
          <w:p w:rsidR="002E5E32" w:rsidRPr="000D3A42" w:rsidRDefault="002E5E32" w:rsidP="002E5E32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E5E3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2E5E32" w:rsidRPr="000D3A42" w:rsidRDefault="002E5E32" w:rsidP="002E5E32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Admin, Editor, Education staff cancle transfer draft ( After step 3 )</w:t>
            </w:r>
          </w:p>
          <w:p w:rsidR="002E5E32" w:rsidRPr="000D3A42" w:rsidRDefault="002E5E32" w:rsidP="006A3C95">
            <w:pPr>
              <w:pStyle w:val="ListParagraph"/>
              <w:numPr>
                <w:ilvl w:val="0"/>
                <w:numId w:val="29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95616D" w:rsidRPr="000D3A42" w:rsidRDefault="0095616D" w:rsidP="002E5E32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EF1: </w:t>
            </w:r>
            <w:r w:rsidR="002E5E32" w:rsidRPr="000D3A42">
              <w:rPr>
                <w:rFonts w:cs="Times New Roman"/>
                <w:color w:val="FF0000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Admin, Education staff don’t choose a </w:t>
            </w:r>
            <w:r w:rsidR="002E5E32" w:rsidRPr="000D3A42">
              <w:rPr>
                <w:rFonts w:cs="Times New Roman"/>
                <w:color w:val="FF0000"/>
                <w:sz w:val="28"/>
                <w:szCs w:val="28"/>
              </w:rPr>
              <w:t>Editor (after step 7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)</w:t>
            </w:r>
          </w:p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        </w:t>
            </w:r>
            <w:r w:rsidR="002E5E32" w:rsidRPr="000D3A42">
              <w:rPr>
                <w:rFonts w:cs="Times New Roman"/>
                <w:color w:val="auto"/>
                <w:sz w:val="28"/>
                <w:szCs w:val="28"/>
              </w:rPr>
              <w:t>8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. System show alert: “Please choose a member”.</w:t>
            </w:r>
          </w:p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       </w:t>
            </w:r>
            <w:r w:rsidR="002E5E32" w:rsidRPr="000D3A42">
              <w:rPr>
                <w:rFonts w:cs="Times New Roman"/>
                <w:color w:val="auto"/>
                <w:sz w:val="28"/>
                <w:szCs w:val="28"/>
              </w:rPr>
              <w:t>9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. System back to current page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E5E3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button “Transfer”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E5E3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2E5E32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can transfer a draft.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E5E3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E5E3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Editor only transfer to Content Admin</w:t>
            </w:r>
          </w:p>
          <w:p w:rsidR="002E5E32" w:rsidRPr="000D3A42" w:rsidRDefault="002E5E3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Admin/Education staff can choose editor to transfer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2E5E32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6A3C95">
      <w:pPr>
        <w:pStyle w:val="Heading3"/>
        <w:numPr>
          <w:ilvl w:val="1"/>
          <w:numId w:val="29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8" w:name="_Toc482921570"/>
      <w:r w:rsidRPr="000D3A42">
        <w:rPr>
          <w:rFonts w:ascii="Times New Roman" w:hAnsi="Times New Roman" w:cs="Times New Roman"/>
          <w:color w:val="FF3333"/>
          <w:sz w:val="28"/>
          <w:szCs w:val="28"/>
        </w:rPr>
        <w:t>Approve</w:t>
      </w:r>
      <w:bookmarkEnd w:id="28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BC13CA" w:rsidRPr="000D3A42" w:rsidTr="00BC13CA">
        <w:tc>
          <w:tcPr>
            <w:tcW w:w="2294" w:type="dxa"/>
            <w:shd w:val="clear" w:color="auto" w:fill="FF3333"/>
          </w:tcPr>
          <w:p w:rsidR="0095616D" w:rsidRPr="000D3A42" w:rsidRDefault="0095616D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4D2950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</w:t>
            </w:r>
            <w:r w:rsidR="005551AB" w:rsidRPr="000D3A42">
              <w:rPr>
                <w:rFonts w:cs="Times New Roman"/>
                <w:color w:val="FFFFFF" w:themeColor="background1"/>
                <w:sz w:val="28"/>
                <w:szCs w:val="28"/>
              </w:rPr>
              <w:t>07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Approve draft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346A6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346A6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346A6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346A6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 approve the post from who transfer</w:t>
            </w:r>
          </w:p>
        </w:tc>
      </w:tr>
      <w:tr w:rsidR="0040333D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40333D" w:rsidRPr="000D3A42" w:rsidRDefault="00A346A6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>Admin must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login &amp;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 xml:space="preserve"> access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CMS page</w:t>
            </w:r>
          </w:p>
          <w:p w:rsidR="0040333D" w:rsidRPr="000D3A42" w:rsidRDefault="0040333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m</w:t>
            </w:r>
            <w:r w:rsidR="008E4AE3" w:rsidRPr="000D3A42">
              <w:rPr>
                <w:rFonts w:cs="Times New Roman"/>
                <w:color w:val="auto"/>
                <w:sz w:val="28"/>
                <w:szCs w:val="28"/>
              </w:rPr>
              <w:t>ust be connected to the internet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1B39DC" w:rsidRPr="000D3A42" w:rsidRDefault="0095616D" w:rsidP="006A3C95">
            <w:pPr>
              <w:numPr>
                <w:ilvl w:val="0"/>
                <w:numId w:val="31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  <w:r w:rsidR="001B39DC"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“Manage Draft” &amp; click button “View Draft”</w:t>
            </w:r>
          </w:p>
          <w:p w:rsidR="001B39DC" w:rsidRPr="000D3A42" w:rsidRDefault="001B39DC" w:rsidP="006A3C95">
            <w:pPr>
              <w:numPr>
                <w:ilvl w:val="0"/>
                <w:numId w:val="31"/>
              </w:numPr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“View Draft” GUI</w:t>
            </w:r>
          </w:p>
          <w:p w:rsidR="001B39DC" w:rsidRPr="000D3A42" w:rsidRDefault="001B39DC" w:rsidP="006A3C95">
            <w:pPr>
              <w:numPr>
                <w:ilvl w:val="0"/>
                <w:numId w:val="31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a draft which need approve.</w:t>
            </w:r>
          </w:p>
          <w:p w:rsidR="001B39DC" w:rsidRPr="000D3A42" w:rsidRDefault="001B39DC" w:rsidP="006A3C95">
            <w:pPr>
              <w:numPr>
                <w:ilvl w:val="0"/>
                <w:numId w:val="31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“Approve”</w:t>
            </w:r>
          </w:p>
          <w:p w:rsidR="001B39DC" w:rsidRPr="000D3A42" w:rsidRDefault="0095616D" w:rsidP="006A3C95">
            <w:pPr>
              <w:numPr>
                <w:ilvl w:val="0"/>
                <w:numId w:val="31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change status of draft into database.</w:t>
            </w:r>
          </w:p>
          <w:p w:rsidR="0095616D" w:rsidRPr="000D3A42" w:rsidRDefault="0095616D" w:rsidP="006A3C95">
            <w:pPr>
              <w:numPr>
                <w:ilvl w:val="0"/>
                <w:numId w:val="31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1B39D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1B39DC" w:rsidRPr="000D3A42" w:rsidRDefault="001B39DC" w:rsidP="001B39DC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Admin, Editor, Education staff cancle transfer draft ( After step 3 )</w:t>
            </w:r>
          </w:p>
          <w:p w:rsidR="001B39DC" w:rsidRPr="000D3A42" w:rsidRDefault="001B39DC" w:rsidP="006A3C95">
            <w:pPr>
              <w:pStyle w:val="ListParagraph"/>
              <w:numPr>
                <w:ilvl w:val="0"/>
                <w:numId w:val="30"/>
              </w:num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click another function</w:t>
            </w:r>
          </w:p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1B39D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1B39D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“Approve”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1B39D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Funtion “View News” 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1B39DC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Admin can approve a draft.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1B39D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1B39D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1B39DC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6A3C95">
      <w:pPr>
        <w:pStyle w:val="Heading3"/>
        <w:numPr>
          <w:ilvl w:val="1"/>
          <w:numId w:val="30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29" w:name="_Toc482921571"/>
      <w:r w:rsidRPr="000D3A42">
        <w:rPr>
          <w:rFonts w:ascii="Times New Roman" w:hAnsi="Times New Roman" w:cs="Times New Roman"/>
          <w:color w:val="FF3333"/>
          <w:sz w:val="28"/>
          <w:szCs w:val="28"/>
        </w:rPr>
        <w:t>Deactivate</w:t>
      </w:r>
      <w:bookmarkEnd w:id="29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BC13CA" w:rsidRPr="000D3A42" w:rsidTr="00BC13CA">
        <w:tc>
          <w:tcPr>
            <w:tcW w:w="2294" w:type="dxa"/>
            <w:shd w:val="clear" w:color="auto" w:fill="FF3333"/>
          </w:tcPr>
          <w:p w:rsidR="0095616D" w:rsidRPr="000D3A42" w:rsidRDefault="0095616D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5551AB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UC-MN-08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Deactivate draft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D774B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D774B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D774B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Admin  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D774B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Admin </w:t>
            </w:r>
            <w:r w:rsidR="0040333D" w:rsidRPr="000D3A42">
              <w:rPr>
                <w:rFonts w:cs="Times New Roman"/>
                <w:color w:val="auto"/>
                <w:sz w:val="28"/>
                <w:szCs w:val="28"/>
              </w:rPr>
              <w:t>deactivate news that posted to website</w:t>
            </w:r>
          </w:p>
        </w:tc>
      </w:tr>
      <w:tr w:rsidR="008E4AE3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8E4AE3" w:rsidRPr="000D3A42" w:rsidRDefault="008E4AE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8E4AE3" w:rsidRPr="000D3A42" w:rsidRDefault="00D774B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8E4AE3" w:rsidRPr="000D3A42">
              <w:rPr>
                <w:rFonts w:cs="Times New Roman"/>
                <w:color w:val="auto"/>
                <w:sz w:val="28"/>
                <w:szCs w:val="28"/>
              </w:rPr>
              <w:t>Admin must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login &amp;</w:t>
            </w:r>
            <w:r w:rsidR="008E4AE3" w:rsidRPr="000D3A42">
              <w:rPr>
                <w:rFonts w:cs="Times New Roman"/>
                <w:color w:val="auto"/>
                <w:sz w:val="28"/>
                <w:szCs w:val="28"/>
              </w:rPr>
              <w:t xml:space="preserve"> access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CMS page</w:t>
            </w:r>
          </w:p>
          <w:p w:rsidR="008E4AE3" w:rsidRPr="000D3A42" w:rsidRDefault="008E4AE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must have news</w:t>
            </w:r>
          </w:p>
          <w:p w:rsidR="008E4AE3" w:rsidRPr="000D3A42" w:rsidRDefault="008E4AE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6A3C95">
            <w:pPr>
              <w:numPr>
                <w:ilvl w:val="0"/>
                <w:numId w:val="32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“Manage News” &amp; click button “View News”</w:t>
            </w:r>
          </w:p>
          <w:p w:rsidR="00D774BD" w:rsidRPr="000D3A42" w:rsidRDefault="00D774BD" w:rsidP="006A3C95">
            <w:pPr>
              <w:numPr>
                <w:ilvl w:val="0"/>
                <w:numId w:val="3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“View News” GUI</w:t>
            </w:r>
          </w:p>
          <w:p w:rsidR="00D774BD" w:rsidRPr="000D3A42" w:rsidRDefault="00D774BD" w:rsidP="006A3C95">
            <w:pPr>
              <w:numPr>
                <w:ilvl w:val="0"/>
                <w:numId w:val="3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news &amp; check “Post/Deactive”</w:t>
            </w:r>
          </w:p>
          <w:p w:rsidR="00D774BD" w:rsidRPr="000D3A42" w:rsidRDefault="00D774BD" w:rsidP="006A3C95">
            <w:pPr>
              <w:numPr>
                <w:ilvl w:val="0"/>
                <w:numId w:val="3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save data into database</w:t>
            </w:r>
          </w:p>
          <w:p w:rsidR="00D774BD" w:rsidRPr="000D3A42" w:rsidRDefault="00D774BD" w:rsidP="006A3C95">
            <w:pPr>
              <w:numPr>
                <w:ilvl w:val="0"/>
                <w:numId w:val="32"/>
              </w:numPr>
              <w:spacing w:before="0"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notify “Deactive successfully”</w:t>
            </w:r>
          </w:p>
          <w:p w:rsidR="00D774BD" w:rsidRPr="000D3A42" w:rsidRDefault="00D774BD" w:rsidP="006A3C95">
            <w:pPr>
              <w:numPr>
                <w:ilvl w:val="0"/>
                <w:numId w:val="32"/>
              </w:numPr>
              <w:spacing w:before="0"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D774BD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7F46A4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3E1AA4" w:rsidRPr="000D3A42" w:rsidRDefault="003E1AA4" w:rsidP="003E1AA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 cancle deactive news ( After step 2 )</w:t>
            </w:r>
          </w:p>
          <w:p w:rsidR="003E1AA4" w:rsidRPr="000D3A42" w:rsidRDefault="003E1AA4" w:rsidP="003E1AA4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3.Content Admin click another function</w:t>
            </w:r>
          </w:p>
          <w:p w:rsidR="00D774BD" w:rsidRPr="000D3A42" w:rsidRDefault="00D774BD" w:rsidP="00D774BD">
            <w:pPr>
              <w:ind w:left="1080"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D774BD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3E1AA4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3E1AA4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“View News”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7F46A4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7F46A4" w:rsidRPr="000D3A42">
              <w:rPr>
                <w:rFonts w:cs="Times New Roman"/>
                <w:color w:val="auto"/>
                <w:sz w:val="28"/>
                <w:szCs w:val="28"/>
              </w:rPr>
              <w:t>Content Admin can deactivate a news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7F46A4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7F46A4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D774BD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D774BD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D774BD" w:rsidRPr="000D3A42" w:rsidRDefault="007F46A4" w:rsidP="00D774B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6A3C95">
      <w:pPr>
        <w:pStyle w:val="Heading3"/>
        <w:numPr>
          <w:ilvl w:val="1"/>
          <w:numId w:val="30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0" w:name="_Toc482921572"/>
      <w:r w:rsidRPr="000D3A42">
        <w:rPr>
          <w:rFonts w:ascii="Times New Roman" w:hAnsi="Times New Roman" w:cs="Times New Roman"/>
          <w:color w:val="FF3333"/>
          <w:sz w:val="28"/>
          <w:szCs w:val="28"/>
        </w:rPr>
        <w:t>Search News</w:t>
      </w:r>
      <w:bookmarkEnd w:id="30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BC13CA" w:rsidRPr="000D3A42" w:rsidTr="00BC13CA">
        <w:tc>
          <w:tcPr>
            <w:tcW w:w="2294" w:type="dxa"/>
            <w:shd w:val="clear" w:color="auto" w:fill="FF3333"/>
          </w:tcPr>
          <w:p w:rsidR="0095616D" w:rsidRPr="000D3A42" w:rsidRDefault="0095616D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shd w:val="clear" w:color="auto" w:fill="FF3333"/>
          </w:tcPr>
          <w:p w:rsidR="0095616D" w:rsidRPr="000D3A42" w:rsidRDefault="005551AB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UC-MN-09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Name of use case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Search news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staff, User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staff, User search the news which they want to view</w:t>
            </w:r>
          </w:p>
        </w:tc>
      </w:tr>
      <w:tr w:rsidR="008E4AE3" w:rsidRPr="000D3A42" w:rsidTr="005C2938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8E4AE3" w:rsidRPr="000D3A42" w:rsidRDefault="008E4AE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AA5623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 must login &amp; access CMS page</w:t>
            </w:r>
          </w:p>
          <w:p w:rsidR="008E4AE3" w:rsidRPr="000D3A42" w:rsidRDefault="008E4AE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must access website</w:t>
            </w:r>
          </w:p>
          <w:p w:rsidR="008E4AE3" w:rsidRPr="000D3A42" w:rsidRDefault="008E4AE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The system must be connected to the internet</w:t>
            </w:r>
          </w:p>
        </w:tc>
      </w:tr>
      <w:tr w:rsidR="004F6277" w:rsidRPr="000D3A42" w:rsidTr="00F84B64">
        <w:trPr>
          <w:trHeight w:val="86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AA5623" w:rsidRPr="00760D41" w:rsidRDefault="00AA5623" w:rsidP="00AA5623">
            <w:pPr>
              <w:spacing w:after="0" w:line="240" w:lineRule="auto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760D41">
              <w:rPr>
                <w:rFonts w:cs="Times New Roman"/>
                <w:color w:val="FF0000"/>
                <w:sz w:val="28"/>
                <w:szCs w:val="28"/>
              </w:rPr>
              <w:t>MF1 : User search news in website</w:t>
            </w:r>
          </w:p>
          <w:p w:rsidR="0095616D" w:rsidRPr="000D3A42" w:rsidRDefault="0095616D" w:rsidP="006A3C95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input information need to search</w:t>
            </w:r>
          </w:p>
          <w:p w:rsidR="0095616D" w:rsidRPr="000D3A42" w:rsidRDefault="0095616D" w:rsidP="006A3C95">
            <w:pPr>
              <w:numPr>
                <w:ilvl w:val="0"/>
                <w:numId w:val="11"/>
              </w:numPr>
              <w:spacing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click button “Search”</w:t>
            </w:r>
          </w:p>
          <w:p w:rsidR="0095616D" w:rsidRPr="000D3A42" w:rsidRDefault="0095616D" w:rsidP="006A3C95">
            <w:pPr>
              <w:numPr>
                <w:ilvl w:val="0"/>
                <w:numId w:val="11"/>
              </w:numPr>
              <w:spacing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related information</w:t>
            </w:r>
          </w:p>
          <w:p w:rsidR="0095616D" w:rsidRPr="000D3A42" w:rsidRDefault="0095616D" w:rsidP="006A3C95">
            <w:pPr>
              <w:numPr>
                <w:ilvl w:val="0"/>
                <w:numId w:val="11"/>
              </w:numPr>
              <w:spacing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cs="Times New Roman"/>
                <w:color w:val="auto"/>
                <w:sz w:val="28"/>
                <w:szCs w:val="28"/>
              </w:rPr>
              <w:t>use case</w:t>
            </w:r>
          </w:p>
          <w:p w:rsidR="00AA5623" w:rsidRPr="00760D41" w:rsidRDefault="00AA5623" w:rsidP="00AA5623">
            <w:pPr>
              <w:spacing w:after="160" w:line="240" w:lineRule="auto"/>
              <w:contextualSpacing/>
              <w:rPr>
                <w:rFonts w:cs="Times New Roman"/>
                <w:color w:val="FF0000"/>
                <w:sz w:val="28"/>
                <w:szCs w:val="28"/>
              </w:rPr>
            </w:pPr>
            <w:r w:rsidRPr="00760D41">
              <w:rPr>
                <w:rFonts w:cs="Times New Roman"/>
                <w:color w:val="FF0000"/>
                <w:sz w:val="28"/>
                <w:szCs w:val="28"/>
              </w:rPr>
              <w:t>MF2 : Content Admin , Editor , Education staff search news in CMS page</w:t>
            </w:r>
          </w:p>
          <w:p w:rsidR="00AA5623" w:rsidRPr="000D3A42" w:rsidRDefault="00AA5623" w:rsidP="006A3C95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input information need to search</w:t>
            </w:r>
          </w:p>
          <w:p w:rsidR="00AA5623" w:rsidRPr="000D3A42" w:rsidRDefault="00AA5623" w:rsidP="006A3C95">
            <w:pPr>
              <w:numPr>
                <w:ilvl w:val="0"/>
                <w:numId w:val="33"/>
              </w:numPr>
              <w:spacing w:after="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 click button “Search”</w:t>
            </w:r>
          </w:p>
          <w:p w:rsidR="00AA5623" w:rsidRPr="000D3A42" w:rsidRDefault="00AA5623" w:rsidP="006A3C95">
            <w:pPr>
              <w:numPr>
                <w:ilvl w:val="0"/>
                <w:numId w:val="33"/>
              </w:numPr>
              <w:spacing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 related information</w:t>
            </w:r>
          </w:p>
          <w:p w:rsidR="00AA5623" w:rsidRPr="000D3A42" w:rsidRDefault="00AA5623" w:rsidP="006A3C95">
            <w:pPr>
              <w:numPr>
                <w:ilvl w:val="0"/>
                <w:numId w:val="33"/>
              </w:numPr>
              <w:spacing w:after="160" w:line="240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  <w:p w:rsidR="00AA5623" w:rsidRPr="000D3A42" w:rsidRDefault="00AA5623" w:rsidP="00AA5623">
            <w:pPr>
              <w:spacing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 xml:space="preserve"> 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staff, User click button “Search”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AA5623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Admin, Editor, Education staff, User can search information.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001A88" w:rsidRPr="000D3A42" w:rsidRDefault="00001A88" w:rsidP="005B5AAD">
      <w:pPr>
        <w:rPr>
          <w:rFonts w:cs="Times New Roman"/>
          <w:color w:val="auto"/>
          <w:sz w:val="28"/>
          <w:szCs w:val="28"/>
        </w:rPr>
      </w:pPr>
    </w:p>
    <w:p w:rsidR="00AA5623" w:rsidRPr="000D3A42" w:rsidRDefault="00AA5623" w:rsidP="006A3C95">
      <w:pPr>
        <w:pStyle w:val="Heading3"/>
        <w:numPr>
          <w:ilvl w:val="1"/>
          <w:numId w:val="30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1" w:name="_Toc482921573"/>
      <w:r w:rsidRPr="000D3A42">
        <w:rPr>
          <w:rFonts w:ascii="Times New Roman" w:hAnsi="Times New Roman" w:cs="Times New Roman"/>
          <w:color w:val="FF3333"/>
          <w:sz w:val="28"/>
          <w:szCs w:val="28"/>
        </w:rPr>
        <w:t>Unpush News</w:t>
      </w:r>
      <w:bookmarkEnd w:id="31"/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AA5623" w:rsidRPr="000D3A42" w:rsidTr="000769B1"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FF3333"/>
          </w:tcPr>
          <w:p w:rsidR="00AA5623" w:rsidRPr="000D3A42" w:rsidRDefault="00AA5623" w:rsidP="000769B1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tcBorders>
              <w:top w:val="nil"/>
              <w:bottom w:val="nil"/>
              <w:right w:val="nil"/>
            </w:tcBorders>
            <w:shd w:val="clear" w:color="auto" w:fill="FF3333"/>
          </w:tcPr>
          <w:p w:rsidR="00AA5623" w:rsidRPr="000D3A42" w:rsidRDefault="00AA5623" w:rsidP="000769B1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UC-MN-11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1D79BD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Unp</w:t>
            </w:r>
            <w:r w:rsidR="00AA5623" w:rsidRPr="000D3A42">
              <w:rPr>
                <w:rFonts w:cs="Times New Roman"/>
                <w:color w:val="auto"/>
                <w:sz w:val="28"/>
                <w:szCs w:val="28"/>
              </w:rPr>
              <w:t>ush news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 </w:t>
            </w:r>
            <w:r w:rsidR="001D79BD" w:rsidRPr="000D3A42">
              <w:rPr>
                <w:rFonts w:cs="Times New Roman"/>
                <w:color w:val="auto"/>
                <w:sz w:val="28"/>
                <w:szCs w:val="28"/>
              </w:rPr>
              <w:t>unpush the top news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in homepage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must login &amp; access CMS page</w:t>
            </w:r>
          </w:p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The system must be connected to the database </w:t>
            </w:r>
          </w:p>
        </w:tc>
      </w:tr>
      <w:tr w:rsidR="00AA5623" w:rsidRPr="000D3A42" w:rsidTr="000769B1">
        <w:trPr>
          <w:trHeight w:val="860"/>
        </w:trPr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3757FF" w:rsidRPr="000D3A42" w:rsidRDefault="003757FF" w:rsidP="006A3C95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“Manage News” &amp; click button “View News”</w:t>
            </w:r>
          </w:p>
          <w:p w:rsidR="003757FF" w:rsidRPr="000D3A42" w:rsidRDefault="003757FF" w:rsidP="006A3C95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“View News” GUI</w:t>
            </w:r>
          </w:p>
          <w:p w:rsidR="003757FF" w:rsidRPr="000D3A42" w:rsidRDefault="003757FF" w:rsidP="006A3C95">
            <w:pPr>
              <w:numPr>
                <w:ilvl w:val="0"/>
                <w:numId w:val="10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choose news &amp; check “Push/Unpush”</w:t>
            </w:r>
          </w:p>
          <w:p w:rsidR="00AA5623" w:rsidRPr="000D3A42" w:rsidRDefault="00AA5623" w:rsidP="006A3C95">
            <w:pPr>
              <w:numPr>
                <w:ilvl w:val="0"/>
                <w:numId w:val="10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System </w:t>
            </w:r>
            <w:r w:rsidR="003757FF" w:rsidRPr="000D3A42">
              <w:rPr>
                <w:rFonts w:cs="Times New Roman"/>
                <w:color w:val="auto"/>
                <w:sz w:val="28"/>
                <w:szCs w:val="28"/>
              </w:rPr>
              <w:t>un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push that news.</w:t>
            </w:r>
          </w:p>
          <w:p w:rsidR="00AA5623" w:rsidRPr="000D3A42" w:rsidRDefault="00AA5623" w:rsidP="006A3C95">
            <w:pPr>
              <w:numPr>
                <w:ilvl w:val="0"/>
                <w:numId w:val="10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update database</w:t>
            </w:r>
          </w:p>
          <w:p w:rsidR="00AA5623" w:rsidRPr="000D3A42" w:rsidRDefault="00AA5623" w:rsidP="006A3C95">
            <w:pPr>
              <w:numPr>
                <w:ilvl w:val="0"/>
                <w:numId w:val="10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AA5623" w:rsidRPr="000D3A42" w:rsidTr="000769B1">
        <w:trPr>
          <w:trHeight w:val="480"/>
        </w:trPr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3757FF" w:rsidRPr="000D3A42" w:rsidRDefault="003757FF" w:rsidP="003757FF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 cancle unpush news ( After step 2 )</w:t>
            </w:r>
          </w:p>
          <w:p w:rsidR="003757FF" w:rsidRPr="000D3A42" w:rsidRDefault="003757FF" w:rsidP="003757FF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3.Content Admin click another function</w:t>
            </w:r>
          </w:p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A5623" w:rsidRPr="000D3A42" w:rsidTr="000769B1">
        <w:trPr>
          <w:trHeight w:val="480"/>
        </w:trPr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</w:t>
            </w:r>
            <w:r w:rsidR="00E32DEB" w:rsidRPr="000D3A42">
              <w:rPr>
                <w:rFonts w:cs="Times New Roman"/>
                <w:color w:val="auto"/>
                <w:sz w:val="28"/>
                <w:szCs w:val="28"/>
              </w:rPr>
              <w:t>Unp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ush”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3757FF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3757FF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Admin can </w:t>
            </w:r>
            <w:r w:rsidR="003757FF" w:rsidRPr="000D3A42">
              <w:rPr>
                <w:rFonts w:cs="Times New Roman"/>
                <w:color w:val="auto"/>
                <w:sz w:val="28"/>
                <w:szCs w:val="28"/>
              </w:rPr>
              <w:t>un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push news successfully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3757FF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Sometimes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3757FF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AA5623" w:rsidRPr="000D3A42" w:rsidTr="000769B1">
        <w:tc>
          <w:tcPr>
            <w:tcW w:w="2294" w:type="dxa"/>
            <w:shd w:val="clear" w:color="auto" w:fill="FFFFFF"/>
          </w:tcPr>
          <w:p w:rsidR="00AA5623" w:rsidRPr="000D3A42" w:rsidRDefault="00AA5623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AA5623" w:rsidRPr="000D3A42" w:rsidRDefault="003757FF" w:rsidP="000769B1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AA5623" w:rsidRPr="000D3A42" w:rsidRDefault="00AA5623" w:rsidP="00AA5623">
      <w:pPr>
        <w:rPr>
          <w:rFonts w:cs="Times New Roman"/>
        </w:rPr>
      </w:pPr>
    </w:p>
    <w:p w:rsidR="0095616D" w:rsidRPr="000D3A42" w:rsidRDefault="0095616D" w:rsidP="006A3C95">
      <w:pPr>
        <w:pStyle w:val="Heading3"/>
        <w:numPr>
          <w:ilvl w:val="1"/>
          <w:numId w:val="30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2" w:name="_Toc482921574"/>
      <w:r w:rsidRPr="000D3A42">
        <w:rPr>
          <w:rFonts w:ascii="Times New Roman" w:hAnsi="Times New Roman" w:cs="Times New Roman"/>
          <w:color w:val="FF3333"/>
          <w:sz w:val="28"/>
          <w:szCs w:val="28"/>
        </w:rPr>
        <w:t>Push News</w:t>
      </w:r>
      <w:bookmarkEnd w:id="32"/>
    </w:p>
    <w:tbl>
      <w:tblPr>
        <w:tblW w:w="9016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4"/>
        <w:gridCol w:w="2357"/>
        <w:gridCol w:w="2005"/>
        <w:gridCol w:w="2360"/>
      </w:tblGrid>
      <w:tr w:rsidR="00BC13CA" w:rsidRPr="000D3A42" w:rsidTr="00BC13CA"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FF3333"/>
          </w:tcPr>
          <w:p w:rsidR="0095616D" w:rsidRPr="000D3A42" w:rsidRDefault="0095616D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Use case ID</w:t>
            </w:r>
          </w:p>
        </w:tc>
        <w:tc>
          <w:tcPr>
            <w:tcW w:w="6722" w:type="dxa"/>
            <w:gridSpan w:val="3"/>
            <w:tcBorders>
              <w:top w:val="nil"/>
              <w:bottom w:val="nil"/>
              <w:right w:val="nil"/>
            </w:tcBorders>
            <w:shd w:val="clear" w:color="auto" w:fill="FF3333"/>
          </w:tcPr>
          <w:p w:rsidR="0095616D" w:rsidRPr="000D3A42" w:rsidRDefault="005551AB" w:rsidP="005B5AAD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UC-MN-11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Name of use case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Push news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</w:t>
            </w:r>
          </w:p>
        </w:tc>
        <w:tc>
          <w:tcPr>
            <w:tcW w:w="2357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Tai Nguyen</w:t>
            </w:r>
          </w:p>
        </w:tc>
        <w:tc>
          <w:tcPr>
            <w:tcW w:w="2005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updated</w:t>
            </w:r>
          </w:p>
        </w:tc>
        <w:tc>
          <w:tcPr>
            <w:tcW w:w="2360" w:type="dxa"/>
            <w:shd w:val="clear" w:color="auto" w:fill="FFFFFF"/>
          </w:tcPr>
          <w:p w:rsidR="0095616D" w:rsidRPr="000D3A42" w:rsidRDefault="007247A8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</w:t>
            </w:r>
          </w:p>
        </w:tc>
        <w:tc>
          <w:tcPr>
            <w:tcW w:w="2357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4/12/2016</w:t>
            </w:r>
          </w:p>
        </w:tc>
        <w:tc>
          <w:tcPr>
            <w:tcW w:w="2005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updated</w:t>
            </w:r>
          </w:p>
        </w:tc>
        <w:tc>
          <w:tcPr>
            <w:tcW w:w="2360" w:type="dxa"/>
            <w:shd w:val="clear" w:color="auto" w:fill="FFFFFF"/>
          </w:tcPr>
          <w:p w:rsidR="0095616D" w:rsidRPr="000D3A42" w:rsidRDefault="007247A8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Primary actor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7247A8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Brief description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7247A8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cs="Times New Roman"/>
                <w:color w:val="auto"/>
                <w:sz w:val="28"/>
                <w:szCs w:val="28"/>
              </w:rPr>
              <w:t>Admin push the news to the top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in homepage</w:t>
            </w:r>
          </w:p>
        </w:tc>
      </w:tr>
      <w:tr w:rsidR="00D240C1" w:rsidRPr="000D3A42" w:rsidTr="005C2938">
        <w:tc>
          <w:tcPr>
            <w:tcW w:w="2294" w:type="dxa"/>
            <w:shd w:val="clear" w:color="auto" w:fill="FFFFFF"/>
          </w:tcPr>
          <w:p w:rsidR="00D240C1" w:rsidRPr="000D3A42" w:rsidRDefault="00D240C1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Pre-conditions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D240C1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="00D240C1" w:rsidRPr="000D3A42">
              <w:rPr>
                <w:rFonts w:cs="Times New Roman"/>
                <w:color w:val="auto"/>
                <w:sz w:val="28"/>
                <w:szCs w:val="28"/>
              </w:rPr>
              <w:t>Admin must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login &amp;</w:t>
            </w:r>
            <w:r w:rsidR="00D240C1" w:rsidRPr="000D3A42">
              <w:rPr>
                <w:rFonts w:cs="Times New Roman"/>
                <w:color w:val="auto"/>
                <w:sz w:val="28"/>
                <w:szCs w:val="28"/>
              </w:rPr>
              <w:t xml:space="preserve"> access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CMS page</w:t>
            </w:r>
          </w:p>
          <w:p w:rsidR="00D240C1" w:rsidRPr="000D3A42" w:rsidRDefault="00D240C1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The system must be connected to the database </w:t>
            </w:r>
          </w:p>
        </w:tc>
      </w:tr>
      <w:tr w:rsidR="00B35A43" w:rsidRPr="000D3A42" w:rsidTr="00F84B64">
        <w:trPr>
          <w:trHeight w:val="860"/>
        </w:trPr>
        <w:tc>
          <w:tcPr>
            <w:tcW w:w="2294" w:type="dxa"/>
            <w:shd w:val="clear" w:color="auto" w:fill="FFFFFF"/>
          </w:tcPr>
          <w:p w:rsidR="00B35A43" w:rsidRPr="000D3A42" w:rsidRDefault="00B35A43" w:rsidP="00B35A43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B35A43" w:rsidRPr="000D3A42" w:rsidRDefault="00B35A43" w:rsidP="006A3C95">
            <w:pPr>
              <w:numPr>
                <w:ilvl w:val="0"/>
                <w:numId w:val="34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clicks button “Manage News” &amp; click button “View News”</w:t>
            </w:r>
          </w:p>
          <w:p w:rsidR="00B35A43" w:rsidRPr="000D3A42" w:rsidRDefault="00B35A43" w:rsidP="006A3C95">
            <w:pPr>
              <w:numPr>
                <w:ilvl w:val="0"/>
                <w:numId w:val="34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“View News” GUI</w:t>
            </w:r>
          </w:p>
          <w:p w:rsidR="00B35A43" w:rsidRPr="000D3A42" w:rsidRDefault="00B35A43" w:rsidP="006A3C95">
            <w:pPr>
              <w:numPr>
                <w:ilvl w:val="0"/>
                <w:numId w:val="34"/>
              </w:numPr>
              <w:spacing w:before="0" w:after="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Content Admin choose news &amp; check “Push/Unpush”</w:t>
            </w:r>
          </w:p>
          <w:p w:rsidR="00B35A43" w:rsidRPr="000D3A42" w:rsidRDefault="00B35A43" w:rsidP="006A3C95">
            <w:pPr>
              <w:numPr>
                <w:ilvl w:val="0"/>
                <w:numId w:val="34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push that news.</w:t>
            </w:r>
          </w:p>
          <w:p w:rsidR="00B35A43" w:rsidRPr="000D3A42" w:rsidRDefault="00B35A43" w:rsidP="006A3C95">
            <w:pPr>
              <w:numPr>
                <w:ilvl w:val="0"/>
                <w:numId w:val="34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update database</w:t>
            </w:r>
          </w:p>
          <w:p w:rsidR="00B35A43" w:rsidRPr="000D3A42" w:rsidRDefault="00B35A43" w:rsidP="006A3C95">
            <w:pPr>
              <w:numPr>
                <w:ilvl w:val="0"/>
                <w:numId w:val="34"/>
              </w:num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Sub flows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Alternative flows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B35A43" w:rsidRPr="000D3A42" w:rsidRDefault="00B35A43" w:rsidP="00B35A43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>AF1 : Content Admin cancle push news ( After step 2 )</w:t>
            </w:r>
          </w:p>
          <w:p w:rsidR="0095616D" w:rsidRPr="000D3A42" w:rsidRDefault="00B35A43" w:rsidP="00B35A43">
            <w:pPr>
              <w:ind w:left="36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3.Content Admin click another function</w:t>
            </w:r>
          </w:p>
        </w:tc>
      </w:tr>
      <w:tr w:rsidR="004F6277" w:rsidRPr="000D3A42" w:rsidTr="00F84B64">
        <w:trPr>
          <w:trHeight w:val="480"/>
        </w:trPr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AA5623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 click button “Push”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Relationships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0C19D5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0C1B60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Successful: </w:t>
            </w:r>
            <w:r w:rsidR="000C19D5" w:rsidRPr="000D3A42">
              <w:rPr>
                <w:rFonts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Admin can push news successfully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0C19D5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Usually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0C19D5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294" w:type="dxa"/>
            <w:shd w:val="clear" w:color="auto" w:fill="FFFFFF"/>
          </w:tcPr>
          <w:p w:rsidR="0095616D" w:rsidRPr="000D3A42" w:rsidRDefault="0095616D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Special requirement</w:t>
            </w:r>
          </w:p>
        </w:tc>
        <w:tc>
          <w:tcPr>
            <w:tcW w:w="6722" w:type="dxa"/>
            <w:gridSpan w:val="3"/>
            <w:shd w:val="clear" w:color="auto" w:fill="FFFFFF"/>
          </w:tcPr>
          <w:p w:rsidR="0095616D" w:rsidRPr="000D3A42" w:rsidRDefault="000C19D5" w:rsidP="005B5AAD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0D3A42" w:rsidRDefault="005B5AAD" w:rsidP="005B5AAD">
      <w:pPr>
        <w:pStyle w:val="Heading2"/>
        <w:rPr>
          <w:rFonts w:ascii="Times New Roman" w:hAnsi="Times New Roman" w:cs="Times New Roman"/>
          <w:color w:val="FF3333"/>
          <w:szCs w:val="28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95616D" w:rsidRPr="000D3A42" w:rsidRDefault="00DF6EC1" w:rsidP="006A3C95">
      <w:pPr>
        <w:pStyle w:val="Heading3"/>
        <w:numPr>
          <w:ilvl w:val="1"/>
          <w:numId w:val="30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3" w:name="_Toc482921575"/>
      <w:r w:rsidRPr="000D3A42">
        <w:rPr>
          <w:rFonts w:ascii="Times New Roman" w:hAnsi="Times New Roman" w:cs="Times New Roman"/>
          <w:color w:val="FF3333"/>
          <w:sz w:val="28"/>
          <w:szCs w:val="28"/>
        </w:rPr>
        <w:t xml:space="preserve">Create </w:t>
      </w:r>
      <w:r w:rsidR="00FD0F48" w:rsidRPr="000D3A42">
        <w:rPr>
          <w:rFonts w:ascii="Times New Roman" w:hAnsi="Times New Roman" w:cs="Times New Roman"/>
          <w:color w:val="FF3333"/>
          <w:sz w:val="28"/>
          <w:szCs w:val="28"/>
        </w:rPr>
        <w:t>Draft</w:t>
      </w:r>
      <w:bookmarkEnd w:id="33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AE0962" w:rsidRPr="000D3A42" w:rsidTr="005F3BDB">
        <w:tc>
          <w:tcPr>
            <w:tcW w:w="9016" w:type="dxa"/>
            <w:gridSpan w:val="4"/>
            <w:shd w:val="clear" w:color="auto" w:fill="FF3333"/>
          </w:tcPr>
          <w:p w:rsidR="00AE0962" w:rsidRPr="000D3A42" w:rsidRDefault="00AE0962" w:rsidP="005F3BDB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UC-MN-12 Create </w:t>
            </w:r>
            <w:r w:rsidR="00FD0F48" w:rsidRPr="000D3A42">
              <w:rPr>
                <w:rFonts w:cs="Times New Roman"/>
                <w:color w:val="FFFFFF" w:themeColor="background1"/>
                <w:sz w:val="28"/>
                <w:szCs w:val="28"/>
              </w:rPr>
              <w:t>Draft</w:t>
            </w:r>
          </w:p>
        </w:tc>
      </w:tr>
      <w:tr w:rsidR="00AE0962" w:rsidRPr="000D3A42" w:rsidTr="005F3BDB">
        <w:trPr>
          <w:trHeight w:val="520"/>
        </w:trPr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AE0962" w:rsidRPr="000D3A42" w:rsidRDefault="00FD0F48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</w:rPr>
              <w:t>Khoi Nguyen</w:t>
            </w:r>
          </w:p>
        </w:tc>
      </w:tr>
      <w:tr w:rsidR="00AE0962" w:rsidRPr="000D3A42" w:rsidTr="005F3BDB">
        <w:trPr>
          <w:trHeight w:val="540"/>
        </w:trPr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AE0962" w:rsidRPr="000D3A42" w:rsidRDefault="00FD0F48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</w:rPr>
              <w:t>18/5/2017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AE0962" w:rsidRPr="000D3A42" w:rsidRDefault="007C5A03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Editor, Education Staff</w:t>
            </w:r>
            <w:r w:rsidR="00AE0962" w:rsidRPr="000D3A42">
              <w:rPr>
                <w:rFonts w:cs="Times New Roman"/>
                <w:color w:val="auto"/>
                <w:sz w:val="28"/>
                <w:szCs w:val="28"/>
              </w:rPr>
              <w:t xml:space="preserve"> create the news. 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Education Staff, Editor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AE0962" w:rsidRPr="000D3A42" w:rsidRDefault="007C5A03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</w:t>
            </w:r>
            <w:r w:rsidR="00AE0962" w:rsidRPr="000D3A42">
              <w:rPr>
                <w:rFonts w:cs="Times New Roman"/>
                <w:color w:val="auto"/>
                <w:sz w:val="28"/>
                <w:szCs w:val="28"/>
              </w:rPr>
              <w:t>click create news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AE0962" w:rsidRPr="000D3A42" w:rsidRDefault="00537847" w:rsidP="006A3C9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</w:t>
            </w:r>
            <w:r w:rsidR="00FD0F48" w:rsidRPr="000D3A42">
              <w:rPr>
                <w:rFonts w:cs="Times New Roman"/>
                <w:color w:val="auto"/>
                <w:sz w:val="28"/>
                <w:szCs w:val="28"/>
              </w:rPr>
              <w:t>must login &amp; access to CMS page</w:t>
            </w:r>
            <w:r w:rsidR="00AE0962" w:rsidRPr="000D3A42">
              <w:rPr>
                <w:rFonts w:cs="Times New Roman"/>
                <w:color w:val="auto"/>
                <w:sz w:val="28"/>
                <w:szCs w:val="28"/>
              </w:rPr>
              <w:t>.</w:t>
            </w:r>
          </w:p>
          <w:p w:rsidR="00AE0962" w:rsidRPr="000D3A42" w:rsidRDefault="00AE0962" w:rsidP="006A3C95">
            <w:pPr>
              <w:pStyle w:val="ListParagraph"/>
              <w:numPr>
                <w:ilvl w:val="0"/>
                <w:numId w:val="23"/>
              </w:num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is being in the “Manage News” GUI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44" w:type="dxa"/>
            <w:gridSpan w:val="3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Success: News is created successfully.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DD342C" w:rsidP="005F3BDB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  <w:r w:rsidR="00AE0962" w:rsidRPr="000D3A42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44" w:type="dxa"/>
            <w:gridSpan w:val="3"/>
          </w:tcPr>
          <w:p w:rsidR="00AE0962" w:rsidRPr="000D3A42" w:rsidRDefault="007C5A03" w:rsidP="006A3C95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</w:t>
            </w:r>
            <w:r w:rsidR="00AE0962" w:rsidRPr="000D3A42">
              <w:rPr>
                <w:rFonts w:cs="Times New Roman"/>
                <w:color w:val="auto"/>
                <w:sz w:val="28"/>
                <w:szCs w:val="28"/>
              </w:rPr>
              <w:t>clicks create news.</w:t>
            </w:r>
          </w:p>
          <w:p w:rsidR="00AE0962" w:rsidRPr="000D3A42" w:rsidRDefault="00AE0962" w:rsidP="006A3C95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“Create News” GUI.</w:t>
            </w:r>
          </w:p>
          <w:p w:rsidR="00AE0962" w:rsidRPr="000D3A42" w:rsidRDefault="007C5A03" w:rsidP="006A3C95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</w:t>
            </w:r>
            <w:r w:rsidR="00FD0F48" w:rsidRPr="000D3A42">
              <w:rPr>
                <w:rFonts w:cs="Times New Roman"/>
                <w:color w:val="auto"/>
                <w:sz w:val="28"/>
                <w:szCs w:val="28"/>
              </w:rPr>
              <w:t xml:space="preserve">inputs information of news include </w:t>
            </w:r>
          </w:p>
          <w:p w:rsidR="00FD0F48" w:rsidRPr="000D3A42" w:rsidRDefault="00FD0F48" w:rsidP="006A3C95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Title</w:t>
            </w:r>
          </w:p>
          <w:p w:rsidR="00FD0F48" w:rsidRPr="000D3A42" w:rsidRDefault="00FD0F48" w:rsidP="006A3C95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Short description</w:t>
            </w:r>
          </w:p>
          <w:p w:rsidR="00FD0F48" w:rsidRPr="000D3A42" w:rsidRDefault="00FD0F48" w:rsidP="006A3C95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Select categories</w:t>
            </w:r>
          </w:p>
          <w:p w:rsidR="00FD0F48" w:rsidRPr="000D3A42" w:rsidRDefault="00FD0F48" w:rsidP="006A3C95">
            <w:pPr>
              <w:pStyle w:val="ListParagraph"/>
              <w:numPr>
                <w:ilvl w:val="0"/>
                <w:numId w:val="23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</w:t>
            </w:r>
          </w:p>
          <w:p w:rsidR="00AE0962" w:rsidRPr="000D3A42" w:rsidRDefault="007C5A03" w:rsidP="006A3C95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</w:t>
            </w:r>
            <w:r w:rsidR="00FD0F48" w:rsidRPr="000D3A42">
              <w:rPr>
                <w:rFonts w:cs="Times New Roman"/>
                <w:color w:val="auto"/>
                <w:sz w:val="28"/>
                <w:szCs w:val="28"/>
              </w:rPr>
              <w:t>clicks “Create Draft</w:t>
            </w:r>
            <w:r w:rsidR="00AE0962" w:rsidRPr="000D3A42">
              <w:rPr>
                <w:rFonts w:cs="Times New Roman"/>
                <w:color w:val="auto"/>
                <w:sz w:val="28"/>
                <w:szCs w:val="28"/>
              </w:rPr>
              <w:t>”.</w:t>
            </w:r>
          </w:p>
          <w:p w:rsidR="00AE0962" w:rsidRPr="000D3A42" w:rsidRDefault="00AE0962" w:rsidP="006A3C95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System checks the adequacy of information. </w:t>
            </w:r>
          </w:p>
          <w:p w:rsidR="00AE0962" w:rsidRPr="000D3A42" w:rsidRDefault="00AE0962" w:rsidP="006A3C95">
            <w:pPr>
              <w:pStyle w:val="ListParagraph"/>
              <w:numPr>
                <w:ilvl w:val="0"/>
                <w:numId w:val="24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notifies: “Create news successfully”.</w:t>
            </w:r>
          </w:p>
          <w:p w:rsidR="00AE0962" w:rsidRPr="000D3A42" w:rsidRDefault="00AE0962" w:rsidP="006A3C95">
            <w:pPr>
              <w:pStyle w:val="ListParagraph"/>
              <w:numPr>
                <w:ilvl w:val="0"/>
                <w:numId w:val="24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End of use-case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AE0962" w:rsidRPr="000D3A42" w:rsidRDefault="00AE0962" w:rsidP="005F3BDB">
            <w:pPr>
              <w:rPr>
                <w:rFonts w:cs="Times New Roman"/>
                <w:color w:val="FF0000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AF1: </w:t>
            </w:r>
            <w:r w:rsidR="000D3A42" w:rsidRPr="000D3A42">
              <w:rPr>
                <w:rFonts w:cs="Times New Roman"/>
                <w:color w:val="FF0000"/>
                <w:sz w:val="28"/>
                <w:szCs w:val="28"/>
              </w:rPr>
              <w:t>Content Admin, Editor , Education staff cancle create draft (after step 3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)</w:t>
            </w:r>
          </w:p>
          <w:p w:rsidR="00AE0962" w:rsidRPr="000D3A42" w:rsidRDefault="000D3A42" w:rsidP="006A3C95">
            <w:pPr>
              <w:pStyle w:val="ListParagraph"/>
              <w:numPr>
                <w:ilvl w:val="0"/>
                <w:numId w:val="25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Content Admin, Editor , Education staff click another funtion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AE0962" w:rsidRPr="000D3A42" w:rsidRDefault="00AE0962" w:rsidP="005F3BDB">
            <w:pPr>
              <w:spacing w:before="0" w:after="0" w:line="240" w:lineRule="auto"/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EF1: </w:t>
            </w:r>
            <w:r w:rsidR="007C5A03" w:rsidRPr="000D3A42">
              <w:rPr>
                <w:rFonts w:cs="Times New Roman"/>
                <w:color w:val="FF3333"/>
                <w:sz w:val="28"/>
                <w:szCs w:val="28"/>
              </w:rPr>
              <w:t xml:space="preserve">Content Admin, Editor, Education Staff 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>didn’t input enough the needed information (after step 5).</w:t>
            </w:r>
          </w:p>
          <w:p w:rsidR="00AE0962" w:rsidRPr="000D3A42" w:rsidRDefault="00AE0962" w:rsidP="006A3C95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notifies: “Information is not enough”.</w:t>
            </w:r>
          </w:p>
          <w:p w:rsidR="00AE0962" w:rsidRPr="000D3A42" w:rsidRDefault="007C5A03" w:rsidP="006A3C95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Content Admin, Editor, Education Staff </w:t>
            </w:r>
            <w:r w:rsidR="00AE0962" w:rsidRPr="000D3A42">
              <w:rPr>
                <w:rFonts w:cs="Times New Roman"/>
                <w:color w:val="auto"/>
                <w:sz w:val="28"/>
                <w:szCs w:val="28"/>
              </w:rPr>
              <w:t>clicks “OK”.</w:t>
            </w:r>
          </w:p>
          <w:p w:rsidR="00AE0962" w:rsidRPr="000D3A42" w:rsidRDefault="00AE0962" w:rsidP="006A3C95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shows “Create News” GUI.</w:t>
            </w:r>
          </w:p>
          <w:p w:rsidR="00AE0962" w:rsidRPr="000D3A42" w:rsidRDefault="00AE0962" w:rsidP="005F3BDB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</w:rPr>
              <w:t>Usually</w:t>
            </w:r>
            <w:r w:rsidRPr="000D3A42">
              <w:rPr>
                <w:rFonts w:cs="Times New Roman"/>
                <w:color w:val="auto"/>
              </w:rPr>
              <w:t xml:space="preserve"> 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AE0962" w:rsidRPr="000D3A42" w:rsidRDefault="000D3A42" w:rsidP="005F3BDB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AE0962" w:rsidRPr="000D3A42" w:rsidTr="005F3BDB">
        <w:tc>
          <w:tcPr>
            <w:tcW w:w="1972" w:type="dxa"/>
          </w:tcPr>
          <w:p w:rsidR="00AE0962" w:rsidRPr="000D3A42" w:rsidRDefault="00AE096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AE0962" w:rsidRPr="000D3A42" w:rsidRDefault="000D3A42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</w:rPr>
              <w:t>N/A</w:t>
            </w:r>
          </w:p>
        </w:tc>
      </w:tr>
    </w:tbl>
    <w:p w:rsidR="00DF6EC1" w:rsidRPr="000D3A42" w:rsidRDefault="00DF6EC1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AE0962" w:rsidRPr="000D3A42" w:rsidRDefault="00AE0962" w:rsidP="00DF6EC1">
      <w:pPr>
        <w:rPr>
          <w:rFonts w:cs="Times New Roman"/>
        </w:rPr>
      </w:pPr>
    </w:p>
    <w:p w:rsidR="0095616D" w:rsidRPr="000D3A42" w:rsidRDefault="0095616D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5F3BDB" w:rsidRPr="000D3A42" w:rsidRDefault="005F3BDB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5F3BDB" w:rsidRPr="000D3A42" w:rsidRDefault="005F3BDB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5F3BDB" w:rsidRPr="000D3A42" w:rsidRDefault="005F3BDB" w:rsidP="0095616D">
      <w:pPr>
        <w:spacing w:line="259" w:lineRule="auto"/>
        <w:rPr>
          <w:rFonts w:cs="Times New Roman"/>
          <w:color w:val="auto"/>
          <w:sz w:val="28"/>
          <w:szCs w:val="28"/>
        </w:rPr>
      </w:pPr>
    </w:p>
    <w:p w:rsidR="005F3BDB" w:rsidRPr="000D3A42" w:rsidRDefault="005F3BDB" w:rsidP="006A3C95">
      <w:pPr>
        <w:pStyle w:val="Heading3"/>
        <w:numPr>
          <w:ilvl w:val="1"/>
          <w:numId w:val="30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4" w:name="_Toc482921576"/>
      <w:r w:rsidRPr="000D3A42">
        <w:rPr>
          <w:rFonts w:ascii="Times New Roman" w:hAnsi="Times New Roman" w:cs="Times New Roman"/>
          <w:color w:val="FF3333"/>
          <w:sz w:val="28"/>
          <w:szCs w:val="28"/>
        </w:rPr>
        <w:t>Share news</w:t>
      </w:r>
      <w:bookmarkEnd w:id="34"/>
    </w:p>
    <w:tbl>
      <w:tblPr>
        <w:tblW w:w="9016" w:type="dxa"/>
        <w:tblInd w:w="-11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00" w:firstRow="0" w:lastRow="0" w:firstColumn="0" w:lastColumn="0" w:noHBand="0" w:noVBand="1"/>
      </w:tblPr>
      <w:tblGrid>
        <w:gridCol w:w="1972"/>
        <w:gridCol w:w="2373"/>
        <w:gridCol w:w="2329"/>
        <w:gridCol w:w="2342"/>
      </w:tblGrid>
      <w:tr w:rsidR="005F3BDB" w:rsidRPr="000D3A42" w:rsidTr="005F3BDB">
        <w:tc>
          <w:tcPr>
            <w:tcW w:w="9016" w:type="dxa"/>
            <w:gridSpan w:val="4"/>
            <w:shd w:val="clear" w:color="auto" w:fill="FF3333"/>
          </w:tcPr>
          <w:p w:rsidR="005F3BDB" w:rsidRPr="000D3A42" w:rsidRDefault="005F3BDB" w:rsidP="005F3BDB">
            <w:pPr>
              <w:tabs>
                <w:tab w:val="left" w:pos="2584"/>
              </w:tabs>
              <w:rPr>
                <w:rFonts w:cs="Times New Roman"/>
                <w:color w:val="FFFFFF" w:themeColor="background1"/>
              </w:rPr>
            </w:pP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UC-MN-13 </w:t>
            </w:r>
            <w:r w:rsidR="00C847B5" w:rsidRPr="000D3A42">
              <w:rPr>
                <w:rFonts w:cs="Times New Roman"/>
                <w:color w:val="FFFFFF" w:themeColor="background1"/>
                <w:sz w:val="28"/>
                <w:szCs w:val="28"/>
              </w:rPr>
              <w:t xml:space="preserve">Share </w:t>
            </w:r>
            <w:r w:rsidRPr="000D3A42">
              <w:rPr>
                <w:rFonts w:cs="Times New Roman"/>
                <w:color w:val="FFFFFF" w:themeColor="background1"/>
                <w:sz w:val="28"/>
                <w:szCs w:val="28"/>
              </w:rPr>
              <w:t>News</w:t>
            </w:r>
          </w:p>
        </w:tc>
      </w:tr>
      <w:tr w:rsidR="005F3BDB" w:rsidRPr="000D3A42" w:rsidTr="005F3BDB">
        <w:trPr>
          <w:trHeight w:val="520"/>
        </w:trPr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73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Minh Doan</w:t>
            </w:r>
          </w:p>
        </w:tc>
        <w:tc>
          <w:tcPr>
            <w:tcW w:w="2329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342" w:type="dxa"/>
          </w:tcPr>
          <w:p w:rsidR="005F3BDB" w:rsidRPr="000D3A42" w:rsidRDefault="000D3A42" w:rsidP="005F3BDB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Khoi Nguyen</w:t>
            </w:r>
          </w:p>
        </w:tc>
      </w:tr>
      <w:tr w:rsidR="005F3BDB" w:rsidRPr="000D3A42" w:rsidTr="005F3BDB">
        <w:trPr>
          <w:trHeight w:val="540"/>
        </w:trPr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73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16/1/2017</w:t>
            </w:r>
          </w:p>
        </w:tc>
        <w:tc>
          <w:tcPr>
            <w:tcW w:w="2329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342" w:type="dxa"/>
          </w:tcPr>
          <w:p w:rsidR="005F3BDB" w:rsidRPr="000D3A42" w:rsidRDefault="000D3A42" w:rsidP="005F3BDB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18/5/2017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Description:</w:t>
            </w:r>
          </w:p>
        </w:tc>
        <w:tc>
          <w:tcPr>
            <w:tcW w:w="7044" w:type="dxa"/>
            <w:gridSpan w:val="3"/>
          </w:tcPr>
          <w:p w:rsidR="005F3BDB" w:rsidRPr="000D3A42" w:rsidRDefault="00C847B5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User share news to </w:t>
            </w:r>
            <w:r w:rsidR="00E06592" w:rsidRPr="000D3A42">
              <w:rPr>
                <w:rFonts w:cs="Times New Roman"/>
                <w:color w:val="auto"/>
                <w:sz w:val="28"/>
                <w:szCs w:val="28"/>
              </w:rPr>
              <w:t>Facebook</w:t>
            </w:r>
            <w:r w:rsidR="00E06592">
              <w:rPr>
                <w:rFonts w:cs="Times New Roman"/>
                <w:color w:val="auto"/>
                <w:sz w:val="28"/>
                <w:szCs w:val="28"/>
              </w:rPr>
              <w:t>/Twitter/Google+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Users: </w:t>
            </w:r>
          </w:p>
        </w:tc>
        <w:tc>
          <w:tcPr>
            <w:tcW w:w="7044" w:type="dxa"/>
            <w:gridSpan w:val="3"/>
          </w:tcPr>
          <w:p w:rsidR="005F3BDB" w:rsidRPr="000D3A42" w:rsidRDefault="00C847B5" w:rsidP="005F3BDB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User, Facebook SDK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44" w:type="dxa"/>
            <w:gridSpan w:val="3"/>
          </w:tcPr>
          <w:p w:rsidR="005F3BDB" w:rsidRPr="000D3A42" w:rsidRDefault="00E06592" w:rsidP="005F3BDB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User click button share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Pre-Conditions:</w:t>
            </w:r>
          </w:p>
        </w:tc>
        <w:tc>
          <w:tcPr>
            <w:tcW w:w="7044" w:type="dxa"/>
            <w:gridSpan w:val="3"/>
          </w:tcPr>
          <w:p w:rsidR="005F3BDB" w:rsidRPr="000D3A42" w:rsidRDefault="00C847B5" w:rsidP="00C847B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must have account Facebook</w:t>
            </w:r>
            <w:r w:rsidR="000D3A42">
              <w:rPr>
                <w:rFonts w:cs="Times New Roman"/>
                <w:color w:val="auto"/>
                <w:sz w:val="28"/>
                <w:szCs w:val="28"/>
              </w:rPr>
              <w:t>/Twitter/Google+ …</w:t>
            </w:r>
          </w:p>
          <w:p w:rsidR="00C847B5" w:rsidRPr="000D3A42" w:rsidRDefault="00C847B5" w:rsidP="00C847B5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must be connected to internet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lastRenderedPageBreak/>
              <w:t>Post-Conditions:</w:t>
            </w:r>
          </w:p>
        </w:tc>
        <w:tc>
          <w:tcPr>
            <w:tcW w:w="7044" w:type="dxa"/>
            <w:gridSpan w:val="3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Success:</w:t>
            </w:r>
            <w:r w:rsidR="00C847B5" w:rsidRPr="000D3A42">
              <w:rPr>
                <w:rFonts w:cs="Times New Roman"/>
                <w:color w:val="auto"/>
                <w:sz w:val="28"/>
                <w:szCs w:val="28"/>
              </w:rPr>
              <w:t xml:space="preserve"> News is shared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successfully.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DD342C" w:rsidP="005F3BDB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Main success flow</w:t>
            </w:r>
            <w:r w:rsidR="005F3BDB" w:rsidRPr="000D3A42">
              <w:rPr>
                <w:rFonts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44" w:type="dxa"/>
            <w:gridSpan w:val="3"/>
          </w:tcPr>
          <w:p w:rsidR="005F3BDB" w:rsidRPr="000D3A42" w:rsidRDefault="00C847B5" w:rsidP="006A3C95">
            <w:pPr>
              <w:pStyle w:val="ListParagraph"/>
              <w:numPr>
                <w:ilvl w:val="3"/>
                <w:numId w:val="24"/>
              </w:numPr>
              <w:spacing w:before="0" w:after="160" w:line="240" w:lineRule="auto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click button “Share”</w:t>
            </w:r>
          </w:p>
          <w:p w:rsidR="00C847B5" w:rsidRPr="000D3A42" w:rsidRDefault="00C847B5" w:rsidP="006A3C95">
            <w:pPr>
              <w:pStyle w:val="ListParagraph"/>
              <w:numPr>
                <w:ilvl w:val="3"/>
                <w:numId w:val="24"/>
              </w:numPr>
              <w:spacing w:before="0" w:after="160" w:line="240" w:lineRule="auto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System call </w:t>
            </w:r>
            <w:r w:rsidR="00E06592" w:rsidRPr="000D3A42">
              <w:rPr>
                <w:rFonts w:cs="Times New Roman"/>
                <w:color w:val="auto"/>
                <w:sz w:val="28"/>
                <w:szCs w:val="28"/>
              </w:rPr>
              <w:t>Facebook</w:t>
            </w:r>
            <w:r w:rsidR="00E06592">
              <w:rPr>
                <w:rFonts w:cs="Times New Roman"/>
                <w:color w:val="auto"/>
                <w:sz w:val="28"/>
                <w:szCs w:val="28"/>
              </w:rPr>
              <w:t xml:space="preserve">/Twitter/Google+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 SDK</w:t>
            </w:r>
          </w:p>
          <w:p w:rsidR="00C847B5" w:rsidRPr="000D3A42" w:rsidRDefault="00C847B5" w:rsidP="006A3C95">
            <w:pPr>
              <w:pStyle w:val="ListParagraph"/>
              <w:numPr>
                <w:ilvl w:val="3"/>
                <w:numId w:val="24"/>
              </w:numPr>
              <w:spacing w:before="0" w:after="160" w:line="240" w:lineRule="auto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Facebook require User login</w:t>
            </w:r>
          </w:p>
          <w:p w:rsidR="00C847B5" w:rsidRPr="000D3A42" w:rsidRDefault="00C847B5" w:rsidP="006A3C95">
            <w:pPr>
              <w:pStyle w:val="ListParagraph"/>
              <w:numPr>
                <w:ilvl w:val="3"/>
                <w:numId w:val="24"/>
              </w:numPr>
              <w:spacing w:before="0" w:after="160" w:line="240" w:lineRule="auto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Facebook show “Share” UI</w:t>
            </w:r>
          </w:p>
          <w:p w:rsidR="00C847B5" w:rsidRPr="000D3A42" w:rsidRDefault="00C847B5" w:rsidP="006A3C95">
            <w:pPr>
              <w:pStyle w:val="ListParagraph"/>
              <w:numPr>
                <w:ilvl w:val="3"/>
                <w:numId w:val="24"/>
              </w:numPr>
              <w:spacing w:before="0" w:after="160" w:line="240" w:lineRule="auto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User click button “Share” on </w:t>
            </w:r>
            <w:r w:rsidR="00E06592" w:rsidRPr="000D3A42">
              <w:rPr>
                <w:rFonts w:cs="Times New Roman"/>
                <w:color w:val="auto"/>
                <w:sz w:val="28"/>
                <w:szCs w:val="28"/>
              </w:rPr>
              <w:t>Facebook</w:t>
            </w:r>
            <w:r w:rsidR="00E06592">
              <w:rPr>
                <w:rFonts w:cs="Times New Roman"/>
                <w:color w:val="auto"/>
                <w:sz w:val="28"/>
                <w:szCs w:val="28"/>
              </w:rPr>
              <w:t>/Twitter/Google+</w:t>
            </w:r>
          </w:p>
          <w:p w:rsidR="00C847B5" w:rsidRPr="000D3A42" w:rsidRDefault="00C847B5" w:rsidP="006A3C95">
            <w:pPr>
              <w:pStyle w:val="ListParagraph"/>
              <w:numPr>
                <w:ilvl w:val="3"/>
                <w:numId w:val="24"/>
              </w:numPr>
              <w:spacing w:before="0" w:after="160" w:line="240" w:lineRule="auto"/>
              <w:ind w:left="661" w:hanging="329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 xml:space="preserve">News appear on user’s </w:t>
            </w:r>
            <w:r w:rsidR="00E06592" w:rsidRPr="000D3A42">
              <w:rPr>
                <w:rFonts w:cs="Times New Roman"/>
                <w:color w:val="auto"/>
                <w:sz w:val="28"/>
                <w:szCs w:val="28"/>
              </w:rPr>
              <w:t>Facebook</w:t>
            </w:r>
            <w:r w:rsidR="00E06592">
              <w:rPr>
                <w:rFonts w:cs="Times New Roman"/>
                <w:color w:val="auto"/>
                <w:sz w:val="28"/>
                <w:szCs w:val="28"/>
              </w:rPr>
              <w:t xml:space="preserve">/Twitter/Google+ </w:t>
            </w:r>
            <w:r w:rsidRPr="000D3A42">
              <w:rPr>
                <w:rFonts w:cs="Times New Roman"/>
                <w:color w:val="auto"/>
                <w:sz w:val="28"/>
                <w:szCs w:val="28"/>
              </w:rPr>
              <w:t>End of use case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44" w:type="dxa"/>
            <w:gridSpan w:val="3"/>
          </w:tcPr>
          <w:p w:rsidR="005F3BDB" w:rsidRPr="000D3A42" w:rsidRDefault="005F3BDB" w:rsidP="005F3BDB">
            <w:pPr>
              <w:rPr>
                <w:rFonts w:cs="Times New Roman"/>
                <w:color w:val="FF0000"/>
              </w:rPr>
            </w:pP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AF1: </w:t>
            </w:r>
            <w:r w:rsidR="00C847B5" w:rsidRPr="000D3A42">
              <w:rPr>
                <w:rFonts w:cs="Times New Roman"/>
                <w:color w:val="FF0000"/>
                <w:sz w:val="28"/>
                <w:szCs w:val="28"/>
              </w:rPr>
              <w:t>User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</w:t>
            </w:r>
            <w:r w:rsidR="00E06592">
              <w:rPr>
                <w:rFonts w:cs="Times New Roman"/>
                <w:color w:val="FF0000"/>
                <w:sz w:val="28"/>
                <w:szCs w:val="28"/>
              </w:rPr>
              <w:t>cancle share news</w:t>
            </w:r>
            <w:r w:rsidRPr="000D3A42">
              <w:rPr>
                <w:rFonts w:cs="Times New Roman"/>
                <w:color w:val="FF0000"/>
                <w:sz w:val="28"/>
                <w:szCs w:val="28"/>
              </w:rPr>
              <w:t xml:space="preserve"> (after step 3)</w:t>
            </w:r>
          </w:p>
          <w:p w:rsidR="005F3BDB" w:rsidRPr="000D3A42" w:rsidRDefault="005F3BDB" w:rsidP="006A3C95">
            <w:pPr>
              <w:pStyle w:val="ListParagraph"/>
              <w:numPr>
                <w:ilvl w:val="0"/>
                <w:numId w:val="25"/>
              </w:num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User click button “Cancel”.</w:t>
            </w:r>
          </w:p>
          <w:p w:rsidR="005F3BDB" w:rsidRPr="000D3A42" w:rsidRDefault="00C847B5" w:rsidP="006A3C95">
            <w:pPr>
              <w:pStyle w:val="ListParagraph"/>
              <w:numPr>
                <w:ilvl w:val="0"/>
                <w:numId w:val="25"/>
              </w:numPr>
              <w:spacing w:before="0" w:after="16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System back to current page.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44" w:type="dxa"/>
            <w:gridSpan w:val="3"/>
          </w:tcPr>
          <w:p w:rsidR="005F3BDB" w:rsidRPr="000D3A42" w:rsidRDefault="00E06592" w:rsidP="00C847B5">
            <w:pPr>
              <w:spacing w:before="0" w:after="0" w:line="240" w:lineRule="auto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Priority</w:t>
            </w:r>
          </w:p>
        </w:tc>
        <w:tc>
          <w:tcPr>
            <w:tcW w:w="7044" w:type="dxa"/>
            <w:gridSpan w:val="3"/>
          </w:tcPr>
          <w:p w:rsidR="005F3BDB" w:rsidRPr="000D3A42" w:rsidRDefault="00C847B5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Normal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Frequency of use</w:t>
            </w:r>
          </w:p>
        </w:tc>
        <w:tc>
          <w:tcPr>
            <w:tcW w:w="7044" w:type="dxa"/>
            <w:gridSpan w:val="3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</w:rPr>
              <w:t>Usually</w:t>
            </w:r>
            <w:r w:rsidRPr="000D3A42">
              <w:rPr>
                <w:rFonts w:cs="Times New Roman"/>
                <w:color w:val="auto"/>
              </w:rPr>
              <w:t xml:space="preserve"> 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Business Rules</w:t>
            </w:r>
          </w:p>
        </w:tc>
        <w:tc>
          <w:tcPr>
            <w:tcW w:w="7044" w:type="dxa"/>
            <w:gridSpan w:val="3"/>
          </w:tcPr>
          <w:p w:rsidR="005F3BDB" w:rsidRPr="000D3A42" w:rsidRDefault="00E06592" w:rsidP="005F3BDB">
            <w:pPr>
              <w:spacing w:before="0" w:after="160" w:line="240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5F3BDB" w:rsidRPr="000D3A42" w:rsidTr="005F3BDB">
        <w:tc>
          <w:tcPr>
            <w:tcW w:w="1972" w:type="dxa"/>
          </w:tcPr>
          <w:p w:rsidR="005F3BDB" w:rsidRPr="000D3A42" w:rsidRDefault="005F3BDB" w:rsidP="005F3BDB">
            <w:pPr>
              <w:rPr>
                <w:rFonts w:cs="Times New Roman"/>
                <w:color w:val="auto"/>
              </w:rPr>
            </w:pPr>
            <w:r w:rsidRPr="000D3A42">
              <w:rPr>
                <w:rFonts w:cs="Times New Roman"/>
                <w:color w:val="auto"/>
                <w:sz w:val="28"/>
                <w:szCs w:val="28"/>
              </w:rPr>
              <w:t>Mock up</w:t>
            </w:r>
          </w:p>
        </w:tc>
        <w:tc>
          <w:tcPr>
            <w:tcW w:w="7044" w:type="dxa"/>
            <w:gridSpan w:val="3"/>
          </w:tcPr>
          <w:p w:rsidR="005F3BDB" w:rsidRPr="000D3A42" w:rsidRDefault="00E06592" w:rsidP="005F3BDB">
            <w:pPr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N/A</w:t>
            </w:r>
          </w:p>
        </w:tc>
      </w:tr>
    </w:tbl>
    <w:p w:rsidR="005F3BDB" w:rsidRPr="000D3A42" w:rsidRDefault="005F3BDB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7C5A03" w:rsidRPr="000D3A42" w:rsidRDefault="007C5A03" w:rsidP="005F3BDB">
      <w:pPr>
        <w:rPr>
          <w:rFonts w:cs="Times New Roman"/>
        </w:rPr>
      </w:pPr>
    </w:p>
    <w:p w:rsidR="0095616D" w:rsidRPr="000D3A42" w:rsidRDefault="009210BE" w:rsidP="006A3C95">
      <w:pPr>
        <w:pStyle w:val="Heading2"/>
        <w:numPr>
          <w:ilvl w:val="0"/>
          <w:numId w:val="15"/>
        </w:numPr>
        <w:rPr>
          <w:rFonts w:ascii="Times New Roman" w:hAnsi="Times New Roman" w:cs="Times New Roman"/>
          <w:color w:val="FF3333"/>
          <w:sz w:val="32"/>
          <w:szCs w:val="32"/>
        </w:rPr>
      </w:pPr>
      <w:bookmarkStart w:id="35" w:name="_Toc482921577"/>
      <w:r>
        <w:rPr>
          <w:rFonts w:ascii="Times New Roman" w:hAnsi="Times New Roman" w:cs="Times New Roman"/>
          <w:color w:val="FF3333"/>
          <w:sz w:val="32"/>
          <w:szCs w:val="32"/>
        </w:rPr>
        <w:t>Manage Question</w:t>
      </w:r>
      <w:bookmarkEnd w:id="35"/>
    </w:p>
    <w:p w:rsidR="0095616D" w:rsidRPr="000D3A42" w:rsidRDefault="00D93C02" w:rsidP="006A3C95">
      <w:pPr>
        <w:pStyle w:val="Heading3"/>
        <w:widowControl w:val="0"/>
        <w:numPr>
          <w:ilvl w:val="1"/>
          <w:numId w:val="15"/>
        </w:numPr>
        <w:spacing w:line="276" w:lineRule="auto"/>
        <w:rPr>
          <w:rFonts w:ascii="Times New Roman" w:hAnsi="Times New Roman" w:cs="Times New Roman"/>
          <w:color w:val="FF3333"/>
          <w:sz w:val="28"/>
          <w:szCs w:val="28"/>
        </w:rPr>
      </w:pPr>
      <w:bookmarkStart w:id="36" w:name="_Toc482921578"/>
      <w:r w:rsidRPr="000D3A42">
        <w:rPr>
          <w:rFonts w:ascii="Times New Roman" w:hAnsi="Times New Roman" w:cs="Times New Roman"/>
          <w:color w:val="FF3333"/>
          <w:sz w:val="28"/>
          <w:szCs w:val="28"/>
        </w:rPr>
        <w:t>Send questions</w:t>
      </w:r>
      <w:bookmarkEnd w:id="36"/>
      <w:r w:rsidRPr="000D3A42">
        <w:rPr>
          <w:rFonts w:ascii="Times New Roman" w:hAnsi="Times New Roman" w:cs="Times New Roman"/>
          <w:color w:val="FF3333"/>
          <w:sz w:val="28"/>
          <w:szCs w:val="28"/>
        </w:rPr>
        <w:t xml:space="preserve"> </w:t>
      </w:r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2126"/>
        <w:gridCol w:w="2175"/>
        <w:gridCol w:w="2493"/>
      </w:tblGrid>
      <w:tr w:rsidR="004F6277" w:rsidRPr="000D3A42" w:rsidTr="00F84B64">
        <w:tc>
          <w:tcPr>
            <w:tcW w:w="8954" w:type="dxa"/>
            <w:gridSpan w:val="4"/>
            <w:shd w:val="clear" w:color="auto" w:fill="FF3333"/>
          </w:tcPr>
          <w:p w:rsidR="0095616D" w:rsidRPr="000D3A42" w:rsidRDefault="005241BA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auto"/>
                <w:sz w:val="28"/>
                <w:szCs w:val="28"/>
              </w:rPr>
              <w:t>UC-MQA-01</w:t>
            </w:r>
            <w:r w:rsidR="0095616D" w:rsidRPr="000D3A42">
              <w:rPr>
                <w:rFonts w:eastAsia="Times New Roman" w:cs="Times New Roman"/>
                <w:b/>
                <w:color w:val="auto"/>
                <w:sz w:val="28"/>
                <w:szCs w:val="28"/>
              </w:rPr>
              <w:t>: Send questions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12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95616D" w:rsidRPr="000D3A42" w:rsidRDefault="001605A0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12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95616D" w:rsidRPr="000D3A42" w:rsidRDefault="001605A0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79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send the question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679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794" w:type="dxa"/>
            <w:gridSpan w:val="3"/>
          </w:tcPr>
          <w:p w:rsidR="0095616D" w:rsidRPr="000D3A42" w:rsidRDefault="001605A0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 “Hỏi Đáp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794" w:type="dxa"/>
            <w:gridSpan w:val="3"/>
          </w:tcPr>
          <w:p w:rsidR="0095616D" w:rsidRPr="000D3A42" w:rsidRDefault="001605A0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access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website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79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Success: User send question successfully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DD342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6794" w:type="dxa"/>
            <w:gridSpan w:val="3"/>
          </w:tcPr>
          <w:p w:rsidR="0095616D" w:rsidRDefault="00821497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 “Hỏi đáp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page </w:t>
            </w:r>
          </w:p>
          <w:p w:rsidR="00821497" w:rsidRDefault="00821497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 button “Đặt câu hỏi”</w:t>
            </w:r>
          </w:p>
          <w:p w:rsidR="00821497" w:rsidRPr="000D3A42" w:rsidRDefault="00821497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 question form</w:t>
            </w:r>
          </w:p>
          <w:p w:rsidR="0095616D" w:rsidRDefault="0095616D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User fill information into question form</w:t>
            </w:r>
            <w:r w:rsidR="0082149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include :</w:t>
            </w:r>
          </w:p>
          <w:p w:rsidR="00821497" w:rsidRDefault="00821497" w:rsidP="006A3C95">
            <w:pPr>
              <w:pStyle w:val="ListParagraph"/>
              <w:numPr>
                <w:ilvl w:val="0"/>
                <w:numId w:val="23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Tên</w:t>
            </w:r>
          </w:p>
          <w:p w:rsidR="00821497" w:rsidRDefault="00821497" w:rsidP="006A3C95">
            <w:pPr>
              <w:pStyle w:val="ListParagraph"/>
              <w:numPr>
                <w:ilvl w:val="0"/>
                <w:numId w:val="23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Email</w:t>
            </w:r>
          </w:p>
          <w:p w:rsidR="00821497" w:rsidRPr="00821497" w:rsidRDefault="00821497" w:rsidP="006A3C95">
            <w:pPr>
              <w:pStyle w:val="ListParagraph"/>
              <w:numPr>
                <w:ilvl w:val="0"/>
                <w:numId w:val="23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Nội dung</w:t>
            </w:r>
          </w:p>
          <w:p w:rsidR="0095616D" w:rsidRPr="000D3A42" w:rsidRDefault="0095616D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User click </w:t>
            </w:r>
            <w:r w:rsidR="00821497">
              <w:rPr>
                <w:rFonts w:eastAsia="Times New Roman" w:cs="Times New Roman"/>
                <w:color w:val="auto"/>
                <w:sz w:val="28"/>
                <w:szCs w:val="28"/>
              </w:rPr>
              <w:t>button “Gửi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</w:t>
            </w:r>
          </w:p>
          <w:p w:rsidR="0095616D" w:rsidRPr="000D3A42" w:rsidRDefault="0095616D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check input.</w:t>
            </w:r>
          </w:p>
          <w:p w:rsidR="0095616D" w:rsidRPr="000D3A42" w:rsidRDefault="0095616D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save data into database</w:t>
            </w:r>
          </w:p>
          <w:p w:rsidR="0095616D" w:rsidRPr="000D3A42" w:rsidRDefault="0095616D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System notify </w:t>
            </w:r>
            <w:r w:rsidR="005241BA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“Send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successfully”</w:t>
            </w:r>
          </w:p>
          <w:p w:rsidR="0095616D" w:rsidRPr="000D3A42" w:rsidRDefault="0095616D" w:rsidP="006A3C95">
            <w:pPr>
              <w:numPr>
                <w:ilvl w:val="0"/>
                <w:numId w:val="16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794" w:type="dxa"/>
            <w:gridSpan w:val="3"/>
          </w:tcPr>
          <w:p w:rsidR="0095616D" w:rsidRPr="000D3A42" w:rsidRDefault="005241BA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AF1</w:t>
            </w:r>
            <w:r w:rsidR="0095616D"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: User cancel send question (after step 2)</w:t>
            </w:r>
          </w:p>
          <w:p w:rsidR="0095616D" w:rsidRPr="000D3A42" w:rsidRDefault="0095616D" w:rsidP="006A3C95">
            <w:pPr>
              <w:numPr>
                <w:ilvl w:val="0"/>
                <w:numId w:val="17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click button “Cancel”</w:t>
            </w:r>
          </w:p>
          <w:p w:rsidR="0095616D" w:rsidRPr="000D3A42" w:rsidRDefault="0095616D" w:rsidP="006A3C95">
            <w:pPr>
              <w:numPr>
                <w:ilvl w:val="0"/>
                <w:numId w:val="17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System </w:t>
            </w:r>
            <w:r w:rsidR="00821497">
              <w:rPr>
                <w:rFonts w:eastAsia="Times New Roman" w:cs="Times New Roman"/>
                <w:color w:val="auto"/>
                <w:sz w:val="28"/>
                <w:szCs w:val="28"/>
              </w:rPr>
              <w:t>show “Hỏi đáp” page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794" w:type="dxa"/>
            <w:gridSpan w:val="3"/>
          </w:tcPr>
          <w:p w:rsidR="0095616D" w:rsidRPr="000D3A42" w:rsidRDefault="005241BA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EF1</w:t>
            </w:r>
            <w:r w:rsidR="0095616D"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: User fill i</w:t>
            </w:r>
            <w:r w:rsidR="00821497">
              <w:rPr>
                <w:rFonts w:eastAsia="Times New Roman" w:cs="Times New Roman"/>
                <w:color w:val="FF0000"/>
                <w:sz w:val="28"/>
                <w:szCs w:val="28"/>
              </w:rPr>
              <w:t>nvalid information (after step 4</w:t>
            </w:r>
            <w:r w:rsidR="0095616D"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)</w:t>
            </w:r>
          </w:p>
          <w:p w:rsidR="0095616D" w:rsidRPr="000D3A42" w:rsidRDefault="0095616D" w:rsidP="00F84B64">
            <w:pPr>
              <w:spacing w:line="259" w:lineRule="auto"/>
              <w:ind w:left="108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4.System notify: “</w:t>
            </w:r>
            <w:r w:rsidR="00821497">
              <w:rPr>
                <w:rFonts w:eastAsia="Times New Roman" w:cs="Times New Roman"/>
                <w:color w:val="auto"/>
                <w:sz w:val="28"/>
                <w:szCs w:val="28"/>
              </w:rPr>
              <w:t>Vui lòng điền trường này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!”</w:t>
            </w:r>
          </w:p>
          <w:p w:rsidR="0095616D" w:rsidRPr="000D3A42" w:rsidRDefault="0095616D" w:rsidP="00821497">
            <w:pPr>
              <w:spacing w:line="259" w:lineRule="auto"/>
              <w:ind w:left="1080"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5.System focus on wrong field.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6794" w:type="dxa"/>
            <w:gridSpan w:val="3"/>
          </w:tcPr>
          <w:p w:rsidR="0095616D" w:rsidRPr="000D3A42" w:rsidRDefault="0082149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79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Email: have</w:t>
            </w:r>
            <w:r w:rsidR="0082149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correct format (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@...</w:t>
            </w:r>
            <w:r w:rsidR="0082149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)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794" w:type="dxa"/>
            <w:gridSpan w:val="3"/>
          </w:tcPr>
          <w:p w:rsidR="0095616D" w:rsidRPr="000D3A42" w:rsidRDefault="0082149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679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216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6794" w:type="dxa"/>
            <w:gridSpan w:val="3"/>
          </w:tcPr>
          <w:p w:rsidR="0095616D" w:rsidRPr="000D3A42" w:rsidRDefault="0082149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D93C02" w:rsidRPr="000D3A42" w:rsidRDefault="00D93C02" w:rsidP="006A3C95">
      <w:pPr>
        <w:pStyle w:val="Heading3"/>
        <w:numPr>
          <w:ilvl w:val="1"/>
          <w:numId w:val="15"/>
        </w:numPr>
        <w:rPr>
          <w:rFonts w:ascii="Times New Roman" w:hAnsi="Times New Roman" w:cs="Times New Roman"/>
          <w:color w:val="FF3333"/>
        </w:rPr>
      </w:pPr>
      <w:bookmarkStart w:id="37" w:name="_Toc482921579"/>
      <w:r w:rsidRPr="000D3A42">
        <w:rPr>
          <w:rFonts w:ascii="Times New Roman" w:hAnsi="Times New Roman" w:cs="Times New Roman"/>
          <w:color w:val="FF3333"/>
        </w:rPr>
        <w:t>Answer questions</w:t>
      </w:r>
      <w:bookmarkEnd w:id="37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2350"/>
        <w:gridCol w:w="2175"/>
        <w:gridCol w:w="2493"/>
      </w:tblGrid>
      <w:tr w:rsidR="004F6277" w:rsidRPr="000D3A42" w:rsidTr="00F84B64">
        <w:tc>
          <w:tcPr>
            <w:tcW w:w="8954" w:type="dxa"/>
            <w:gridSpan w:val="4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</w:t>
            </w:r>
            <w:r w:rsidR="00D93C02"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02:</w:t>
            </w: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 xml:space="preserve"> Answer questions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5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95616D" w:rsidRPr="000D3A42" w:rsidRDefault="000769B1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5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95616D" w:rsidRPr="000D3A42" w:rsidRDefault="000769B1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018" w:type="dxa"/>
            <w:gridSpan w:val="3"/>
          </w:tcPr>
          <w:p w:rsidR="0095616D" w:rsidRPr="000D3A42" w:rsidRDefault="000769B1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answer the question, Mail server send answer to User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7018" w:type="dxa"/>
            <w:gridSpan w:val="3"/>
          </w:tcPr>
          <w:p w:rsidR="0095616D" w:rsidRPr="000D3A42" w:rsidRDefault="000769B1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staff, Mail server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18" w:type="dxa"/>
            <w:gridSpan w:val="3"/>
          </w:tcPr>
          <w:p w:rsidR="0095616D" w:rsidRPr="000D3A42" w:rsidRDefault="000769B1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itor, Education staff click “Manage FAQ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018" w:type="dxa"/>
            <w:gridSpan w:val="3"/>
          </w:tcPr>
          <w:p w:rsidR="0095616D" w:rsidRPr="000D3A42" w:rsidRDefault="000769B1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must login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&amp; access CMS page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Mail server must active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must have email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Success: Answer has been sent to User successfully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DD342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18" w:type="dxa"/>
            <w:gridSpan w:val="3"/>
          </w:tcPr>
          <w:p w:rsidR="000769B1" w:rsidRDefault="000769B1" w:rsidP="000769B1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  <w:p w:rsidR="0095616D" w:rsidRPr="00EE152E" w:rsidRDefault="000769B1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EE152E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EE152E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choose question to answer</w:t>
            </w:r>
          </w:p>
          <w:p w:rsidR="0095616D" w:rsidRDefault="0095616D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disp</w:t>
            </w:r>
            <w:r w:rsidR="000769B1">
              <w:rPr>
                <w:rFonts w:eastAsia="Times New Roman" w:cs="Times New Roman"/>
                <w:color w:val="auto"/>
                <w:sz w:val="28"/>
                <w:szCs w:val="28"/>
              </w:rPr>
              <w:t>lay answer form include:</w:t>
            </w:r>
          </w:p>
          <w:p w:rsidR="000769B1" w:rsidRDefault="000769B1" w:rsidP="006A3C95">
            <w:pPr>
              <w:pStyle w:val="ListParagraph"/>
              <w:numPr>
                <w:ilvl w:val="0"/>
                <w:numId w:val="23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Question</w:t>
            </w:r>
          </w:p>
          <w:p w:rsidR="000769B1" w:rsidRDefault="000769B1" w:rsidP="006A3C95">
            <w:pPr>
              <w:pStyle w:val="ListParagraph"/>
              <w:numPr>
                <w:ilvl w:val="0"/>
                <w:numId w:val="23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To</w:t>
            </w:r>
          </w:p>
          <w:p w:rsidR="000769B1" w:rsidRPr="000769B1" w:rsidRDefault="000769B1" w:rsidP="006A3C95">
            <w:pPr>
              <w:pStyle w:val="ListParagraph"/>
              <w:numPr>
                <w:ilvl w:val="0"/>
                <w:numId w:val="23"/>
              </w:numPr>
              <w:spacing w:before="0" w:after="160" w:line="259" w:lineRule="auto"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Message</w:t>
            </w:r>
          </w:p>
          <w:p w:rsidR="0095616D" w:rsidRPr="000D3A42" w:rsidRDefault="00387BD7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write answer</w:t>
            </w:r>
          </w:p>
          <w:p w:rsidR="0095616D" w:rsidRPr="000D3A42" w:rsidRDefault="00387BD7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click button “Send”</w:t>
            </w:r>
          </w:p>
          <w:p w:rsidR="0095616D" w:rsidRPr="000D3A42" w:rsidRDefault="0095616D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call Mail server send answer to User</w:t>
            </w:r>
          </w:p>
          <w:p w:rsidR="0095616D" w:rsidRPr="000D3A42" w:rsidRDefault="0095616D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save answer into database</w:t>
            </w:r>
          </w:p>
          <w:p w:rsidR="0095616D" w:rsidRPr="000D3A42" w:rsidRDefault="0095616D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notify “Send answer successfully”</w:t>
            </w:r>
          </w:p>
          <w:p w:rsidR="0095616D" w:rsidRPr="000D3A42" w:rsidRDefault="0095616D" w:rsidP="006A3C95">
            <w:pPr>
              <w:numPr>
                <w:ilvl w:val="0"/>
                <w:numId w:val="18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AF1: </w:t>
            </w:r>
            <w:r w:rsidR="00387BD7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Admin</w:t>
            </w:r>
            <w:r w:rsidR="00387BD7">
              <w:rPr>
                <w:rFonts w:eastAsia="Times New Roman" w:cs="Times New Roman"/>
                <w:color w:val="FF0000"/>
                <w:sz w:val="28"/>
                <w:szCs w:val="28"/>
              </w:rPr>
              <w:t>, Editor , Education staff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 cancel send answer (after step 3)</w:t>
            </w:r>
          </w:p>
          <w:p w:rsidR="00387BD7" w:rsidRPr="000D3A42" w:rsidRDefault="00387BD7" w:rsidP="006A3C95">
            <w:pPr>
              <w:numPr>
                <w:ilvl w:val="0"/>
                <w:numId w:val="19"/>
              </w:numPr>
              <w:spacing w:before="0" w:after="160" w:line="259" w:lineRule="auto"/>
              <w:ind w:hanging="36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, Education staff click another function</w:t>
            </w:r>
          </w:p>
          <w:p w:rsidR="0095616D" w:rsidRPr="000D3A42" w:rsidRDefault="0095616D" w:rsidP="00387BD7">
            <w:pPr>
              <w:spacing w:before="0" w:after="160" w:line="259" w:lineRule="auto"/>
              <w:ind w:left="1080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1936" w:type="dxa"/>
          </w:tcPr>
          <w:p w:rsidR="0095616D" w:rsidRPr="00387BD7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387BD7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18" w:type="dxa"/>
            <w:gridSpan w:val="3"/>
          </w:tcPr>
          <w:p w:rsidR="0095616D" w:rsidRPr="00387BD7" w:rsidRDefault="00387BD7" w:rsidP="00387BD7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387BD7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Include View Question function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018" w:type="dxa"/>
            <w:gridSpan w:val="3"/>
          </w:tcPr>
          <w:p w:rsidR="0095616D" w:rsidRPr="000D3A42" w:rsidRDefault="00387BD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7018" w:type="dxa"/>
            <w:gridSpan w:val="3"/>
          </w:tcPr>
          <w:p w:rsidR="0095616D" w:rsidRPr="000D3A42" w:rsidRDefault="00387BD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D93C02" w:rsidP="006A3C95">
      <w:pPr>
        <w:pStyle w:val="Heading3"/>
        <w:numPr>
          <w:ilvl w:val="1"/>
          <w:numId w:val="15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8" w:name="_Toc482921580"/>
      <w:r w:rsidRPr="000D3A42">
        <w:rPr>
          <w:rFonts w:ascii="Times New Roman" w:hAnsi="Times New Roman" w:cs="Times New Roman"/>
          <w:color w:val="FF3333"/>
          <w:sz w:val="28"/>
          <w:szCs w:val="28"/>
        </w:rPr>
        <w:t>View questions</w:t>
      </w:r>
      <w:bookmarkEnd w:id="38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2350"/>
        <w:gridCol w:w="2175"/>
        <w:gridCol w:w="2493"/>
      </w:tblGrid>
      <w:tr w:rsidR="004F6277" w:rsidRPr="000D3A42" w:rsidTr="00F84B64">
        <w:tc>
          <w:tcPr>
            <w:tcW w:w="8954" w:type="dxa"/>
            <w:gridSpan w:val="4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</w:t>
            </w:r>
            <w:r w:rsidR="00D93C02"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03:</w:t>
            </w: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 xml:space="preserve"> View questions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5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95616D" w:rsidRPr="000D3A42" w:rsidRDefault="00691BE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5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95616D" w:rsidRPr="000D3A42" w:rsidRDefault="00691BE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018" w:type="dxa"/>
            <w:gridSpan w:val="3"/>
          </w:tcPr>
          <w:p w:rsidR="0095616D" w:rsidRDefault="00C10962" w:rsidP="00F84B64">
            <w:pPr>
              <w:tabs>
                <w:tab w:val="left" w:pos="4530"/>
              </w:tabs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</w:t>
            </w:r>
            <w:r w:rsidR="00691BE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dmin, Education staff view question </w:t>
            </w:r>
            <w:r w:rsidR="00822AD1">
              <w:rPr>
                <w:rFonts w:eastAsia="Times New Roman" w:cs="Times New Roman"/>
                <w:color w:val="auto"/>
                <w:sz w:val="28"/>
                <w:szCs w:val="28"/>
              </w:rPr>
              <w:t>in CMS page</w:t>
            </w:r>
            <w:r w:rsidR="00691BE7">
              <w:rPr>
                <w:rFonts w:eastAsia="Times New Roman" w:cs="Times New Roman"/>
                <w:color w:val="auto"/>
                <w:sz w:val="28"/>
                <w:szCs w:val="28"/>
              </w:rPr>
              <w:t>( No answer / Answered )</w:t>
            </w:r>
          </w:p>
          <w:p w:rsidR="00691BE7" w:rsidRDefault="00691BE7" w:rsidP="00F84B64">
            <w:pPr>
              <w:tabs>
                <w:tab w:val="left" w:pos="4530"/>
              </w:tabs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Editor view question </w:t>
            </w:r>
            <w:r w:rsidR="00822AD1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in CMS page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( no answer )</w:t>
            </w:r>
          </w:p>
          <w:p w:rsidR="00691BE7" w:rsidRPr="000D3A42" w:rsidRDefault="00691BE7" w:rsidP="00F84B64">
            <w:pPr>
              <w:tabs>
                <w:tab w:val="left" w:pos="4530"/>
              </w:tabs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User view </w:t>
            </w:r>
            <w:r w:rsidRPr="00691BE7">
              <w:rPr>
                <w:rFonts w:eastAsia="Times New Roman" w:cs="Times New Roman"/>
                <w:color w:val="auto"/>
                <w:sz w:val="28"/>
                <w:szCs w:val="28"/>
              </w:rPr>
              <w:t>Frequently Asked Questions</w:t>
            </w:r>
            <w:r w:rsidR="00822AD1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 website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7018" w:type="dxa"/>
            <w:gridSpan w:val="3"/>
          </w:tcPr>
          <w:p w:rsidR="0095616D" w:rsidRPr="000D3A42" w:rsidRDefault="00C10962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staff, User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7018" w:type="dxa"/>
            <w:gridSpan w:val="3"/>
          </w:tcPr>
          <w:p w:rsidR="0095616D" w:rsidRDefault="00C10962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691BE7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Admin, Editor, Education staff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choose “</w:t>
            </w:r>
            <w:r w:rsidR="00691BE7">
              <w:rPr>
                <w:rFonts w:eastAsia="Times New Roman" w:cs="Times New Roman"/>
                <w:color w:val="auto"/>
                <w:sz w:val="28"/>
                <w:szCs w:val="28"/>
              </w:rPr>
              <w:t>Manage FAQ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 w:rsidR="00691BE7"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  <w:p w:rsidR="00691BE7" w:rsidRPr="000D3A42" w:rsidRDefault="00691BE7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 “Hỏi Đáp” button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018" w:type="dxa"/>
            <w:gridSpan w:val="3"/>
          </w:tcPr>
          <w:p w:rsidR="0095616D" w:rsidRDefault="0095616D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System must have questions</w:t>
            </w:r>
          </w:p>
          <w:p w:rsidR="00691BE7" w:rsidRPr="00691BE7" w:rsidRDefault="00691BE7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Content Admin , Education staff , Editor must login &amp; access CMS page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Post-Conditions:</w:t>
            </w:r>
          </w:p>
        </w:tc>
        <w:tc>
          <w:tcPr>
            <w:tcW w:w="7018" w:type="dxa"/>
            <w:gridSpan w:val="3"/>
          </w:tcPr>
          <w:p w:rsidR="00691BE7" w:rsidRDefault="0095616D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Success: </w:t>
            </w:r>
            <w:r w:rsidR="00C10962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Admin, </w:t>
            </w:r>
            <w:r w:rsidR="00691BE7">
              <w:rPr>
                <w:rFonts w:eastAsia="Times New Roman" w:cs="Times New Roman"/>
                <w:color w:val="auto"/>
                <w:sz w:val="28"/>
                <w:szCs w:val="28"/>
              </w:rPr>
              <w:t>Education staff view question successfully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view questions have been answered successfully.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DD342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18" w:type="dxa"/>
            <w:gridSpan w:val="3"/>
          </w:tcPr>
          <w:p w:rsidR="00691BE7" w:rsidRPr="00691BE7" w:rsidRDefault="00691BE7" w:rsidP="00691BE7">
            <w:p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MF1 : Content Admin , Education staff view question ( No answer / Answered )</w:t>
            </w:r>
          </w:p>
          <w:p w:rsidR="0095616D" w:rsidRPr="000D3A42" w:rsidRDefault="00F1324F" w:rsidP="006A3C95">
            <w:pPr>
              <w:numPr>
                <w:ilvl w:val="0"/>
                <w:numId w:val="20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display “FAQ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95616D" w:rsidRPr="000D3A42" w:rsidRDefault="00C10962" w:rsidP="006A3C95">
            <w:pPr>
              <w:numPr>
                <w:ilvl w:val="0"/>
                <w:numId w:val="20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Education staff choose question that they want to view</w:t>
            </w:r>
          </w:p>
          <w:p w:rsidR="0095616D" w:rsidRPr="00691BE7" w:rsidRDefault="0095616D" w:rsidP="006A3C95">
            <w:pPr>
              <w:numPr>
                <w:ilvl w:val="0"/>
                <w:numId w:val="20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End of </w:t>
            </w:r>
            <w:r w:rsidR="00950BCB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  <w:p w:rsidR="00691BE7" w:rsidRDefault="00691BE7" w:rsidP="00691BE7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MF2 : Editor view question ( No answer )</w:t>
            </w:r>
          </w:p>
          <w:p w:rsidR="00F1324F" w:rsidRPr="000D3A42" w:rsidRDefault="00F1324F" w:rsidP="006A3C95">
            <w:pPr>
              <w:numPr>
                <w:ilvl w:val="0"/>
                <w:numId w:val="35"/>
              </w:num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display “FAQ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F1324F" w:rsidRPr="000D3A42" w:rsidRDefault="00F1324F" w:rsidP="006A3C95">
            <w:pPr>
              <w:numPr>
                <w:ilvl w:val="0"/>
                <w:numId w:val="35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Editor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choose question that they want to view</w:t>
            </w:r>
          </w:p>
          <w:p w:rsidR="00F1324F" w:rsidRPr="00F1324F" w:rsidRDefault="00F1324F" w:rsidP="006A3C95">
            <w:pPr>
              <w:numPr>
                <w:ilvl w:val="0"/>
                <w:numId w:val="35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End of use case</w:t>
            </w:r>
          </w:p>
          <w:p w:rsidR="00822AD1" w:rsidRDefault="00822AD1" w:rsidP="00691BE7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MF3 : User view </w:t>
            </w:r>
            <w:r w:rsidRPr="00691BE7">
              <w:rPr>
                <w:rFonts w:eastAsia="Times New Roman" w:cs="Times New Roman"/>
                <w:color w:val="auto"/>
                <w:sz w:val="28"/>
                <w:szCs w:val="28"/>
              </w:rPr>
              <w:t>Frequently Asked Questions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 website</w:t>
            </w:r>
          </w:p>
          <w:p w:rsidR="00F1324F" w:rsidRPr="000D3A42" w:rsidRDefault="00F1324F" w:rsidP="006A3C95">
            <w:pPr>
              <w:numPr>
                <w:ilvl w:val="0"/>
                <w:numId w:val="36"/>
              </w:num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display “FAQ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F1324F" w:rsidRPr="00F1324F" w:rsidRDefault="00F1324F" w:rsidP="006A3C95">
            <w:pPr>
              <w:numPr>
                <w:ilvl w:val="0"/>
                <w:numId w:val="36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choose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&amp; click on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question that they want to view</w:t>
            </w:r>
          </w:p>
          <w:p w:rsidR="00F1324F" w:rsidRPr="000D3A42" w:rsidRDefault="00F1324F" w:rsidP="006A3C95">
            <w:pPr>
              <w:numPr>
                <w:ilvl w:val="0"/>
                <w:numId w:val="36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System show the answer below</w:t>
            </w:r>
          </w:p>
          <w:p w:rsidR="00F1324F" w:rsidRPr="00691BE7" w:rsidRDefault="00F1324F" w:rsidP="006A3C95">
            <w:pPr>
              <w:numPr>
                <w:ilvl w:val="0"/>
                <w:numId w:val="36"/>
              </w:numPr>
              <w:spacing w:before="0" w:after="160" w:line="259" w:lineRule="auto"/>
              <w:ind w:hanging="360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End of use case</w:t>
            </w:r>
          </w:p>
          <w:p w:rsidR="00F1324F" w:rsidRPr="000D3A42" w:rsidRDefault="00F1324F" w:rsidP="00691BE7">
            <w:pPr>
              <w:spacing w:before="0" w:after="160" w:line="259" w:lineRule="auto"/>
              <w:contextualSpacing/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18" w:type="dxa"/>
            <w:gridSpan w:val="3"/>
          </w:tcPr>
          <w:p w:rsidR="0095616D" w:rsidRPr="00F1324F" w:rsidRDefault="00F1324F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18" w:type="dxa"/>
            <w:gridSpan w:val="3"/>
          </w:tcPr>
          <w:p w:rsidR="0095616D" w:rsidRPr="00F1324F" w:rsidRDefault="00F1324F" w:rsidP="00F1324F">
            <w:pPr>
              <w:spacing w:before="0" w:after="160" w:line="259" w:lineRule="auto"/>
              <w:contextualSpacing/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018" w:type="dxa"/>
            <w:gridSpan w:val="3"/>
          </w:tcPr>
          <w:p w:rsidR="0095616D" w:rsidRPr="000D3A42" w:rsidRDefault="00F1324F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018" w:type="dxa"/>
            <w:gridSpan w:val="3"/>
          </w:tcPr>
          <w:p w:rsidR="0095616D" w:rsidRPr="000D3A42" w:rsidRDefault="00F1324F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Frequency of use: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7018" w:type="dxa"/>
            <w:gridSpan w:val="3"/>
          </w:tcPr>
          <w:p w:rsidR="0095616D" w:rsidRPr="000D3A42" w:rsidRDefault="00F1324F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F1324F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D93C02" w:rsidRPr="000D3A42" w:rsidRDefault="00D93C02" w:rsidP="006A3C95">
      <w:pPr>
        <w:pStyle w:val="Heading3"/>
        <w:numPr>
          <w:ilvl w:val="1"/>
          <w:numId w:val="15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39" w:name="_Toc482921581"/>
      <w:r w:rsidRPr="000D3A42">
        <w:rPr>
          <w:rFonts w:ascii="Times New Roman" w:hAnsi="Times New Roman" w:cs="Times New Roman"/>
          <w:color w:val="FF3333"/>
          <w:sz w:val="28"/>
          <w:szCs w:val="28"/>
        </w:rPr>
        <w:t>Approve questions</w:t>
      </w:r>
      <w:bookmarkEnd w:id="39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2216"/>
        <w:gridCol w:w="2175"/>
        <w:gridCol w:w="2493"/>
      </w:tblGrid>
      <w:tr w:rsidR="004F6277" w:rsidRPr="000D3A42" w:rsidTr="00F84B64">
        <w:tc>
          <w:tcPr>
            <w:tcW w:w="8954" w:type="dxa"/>
            <w:gridSpan w:val="4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</w:t>
            </w:r>
            <w:r w:rsidR="00D93C02"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04:</w:t>
            </w: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 xml:space="preserve"> Approve questions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21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95616D" w:rsidRPr="000D3A42" w:rsidRDefault="0083766A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Creation date:</w:t>
            </w:r>
          </w:p>
        </w:tc>
        <w:tc>
          <w:tcPr>
            <w:tcW w:w="221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95616D" w:rsidRPr="000D3A42" w:rsidRDefault="0083766A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6884" w:type="dxa"/>
            <w:gridSpan w:val="3"/>
          </w:tcPr>
          <w:p w:rsidR="0095616D" w:rsidRPr="000D3A42" w:rsidRDefault="00436FC0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 approve questions have been answered to show on website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6884" w:type="dxa"/>
            <w:gridSpan w:val="3"/>
          </w:tcPr>
          <w:p w:rsidR="0095616D" w:rsidRPr="000D3A42" w:rsidRDefault="00436FC0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Trigger:</w:t>
            </w:r>
          </w:p>
        </w:tc>
        <w:tc>
          <w:tcPr>
            <w:tcW w:w="6884" w:type="dxa"/>
            <w:gridSpan w:val="3"/>
          </w:tcPr>
          <w:p w:rsidR="0095616D" w:rsidRPr="000D3A42" w:rsidRDefault="0083766A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Content Admin click “Approve Question”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6884" w:type="dxa"/>
            <w:gridSpan w:val="3"/>
          </w:tcPr>
          <w:p w:rsidR="0095616D" w:rsidRPr="000D3A42" w:rsidRDefault="00436FC0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 inside “</w:t>
            </w:r>
            <w:r w:rsidR="0083766A">
              <w:rPr>
                <w:rFonts w:eastAsia="Times New Roman" w:cs="Times New Roman"/>
                <w:color w:val="auto"/>
                <w:sz w:val="28"/>
                <w:szCs w:val="28"/>
              </w:rPr>
              <w:t>Manage FAQ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Questions must have been answered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688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Success: </w:t>
            </w:r>
            <w:r w:rsidR="00436FC0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 approve question successfully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DD342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688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1. </w:t>
            </w:r>
            <w:r w:rsidR="00436FC0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83766A">
              <w:rPr>
                <w:rFonts w:eastAsia="Times New Roman" w:cs="Times New Roman"/>
                <w:color w:val="auto"/>
                <w:sz w:val="28"/>
                <w:szCs w:val="28"/>
              </w:rPr>
              <w:t>Admin choose “Manage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 w:rsidR="0083766A"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  <w:p w:rsidR="0083766A" w:rsidRPr="0083766A" w:rsidRDefault="0095616D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2. System display “</w:t>
            </w:r>
            <w:r w:rsidR="0083766A">
              <w:rPr>
                <w:rFonts w:eastAsia="Times New Roman" w:cs="Times New Roman"/>
                <w:color w:val="auto"/>
                <w:sz w:val="28"/>
                <w:szCs w:val="28"/>
              </w:rPr>
              <w:t>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3. </w:t>
            </w:r>
            <w:r w:rsidR="0083766A">
              <w:rPr>
                <w:rFonts w:eastAsia="Times New Roman" w:cs="Times New Roman"/>
                <w:color w:val="auto"/>
                <w:sz w:val="28"/>
                <w:szCs w:val="28"/>
              </w:rPr>
              <w:t>Content Admin choose “Answered” button to see question answered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4. System </w:t>
            </w:r>
            <w:r w:rsidR="0083766A">
              <w:rPr>
                <w:rFonts w:eastAsia="Times New Roman" w:cs="Times New Roman"/>
                <w:color w:val="auto"/>
                <w:sz w:val="28"/>
                <w:szCs w:val="28"/>
              </w:rPr>
              <w:t>show list of question answered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</w:t>
            </w:r>
          </w:p>
          <w:p w:rsidR="0095616D" w:rsidRPr="000D3A42" w:rsidRDefault="0083766A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5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. </w:t>
            </w:r>
            <w:r w:rsidR="00D74DCB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Admin click button “Approve Question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</w:p>
          <w:p w:rsidR="0095616D" w:rsidRPr="000D3A42" w:rsidRDefault="00A0613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6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 System update information into database</w:t>
            </w:r>
          </w:p>
          <w:p w:rsidR="0095616D" w:rsidRPr="000D3A42" w:rsidRDefault="00A0613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7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. System notify “Approve success”</w:t>
            </w:r>
          </w:p>
          <w:p w:rsidR="0095616D" w:rsidRPr="000D3A42" w:rsidRDefault="00A0613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8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. End of </w:t>
            </w:r>
            <w:r w:rsidR="00950BCB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688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AF1: </w:t>
            </w:r>
            <w:r w:rsidR="00B47303"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Content 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Admin cance</w:t>
            </w:r>
            <w:r w:rsidR="00A06134">
              <w:rPr>
                <w:rFonts w:eastAsia="Times New Roman" w:cs="Times New Roman"/>
                <w:color w:val="FF0000"/>
                <w:sz w:val="28"/>
                <w:szCs w:val="28"/>
              </w:rPr>
              <w:t>l approve question (after step 4</w:t>
            </w: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)</w:t>
            </w:r>
          </w:p>
          <w:p w:rsidR="0095616D" w:rsidRPr="00A06134" w:rsidRDefault="00A06134" w:rsidP="00A06134">
            <w:pPr>
              <w:pStyle w:val="ListParagraph"/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5.Content Admin click another funtion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6884" w:type="dxa"/>
            <w:gridSpan w:val="3"/>
          </w:tcPr>
          <w:p w:rsidR="0095616D" w:rsidRPr="000D3A42" w:rsidRDefault="00A0613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A06134"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Relationships:</w:t>
            </w:r>
          </w:p>
        </w:tc>
        <w:tc>
          <w:tcPr>
            <w:tcW w:w="688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Include View Question &amp; Answer Question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6884" w:type="dxa"/>
            <w:gridSpan w:val="3"/>
          </w:tcPr>
          <w:p w:rsidR="0095616D" w:rsidRPr="000D3A42" w:rsidRDefault="00A0613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688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High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6884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207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6884" w:type="dxa"/>
            <w:gridSpan w:val="3"/>
          </w:tcPr>
          <w:p w:rsidR="0095616D" w:rsidRPr="000D3A42" w:rsidRDefault="00A06134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95616D" w:rsidRPr="000D3A42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95616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5B5AAD" w:rsidRPr="000D3A42" w:rsidRDefault="005B5AAD" w:rsidP="0095616D">
      <w:pPr>
        <w:rPr>
          <w:rFonts w:cs="Times New Roman"/>
          <w:color w:val="auto"/>
          <w:sz w:val="28"/>
          <w:szCs w:val="28"/>
        </w:rPr>
      </w:pPr>
    </w:p>
    <w:p w:rsidR="0095616D" w:rsidRPr="000D3A42" w:rsidRDefault="00704AE8" w:rsidP="006A3C95">
      <w:pPr>
        <w:pStyle w:val="Heading3"/>
        <w:numPr>
          <w:ilvl w:val="1"/>
          <w:numId w:val="15"/>
        </w:numPr>
        <w:rPr>
          <w:rFonts w:ascii="Times New Roman" w:hAnsi="Times New Roman" w:cs="Times New Roman"/>
          <w:color w:val="FF3333"/>
          <w:sz w:val="28"/>
          <w:szCs w:val="28"/>
        </w:rPr>
      </w:pPr>
      <w:bookmarkStart w:id="40" w:name="_Toc482921582"/>
      <w:r w:rsidRPr="000D3A42">
        <w:rPr>
          <w:rFonts w:ascii="Times New Roman" w:hAnsi="Times New Roman" w:cs="Times New Roman"/>
          <w:color w:val="FF3333"/>
          <w:sz w:val="28"/>
          <w:szCs w:val="28"/>
        </w:rPr>
        <w:t>Search questions</w:t>
      </w:r>
      <w:bookmarkEnd w:id="40"/>
    </w:p>
    <w:tbl>
      <w:tblPr>
        <w:tblW w:w="8954" w:type="dxa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36"/>
        <w:gridCol w:w="2350"/>
        <w:gridCol w:w="2175"/>
        <w:gridCol w:w="2493"/>
      </w:tblGrid>
      <w:tr w:rsidR="004F6277" w:rsidRPr="000D3A42" w:rsidTr="00F84B64">
        <w:tc>
          <w:tcPr>
            <w:tcW w:w="8954" w:type="dxa"/>
            <w:gridSpan w:val="4"/>
            <w:shd w:val="clear" w:color="auto" w:fill="FF3333"/>
          </w:tcPr>
          <w:p w:rsidR="0095616D" w:rsidRPr="000D3A42" w:rsidRDefault="0095616D" w:rsidP="00F84B64">
            <w:pPr>
              <w:rPr>
                <w:rFonts w:cs="Times New Roman"/>
                <w:color w:val="FFFFFF" w:themeColor="background1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UC-MQA-</w:t>
            </w:r>
            <w:r w:rsidR="00D93C02"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>05:</w:t>
            </w:r>
            <w:r w:rsidRPr="000D3A42">
              <w:rPr>
                <w:rFonts w:eastAsia="Times New Roman" w:cs="Times New Roman"/>
                <w:b/>
                <w:color w:val="FFFFFF" w:themeColor="background1"/>
                <w:sz w:val="28"/>
                <w:szCs w:val="28"/>
              </w:rPr>
              <w:t xml:space="preserve"> Search questions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Creator:</w:t>
            </w:r>
          </w:p>
        </w:tc>
        <w:tc>
          <w:tcPr>
            <w:tcW w:w="235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Khoi Nguyen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Person Update:</w:t>
            </w:r>
          </w:p>
        </w:tc>
        <w:tc>
          <w:tcPr>
            <w:tcW w:w="2493" w:type="dxa"/>
          </w:tcPr>
          <w:p w:rsidR="0095616D" w:rsidRPr="000D3A42" w:rsidRDefault="00457049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Khoi Nguyen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Creation date:</w:t>
            </w:r>
          </w:p>
        </w:tc>
        <w:tc>
          <w:tcPr>
            <w:tcW w:w="2350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5/12/2016</w:t>
            </w:r>
          </w:p>
        </w:tc>
        <w:tc>
          <w:tcPr>
            <w:tcW w:w="2175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Date Update:</w:t>
            </w:r>
          </w:p>
        </w:tc>
        <w:tc>
          <w:tcPr>
            <w:tcW w:w="2493" w:type="dxa"/>
          </w:tcPr>
          <w:p w:rsidR="0095616D" w:rsidRPr="000D3A42" w:rsidRDefault="00457049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cs="Times New Roman"/>
                <w:color w:val="auto"/>
                <w:sz w:val="28"/>
                <w:szCs w:val="28"/>
              </w:rPr>
              <w:t>18/5/2017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Brief Description:</w:t>
            </w:r>
          </w:p>
        </w:tc>
        <w:tc>
          <w:tcPr>
            <w:tcW w:w="7018" w:type="dxa"/>
            <w:gridSpan w:val="3"/>
          </w:tcPr>
          <w:p w:rsidR="00457049" w:rsidRDefault="007A7E7D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457049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search question in CMS page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search the question posted in website.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Primary Actors: </w:t>
            </w:r>
          </w:p>
        </w:tc>
        <w:tc>
          <w:tcPr>
            <w:tcW w:w="7018" w:type="dxa"/>
            <w:gridSpan w:val="3"/>
          </w:tcPr>
          <w:p w:rsidR="0095616D" w:rsidRPr="000D3A42" w:rsidRDefault="007A7E7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staff, User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Trigger:</w:t>
            </w:r>
          </w:p>
        </w:tc>
        <w:tc>
          <w:tcPr>
            <w:tcW w:w="7018" w:type="dxa"/>
            <w:gridSpan w:val="3"/>
          </w:tcPr>
          <w:p w:rsidR="00457049" w:rsidRDefault="007E3187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457049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click “Manage FAQ” button</w:t>
            </w:r>
          </w:p>
          <w:p w:rsidR="0095616D" w:rsidRPr="000D3A42" w:rsidRDefault="00457049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click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“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Hỏi đáp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” </w:t>
            </w:r>
            <w:r>
              <w:rPr>
                <w:rFonts w:eastAsia="Times New Roman" w:cs="Times New Roman"/>
                <w:color w:val="auto"/>
                <w:sz w:val="28"/>
                <w:szCs w:val="28"/>
              </w:rPr>
              <w:t>button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Pre-Conditions:</w:t>
            </w:r>
          </w:p>
        </w:tc>
        <w:tc>
          <w:tcPr>
            <w:tcW w:w="7018" w:type="dxa"/>
            <w:gridSpan w:val="3"/>
          </w:tcPr>
          <w:p w:rsidR="00457049" w:rsidRDefault="007E3187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457049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in CMS page</w:t>
            </w:r>
          </w:p>
          <w:p w:rsidR="0095616D" w:rsidRPr="000D3A42" w:rsidRDefault="00457049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User inside “Hỏi đáp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Post-Conditions:</w:t>
            </w:r>
          </w:p>
        </w:tc>
        <w:tc>
          <w:tcPr>
            <w:tcW w:w="7018" w:type="dxa"/>
            <w:gridSpan w:val="3"/>
          </w:tcPr>
          <w:p w:rsidR="00683222" w:rsidRDefault="005241BA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Success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  <w:r w:rsidR="007E3187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Content </w:t>
            </w:r>
            <w:r w:rsidR="00683222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 search question in CMS page successfully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User search question posted in list of frequently asked questions successfully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DD342C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Main success flow</w:t>
            </w:r>
            <w:r w:rsidR="0095616D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:</w:t>
            </w:r>
          </w:p>
        </w:tc>
        <w:tc>
          <w:tcPr>
            <w:tcW w:w="7018" w:type="dxa"/>
            <w:gridSpan w:val="3"/>
          </w:tcPr>
          <w:p w:rsidR="00852805" w:rsidRPr="00DD342C" w:rsidRDefault="00852805" w:rsidP="00F84B64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D342C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MF1 : </w:t>
            </w:r>
            <w:r w:rsidRPr="00DD342C">
              <w:rPr>
                <w:rFonts w:eastAsia="Times New Roman" w:cs="Times New Roman"/>
                <w:color w:val="FF0000"/>
                <w:sz w:val="28"/>
                <w:szCs w:val="28"/>
              </w:rPr>
              <w:t xml:space="preserve">Content </w:t>
            </w:r>
            <w:r w:rsidRPr="00DD342C">
              <w:rPr>
                <w:rFonts w:eastAsia="Times New Roman" w:cs="Times New Roman"/>
                <w:color w:val="FF0000"/>
                <w:sz w:val="28"/>
                <w:szCs w:val="28"/>
              </w:rPr>
              <w:t>Admin, Editor, Education staff search question in CMS page</w:t>
            </w:r>
          </w:p>
          <w:p w:rsidR="0095616D" w:rsidRPr="00852805" w:rsidRDefault="0095616D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1. </w:t>
            </w:r>
            <w:r w:rsidR="00DD342C">
              <w:rPr>
                <w:rFonts w:eastAsia="Times New Roman" w:cs="Times New Roman"/>
                <w:color w:val="auto"/>
                <w:sz w:val="28"/>
                <w:szCs w:val="28"/>
              </w:rPr>
              <w:t>System display “Manage FAQ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page.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2. </w:t>
            </w:r>
            <w:r w:rsidR="007E3187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Content </w:t>
            </w:r>
            <w:r w:rsidR="00DD342C">
              <w:rPr>
                <w:rFonts w:eastAsia="Times New Roman" w:cs="Times New Roman"/>
                <w:color w:val="auto"/>
                <w:sz w:val="28"/>
                <w:szCs w:val="28"/>
              </w:rPr>
              <w:t>Admin, Editor, Education staff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input key search into find box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3.</w:t>
            </w:r>
            <w:r w:rsidR="007E3187"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Content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 Admin, Editor, Education staff click button “Search”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 System select question match with key search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5. System display list of related question.</w:t>
            </w:r>
          </w:p>
          <w:p w:rsidR="0095616D" w:rsidRDefault="0095616D" w:rsidP="00F84B64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 xml:space="preserve">6. End of </w:t>
            </w:r>
            <w:r w:rsidR="00950BCB" w:rsidRPr="000D3A42">
              <w:rPr>
                <w:rFonts w:eastAsia="Times New Roman" w:cs="Times New Roman"/>
                <w:color w:val="auto"/>
                <w:sz w:val="28"/>
                <w:szCs w:val="28"/>
              </w:rPr>
              <w:t>use case</w:t>
            </w:r>
          </w:p>
          <w:p w:rsidR="00852805" w:rsidRPr="00DD342C" w:rsidRDefault="00852805" w:rsidP="00F84B64">
            <w:pPr>
              <w:rPr>
                <w:rFonts w:eastAsia="Times New Roman" w:cs="Times New Roman"/>
                <w:color w:val="FF0000"/>
                <w:sz w:val="28"/>
                <w:szCs w:val="28"/>
              </w:rPr>
            </w:pPr>
            <w:r w:rsidRPr="00DD342C">
              <w:rPr>
                <w:rFonts w:eastAsia="Times New Roman" w:cs="Times New Roman"/>
                <w:color w:val="FF0000"/>
                <w:sz w:val="28"/>
                <w:szCs w:val="28"/>
              </w:rPr>
              <w:t>MF2 : User search question in website</w:t>
            </w:r>
          </w:p>
          <w:p w:rsidR="00852805" w:rsidRPr="00852805" w:rsidRDefault="00852805" w:rsidP="00852805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1. System display “Hỏi đáp</w:t>
            </w: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” page.</w:t>
            </w:r>
          </w:p>
          <w:p w:rsidR="00852805" w:rsidRPr="000D3A42" w:rsidRDefault="00852805" w:rsidP="0085280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2. User input key search into find box</w:t>
            </w:r>
          </w:p>
          <w:p w:rsidR="00852805" w:rsidRPr="000D3A42" w:rsidRDefault="00852805" w:rsidP="0085280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3. User click button “Search”</w:t>
            </w:r>
          </w:p>
          <w:p w:rsidR="00852805" w:rsidRPr="000D3A42" w:rsidRDefault="00852805" w:rsidP="0085280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 System select question match with key search</w:t>
            </w:r>
          </w:p>
          <w:p w:rsidR="00852805" w:rsidRPr="000D3A42" w:rsidRDefault="00852805" w:rsidP="00852805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lastRenderedPageBreak/>
              <w:t>5. System display list of related question.</w:t>
            </w:r>
          </w:p>
          <w:p w:rsidR="00852805" w:rsidRDefault="00852805" w:rsidP="00852805">
            <w:pPr>
              <w:rPr>
                <w:rFonts w:eastAsia="Times New Roman"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6. End of use case</w:t>
            </w:r>
          </w:p>
          <w:p w:rsidR="00852805" w:rsidRPr="000D3A42" w:rsidRDefault="00852805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Alternate Flow: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None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Exception Flows: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EF1: Actors did not enter information (after step 1)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2. System display notify “Please enter information”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3. System still in “Q&amp;A” page</w:t>
            </w:r>
          </w:p>
          <w:p w:rsidR="0095616D" w:rsidRPr="000D3A42" w:rsidRDefault="0095616D" w:rsidP="00F84B64">
            <w:pPr>
              <w:rPr>
                <w:rFonts w:cs="Times New Roman"/>
                <w:color w:val="FF0000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FF0000"/>
                <w:sz w:val="28"/>
                <w:szCs w:val="28"/>
              </w:rPr>
              <w:t>EF2: System don’t have question match with key search (after step 3)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4. System notify “Question not found”</w:t>
            </w:r>
          </w:p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5. System show blank page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Relationships:</w:t>
            </w:r>
          </w:p>
        </w:tc>
        <w:tc>
          <w:tcPr>
            <w:tcW w:w="7018" w:type="dxa"/>
            <w:gridSpan w:val="3"/>
          </w:tcPr>
          <w:p w:rsidR="0095616D" w:rsidRPr="000D3A42" w:rsidRDefault="00457049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Business Rules:</w:t>
            </w:r>
          </w:p>
        </w:tc>
        <w:tc>
          <w:tcPr>
            <w:tcW w:w="7018" w:type="dxa"/>
            <w:gridSpan w:val="3"/>
          </w:tcPr>
          <w:p w:rsidR="0095616D" w:rsidRPr="000D3A42" w:rsidRDefault="00457049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Priority: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Low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Frequency of use:</w:t>
            </w:r>
          </w:p>
        </w:tc>
        <w:tc>
          <w:tcPr>
            <w:tcW w:w="7018" w:type="dxa"/>
            <w:gridSpan w:val="3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Medium</w:t>
            </w:r>
          </w:p>
        </w:tc>
      </w:tr>
      <w:tr w:rsidR="004F6277" w:rsidRPr="000D3A42" w:rsidTr="00F84B64">
        <w:tc>
          <w:tcPr>
            <w:tcW w:w="1936" w:type="dxa"/>
          </w:tcPr>
          <w:p w:rsidR="0095616D" w:rsidRPr="000D3A42" w:rsidRDefault="0095616D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0D3A42">
              <w:rPr>
                <w:rFonts w:eastAsia="Times New Roman" w:cs="Times New Roman"/>
                <w:color w:val="auto"/>
                <w:sz w:val="28"/>
                <w:szCs w:val="28"/>
              </w:rPr>
              <w:t>Special Requirements:</w:t>
            </w:r>
          </w:p>
        </w:tc>
        <w:tc>
          <w:tcPr>
            <w:tcW w:w="7018" w:type="dxa"/>
            <w:gridSpan w:val="3"/>
          </w:tcPr>
          <w:p w:rsidR="0095616D" w:rsidRPr="000D3A42" w:rsidRDefault="00457049" w:rsidP="00F84B64">
            <w:pPr>
              <w:rPr>
                <w:rFonts w:cs="Times New Roman"/>
                <w:color w:val="auto"/>
                <w:sz w:val="28"/>
                <w:szCs w:val="28"/>
              </w:rPr>
            </w:pPr>
            <w:r>
              <w:rPr>
                <w:rFonts w:eastAsia="Times New Roman" w:cs="Times New Roman"/>
                <w:color w:val="auto"/>
                <w:sz w:val="28"/>
                <w:szCs w:val="28"/>
              </w:rPr>
              <w:t>N/A</w:t>
            </w:r>
          </w:p>
        </w:tc>
      </w:tr>
    </w:tbl>
    <w:p w:rsidR="005B5AAD" w:rsidRPr="000D3A42" w:rsidRDefault="005B5AAD" w:rsidP="005B5AAD">
      <w:pPr>
        <w:pStyle w:val="Heading2"/>
        <w:ind w:left="720"/>
        <w:rPr>
          <w:rFonts w:ascii="Times New Roman" w:hAnsi="Times New Roman" w:cs="Times New Roman"/>
          <w:color w:val="FF3333"/>
          <w:sz w:val="32"/>
          <w:szCs w:val="32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p w:rsidR="005B5AAD" w:rsidRPr="000D3A42" w:rsidRDefault="005B5AAD" w:rsidP="005B5AAD">
      <w:pPr>
        <w:rPr>
          <w:rFonts w:cs="Times New Roman"/>
        </w:rPr>
      </w:pPr>
    </w:p>
    <w:sectPr w:rsidR="005B5AAD" w:rsidRPr="000D3A4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C95" w:rsidRDefault="006A3C95">
      <w:pPr>
        <w:spacing w:before="0" w:after="0" w:line="240" w:lineRule="auto"/>
      </w:pPr>
      <w:r>
        <w:separator/>
      </w:r>
    </w:p>
  </w:endnote>
  <w:endnote w:type="continuationSeparator" w:id="0">
    <w:p w:rsidR="006A3C95" w:rsidRDefault="006A3C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0769B1" w:rsidRDefault="000769B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543" w:rsidRPr="00E13543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769B1" w:rsidRPr="00F25C85" w:rsidRDefault="000769B1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B1" w:rsidRDefault="000769B1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769B1" w:rsidRPr="00D567EE" w:rsidRDefault="000769B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6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rFonts w:asciiTheme="majorHAnsi" w:hAnsiTheme="majorHAnsi"/>
                                </w:rPr>
                                <w:t>November 16,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0769B1" w:rsidRPr="00D567EE" w:rsidRDefault="000769B1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16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r>
                          <w:rPr>
                            <w:rFonts w:asciiTheme="majorHAnsi" w:hAnsiTheme="majorHAnsi"/>
                          </w:rPr>
                          <w:t>November 16,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C95" w:rsidRDefault="006A3C95">
      <w:pPr>
        <w:spacing w:before="0" w:after="0" w:line="240" w:lineRule="auto"/>
      </w:pPr>
      <w:r>
        <w:separator/>
      </w:r>
    </w:p>
  </w:footnote>
  <w:footnote w:type="continuationSeparator" w:id="0">
    <w:p w:rsidR="006A3C95" w:rsidRDefault="006A3C9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B1" w:rsidRPr="00D567EE" w:rsidRDefault="000769B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 xml:space="preserve">     </w:t>
        </w:r>
      </w:sdtContent>
    </w:sdt>
    <w:r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16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00A0B8" w:themeColor="accent1"/>
            <w:szCs w:val="24"/>
          </w:rPr>
          <w:t>November 16,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9B1" w:rsidRDefault="000769B1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0E46C22"/>
    <w:multiLevelType w:val="multilevel"/>
    <w:tmpl w:val="2CAC071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083A5362"/>
    <w:multiLevelType w:val="multilevel"/>
    <w:tmpl w:val="B030C548"/>
    <w:lvl w:ilvl="0">
      <w:start w:val="1"/>
      <w:numFmt w:val="decimal"/>
      <w:lvlText w:val="%1."/>
      <w:lvlJc w:val="left"/>
      <w:pPr>
        <w:ind w:left="0" w:firstLine="360"/>
      </w:pPr>
    </w:lvl>
    <w:lvl w:ilvl="1">
      <w:start w:val="1"/>
      <w:numFmt w:val="lowerLetter"/>
      <w:lvlText w:val="%2."/>
      <w:lvlJc w:val="left"/>
      <w:pPr>
        <w:ind w:left="720" w:firstLine="1080"/>
      </w:pPr>
    </w:lvl>
    <w:lvl w:ilvl="2">
      <w:start w:val="1"/>
      <w:numFmt w:val="lowerRoman"/>
      <w:lvlText w:val="%3."/>
      <w:lvlJc w:val="right"/>
      <w:pPr>
        <w:ind w:left="1440" w:firstLine="1980"/>
      </w:pPr>
    </w:lvl>
    <w:lvl w:ilvl="3">
      <w:start w:val="1"/>
      <w:numFmt w:val="decimal"/>
      <w:lvlText w:val="%4."/>
      <w:lvlJc w:val="left"/>
      <w:pPr>
        <w:ind w:left="2160" w:firstLine="2520"/>
      </w:pPr>
    </w:lvl>
    <w:lvl w:ilvl="4">
      <w:start w:val="1"/>
      <w:numFmt w:val="lowerLetter"/>
      <w:lvlText w:val="%5."/>
      <w:lvlJc w:val="left"/>
      <w:pPr>
        <w:ind w:left="2880" w:firstLine="3240"/>
      </w:pPr>
    </w:lvl>
    <w:lvl w:ilvl="5">
      <w:start w:val="1"/>
      <w:numFmt w:val="lowerRoman"/>
      <w:lvlText w:val="%6."/>
      <w:lvlJc w:val="right"/>
      <w:pPr>
        <w:ind w:left="3600" w:firstLine="4140"/>
      </w:pPr>
    </w:lvl>
    <w:lvl w:ilvl="6">
      <w:start w:val="1"/>
      <w:numFmt w:val="decimal"/>
      <w:lvlText w:val="%7."/>
      <w:lvlJc w:val="left"/>
      <w:pPr>
        <w:ind w:left="4320" w:firstLine="4680"/>
      </w:pPr>
    </w:lvl>
    <w:lvl w:ilvl="7">
      <w:start w:val="1"/>
      <w:numFmt w:val="lowerLetter"/>
      <w:lvlText w:val="%8."/>
      <w:lvlJc w:val="left"/>
      <w:pPr>
        <w:ind w:left="5040" w:firstLine="5400"/>
      </w:pPr>
    </w:lvl>
    <w:lvl w:ilvl="8">
      <w:start w:val="1"/>
      <w:numFmt w:val="lowerRoman"/>
      <w:lvlText w:val="%9."/>
      <w:lvlJc w:val="right"/>
      <w:pPr>
        <w:ind w:left="5760" w:firstLine="6300"/>
      </w:pPr>
    </w:lvl>
  </w:abstractNum>
  <w:abstractNum w:abstractNumId="4" w15:restartNumberingAfterBreak="0">
    <w:nsid w:val="10902918"/>
    <w:multiLevelType w:val="multilevel"/>
    <w:tmpl w:val="A43874BA"/>
    <w:lvl w:ilvl="0">
      <w:start w:val="1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5" w15:restartNumberingAfterBreak="0">
    <w:nsid w:val="11661831"/>
    <w:multiLevelType w:val="multilevel"/>
    <w:tmpl w:val="E6B081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6" w15:restartNumberingAfterBreak="0">
    <w:nsid w:val="11B755DF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1349163C"/>
    <w:multiLevelType w:val="multilevel"/>
    <w:tmpl w:val="FF2CEBE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82E55E5"/>
    <w:multiLevelType w:val="hybridMultilevel"/>
    <w:tmpl w:val="43521F82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4266A0"/>
    <w:multiLevelType w:val="multilevel"/>
    <w:tmpl w:val="AEEE79BC"/>
    <w:lvl w:ilvl="0">
      <w:start w:val="3"/>
      <w:numFmt w:val="decimal"/>
      <w:lvlText w:val="%1."/>
      <w:lvlJc w:val="left"/>
      <w:pPr>
        <w:ind w:left="1080" w:firstLine="720"/>
      </w:p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1" w15:restartNumberingAfterBreak="0">
    <w:nsid w:val="1C0D661A"/>
    <w:multiLevelType w:val="hybridMultilevel"/>
    <w:tmpl w:val="85628824"/>
    <w:lvl w:ilvl="0" w:tplc="9884ABD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981C49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2C520B5"/>
    <w:multiLevelType w:val="multilevel"/>
    <w:tmpl w:val="D1928C92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4" w15:restartNumberingAfterBreak="0">
    <w:nsid w:val="2AA8179C"/>
    <w:multiLevelType w:val="multilevel"/>
    <w:tmpl w:val="CE1A5B84"/>
    <w:lvl w:ilvl="0">
      <w:start w:val="4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15" w15:restartNumberingAfterBreak="0">
    <w:nsid w:val="2ADA3865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2F516DD6"/>
    <w:multiLevelType w:val="multilevel"/>
    <w:tmpl w:val="E6B0810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7" w15:restartNumberingAfterBreak="0">
    <w:nsid w:val="31096F6E"/>
    <w:multiLevelType w:val="multilevel"/>
    <w:tmpl w:val="5EAC503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42A0038"/>
    <w:multiLevelType w:val="hybridMultilevel"/>
    <w:tmpl w:val="37227C0C"/>
    <w:lvl w:ilvl="0" w:tplc="6980B6CC">
      <w:start w:val="7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59F5EA4"/>
    <w:multiLevelType w:val="multilevel"/>
    <w:tmpl w:val="16E232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35D975D9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1" w15:restartNumberingAfterBreak="0">
    <w:nsid w:val="391A67D1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2" w15:restartNumberingAfterBreak="0">
    <w:nsid w:val="3EBE4EF5"/>
    <w:multiLevelType w:val="multilevel"/>
    <w:tmpl w:val="A1887E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3" w15:restartNumberingAfterBreak="0">
    <w:nsid w:val="3FA012C6"/>
    <w:multiLevelType w:val="multilevel"/>
    <w:tmpl w:val="A43874BA"/>
    <w:lvl w:ilvl="0">
      <w:start w:val="1"/>
      <w:numFmt w:val="decimal"/>
      <w:lvlText w:val="%1."/>
      <w:lvlJc w:val="left"/>
      <w:pPr>
        <w:ind w:left="720" w:firstLine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4" w15:restartNumberingAfterBreak="0">
    <w:nsid w:val="4139662D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5" w15:restartNumberingAfterBreak="0">
    <w:nsid w:val="459D6623"/>
    <w:multiLevelType w:val="hybridMultilevel"/>
    <w:tmpl w:val="121E51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3086F"/>
    <w:multiLevelType w:val="multilevel"/>
    <w:tmpl w:val="1A64F6A6"/>
    <w:lvl w:ilvl="0">
      <w:start w:val="1"/>
      <w:numFmt w:val="decimal"/>
      <w:lvlText w:val="%1."/>
      <w:lvlJc w:val="left"/>
      <w:pPr>
        <w:ind w:left="1080" w:firstLine="72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7" w15:restartNumberingAfterBreak="0">
    <w:nsid w:val="50773BB3"/>
    <w:multiLevelType w:val="multilevel"/>
    <w:tmpl w:val="2362B05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8" w15:restartNumberingAfterBreak="0">
    <w:nsid w:val="5665250E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A4A1C7B"/>
    <w:multiLevelType w:val="multilevel"/>
    <w:tmpl w:val="A4F498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0" w15:restartNumberingAfterBreak="0">
    <w:nsid w:val="5E4829F2"/>
    <w:multiLevelType w:val="multilevel"/>
    <w:tmpl w:val="A10849F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1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6977BEC"/>
    <w:multiLevelType w:val="multilevel"/>
    <w:tmpl w:val="D0981026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hint="default"/>
        <w:u w:val="none"/>
      </w:rPr>
    </w:lvl>
  </w:abstractNum>
  <w:abstractNum w:abstractNumId="33" w15:restartNumberingAfterBreak="0">
    <w:nsid w:val="6C4C6BFB"/>
    <w:multiLevelType w:val="multilevel"/>
    <w:tmpl w:val="22A8CBF4"/>
    <w:lvl w:ilvl="0">
      <w:start w:val="1"/>
      <w:numFmt w:val="decimal"/>
      <w:lvlText w:val="%1."/>
      <w:lvlJc w:val="left"/>
      <w:pPr>
        <w:ind w:left="72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hint="default"/>
      </w:rPr>
    </w:lvl>
  </w:abstractNum>
  <w:abstractNum w:abstractNumId="34" w15:restartNumberingAfterBreak="0">
    <w:nsid w:val="74CD3C81"/>
    <w:multiLevelType w:val="multilevel"/>
    <w:tmpl w:val="3B92B0D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8872A1F"/>
    <w:multiLevelType w:val="multilevel"/>
    <w:tmpl w:val="677451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  <w:num w:numId="3">
    <w:abstractNumId w:val="31"/>
  </w:num>
  <w:num w:numId="4">
    <w:abstractNumId w:val="9"/>
  </w:num>
  <w:num w:numId="5">
    <w:abstractNumId w:val="8"/>
  </w:num>
  <w:num w:numId="6">
    <w:abstractNumId w:val="11"/>
  </w:num>
  <w:num w:numId="7">
    <w:abstractNumId w:val="29"/>
  </w:num>
  <w:num w:numId="8">
    <w:abstractNumId w:val="2"/>
  </w:num>
  <w:num w:numId="9">
    <w:abstractNumId w:val="20"/>
  </w:num>
  <w:num w:numId="10">
    <w:abstractNumId w:val="19"/>
  </w:num>
  <w:num w:numId="11">
    <w:abstractNumId w:val="16"/>
  </w:num>
  <w:num w:numId="12">
    <w:abstractNumId w:val="4"/>
  </w:num>
  <w:num w:numId="13">
    <w:abstractNumId w:val="13"/>
  </w:num>
  <w:num w:numId="14">
    <w:abstractNumId w:val="35"/>
  </w:num>
  <w:num w:numId="15">
    <w:abstractNumId w:val="7"/>
  </w:num>
  <w:num w:numId="16">
    <w:abstractNumId w:val="22"/>
  </w:num>
  <w:num w:numId="17">
    <w:abstractNumId w:val="10"/>
  </w:num>
  <w:num w:numId="18">
    <w:abstractNumId w:val="27"/>
  </w:num>
  <w:num w:numId="19">
    <w:abstractNumId w:val="14"/>
  </w:num>
  <w:num w:numId="20">
    <w:abstractNumId w:val="21"/>
  </w:num>
  <w:num w:numId="21">
    <w:abstractNumId w:val="15"/>
  </w:num>
  <w:num w:numId="22">
    <w:abstractNumId w:val="17"/>
  </w:num>
  <w:num w:numId="23">
    <w:abstractNumId w:val="18"/>
  </w:num>
  <w:num w:numId="24">
    <w:abstractNumId w:val="3"/>
  </w:num>
  <w:num w:numId="25">
    <w:abstractNumId w:val="25"/>
  </w:num>
  <w:num w:numId="26">
    <w:abstractNumId w:val="23"/>
  </w:num>
  <w:num w:numId="27">
    <w:abstractNumId w:val="28"/>
  </w:num>
  <w:num w:numId="28">
    <w:abstractNumId w:val="24"/>
  </w:num>
  <w:num w:numId="29">
    <w:abstractNumId w:val="34"/>
  </w:num>
  <w:num w:numId="30">
    <w:abstractNumId w:val="12"/>
  </w:num>
  <w:num w:numId="31">
    <w:abstractNumId w:val="30"/>
  </w:num>
  <w:num w:numId="32">
    <w:abstractNumId w:val="33"/>
  </w:num>
  <w:num w:numId="33">
    <w:abstractNumId w:val="5"/>
  </w:num>
  <w:num w:numId="34">
    <w:abstractNumId w:val="32"/>
  </w:num>
  <w:num w:numId="35">
    <w:abstractNumId w:val="26"/>
  </w:num>
  <w:num w:numId="36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01A88"/>
    <w:rsid w:val="00003CA5"/>
    <w:rsid w:val="00021027"/>
    <w:rsid w:val="00026185"/>
    <w:rsid w:val="000272E1"/>
    <w:rsid w:val="00033240"/>
    <w:rsid w:val="00042844"/>
    <w:rsid w:val="00043066"/>
    <w:rsid w:val="00046235"/>
    <w:rsid w:val="00046E70"/>
    <w:rsid w:val="000609F5"/>
    <w:rsid w:val="00062CDA"/>
    <w:rsid w:val="000769B1"/>
    <w:rsid w:val="000773CC"/>
    <w:rsid w:val="000779E5"/>
    <w:rsid w:val="000839C1"/>
    <w:rsid w:val="00086A31"/>
    <w:rsid w:val="000878DF"/>
    <w:rsid w:val="000906E6"/>
    <w:rsid w:val="00090E24"/>
    <w:rsid w:val="000A1723"/>
    <w:rsid w:val="000C19D5"/>
    <w:rsid w:val="000C1B60"/>
    <w:rsid w:val="000D10D2"/>
    <w:rsid w:val="000D37C5"/>
    <w:rsid w:val="000D3A42"/>
    <w:rsid w:val="000E0EA5"/>
    <w:rsid w:val="000E11E0"/>
    <w:rsid w:val="000E5CA4"/>
    <w:rsid w:val="000E5FC2"/>
    <w:rsid w:val="00102ED2"/>
    <w:rsid w:val="00103257"/>
    <w:rsid w:val="00114025"/>
    <w:rsid w:val="00124FAE"/>
    <w:rsid w:val="001254B5"/>
    <w:rsid w:val="00133BFE"/>
    <w:rsid w:val="00137FF8"/>
    <w:rsid w:val="001425F1"/>
    <w:rsid w:val="00142CE5"/>
    <w:rsid w:val="0014329D"/>
    <w:rsid w:val="0014613F"/>
    <w:rsid w:val="00150184"/>
    <w:rsid w:val="0015082B"/>
    <w:rsid w:val="001605A0"/>
    <w:rsid w:val="00167CAD"/>
    <w:rsid w:val="00173B90"/>
    <w:rsid w:val="00176C86"/>
    <w:rsid w:val="00184EDC"/>
    <w:rsid w:val="0019716B"/>
    <w:rsid w:val="001A1858"/>
    <w:rsid w:val="001A55A4"/>
    <w:rsid w:val="001A6284"/>
    <w:rsid w:val="001B39DC"/>
    <w:rsid w:val="001B5F6D"/>
    <w:rsid w:val="001C0255"/>
    <w:rsid w:val="001C137B"/>
    <w:rsid w:val="001C15E3"/>
    <w:rsid w:val="001D4E48"/>
    <w:rsid w:val="001D79BD"/>
    <w:rsid w:val="001E2EBA"/>
    <w:rsid w:val="001E5F09"/>
    <w:rsid w:val="001E68FF"/>
    <w:rsid w:val="001E7D1D"/>
    <w:rsid w:val="00214721"/>
    <w:rsid w:val="002163EE"/>
    <w:rsid w:val="0021649A"/>
    <w:rsid w:val="002167CE"/>
    <w:rsid w:val="00216CCD"/>
    <w:rsid w:val="00220DE5"/>
    <w:rsid w:val="002253D9"/>
    <w:rsid w:val="002318F2"/>
    <w:rsid w:val="00244D85"/>
    <w:rsid w:val="0024520D"/>
    <w:rsid w:val="00250A9C"/>
    <w:rsid w:val="00251BFB"/>
    <w:rsid w:val="00256F1B"/>
    <w:rsid w:val="00257719"/>
    <w:rsid w:val="002725B2"/>
    <w:rsid w:val="0027313F"/>
    <w:rsid w:val="00273771"/>
    <w:rsid w:val="0027561E"/>
    <w:rsid w:val="002807E3"/>
    <w:rsid w:val="002A25F1"/>
    <w:rsid w:val="002A3925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5E32"/>
    <w:rsid w:val="002E7F32"/>
    <w:rsid w:val="00306EB3"/>
    <w:rsid w:val="0032584B"/>
    <w:rsid w:val="00334C52"/>
    <w:rsid w:val="00342FA7"/>
    <w:rsid w:val="003462A0"/>
    <w:rsid w:val="00347BC3"/>
    <w:rsid w:val="00364E6A"/>
    <w:rsid w:val="003744DA"/>
    <w:rsid w:val="003757FF"/>
    <w:rsid w:val="003806E6"/>
    <w:rsid w:val="00383521"/>
    <w:rsid w:val="00383BCE"/>
    <w:rsid w:val="00383CDE"/>
    <w:rsid w:val="00384CB5"/>
    <w:rsid w:val="00386CF4"/>
    <w:rsid w:val="00387BD7"/>
    <w:rsid w:val="00390A6A"/>
    <w:rsid w:val="00392639"/>
    <w:rsid w:val="003959C6"/>
    <w:rsid w:val="003A4DEF"/>
    <w:rsid w:val="003A6F40"/>
    <w:rsid w:val="003B0823"/>
    <w:rsid w:val="003D3480"/>
    <w:rsid w:val="003D4018"/>
    <w:rsid w:val="003D57C7"/>
    <w:rsid w:val="003D57EA"/>
    <w:rsid w:val="003D6D0E"/>
    <w:rsid w:val="003E1AA4"/>
    <w:rsid w:val="003E2FB0"/>
    <w:rsid w:val="003E61D3"/>
    <w:rsid w:val="003F721B"/>
    <w:rsid w:val="0040333D"/>
    <w:rsid w:val="00403F89"/>
    <w:rsid w:val="00407D8B"/>
    <w:rsid w:val="00413523"/>
    <w:rsid w:val="0041737C"/>
    <w:rsid w:val="00417499"/>
    <w:rsid w:val="0042126E"/>
    <w:rsid w:val="00421AD9"/>
    <w:rsid w:val="00424A1F"/>
    <w:rsid w:val="00426D32"/>
    <w:rsid w:val="0042784F"/>
    <w:rsid w:val="0043211E"/>
    <w:rsid w:val="00436FC0"/>
    <w:rsid w:val="00457049"/>
    <w:rsid w:val="0046317A"/>
    <w:rsid w:val="00465033"/>
    <w:rsid w:val="004659F9"/>
    <w:rsid w:val="00466645"/>
    <w:rsid w:val="00467AFE"/>
    <w:rsid w:val="004836F1"/>
    <w:rsid w:val="00492D96"/>
    <w:rsid w:val="00494284"/>
    <w:rsid w:val="00497895"/>
    <w:rsid w:val="004A0561"/>
    <w:rsid w:val="004A25F8"/>
    <w:rsid w:val="004A6BE1"/>
    <w:rsid w:val="004A72B4"/>
    <w:rsid w:val="004B284B"/>
    <w:rsid w:val="004B2CE0"/>
    <w:rsid w:val="004B4C5B"/>
    <w:rsid w:val="004C0F87"/>
    <w:rsid w:val="004C2AE8"/>
    <w:rsid w:val="004C3665"/>
    <w:rsid w:val="004C75B6"/>
    <w:rsid w:val="004D2950"/>
    <w:rsid w:val="004E38D8"/>
    <w:rsid w:val="004E6110"/>
    <w:rsid w:val="004F4959"/>
    <w:rsid w:val="004F6277"/>
    <w:rsid w:val="005055F0"/>
    <w:rsid w:val="00512E58"/>
    <w:rsid w:val="005241BA"/>
    <w:rsid w:val="00525FB1"/>
    <w:rsid w:val="00533061"/>
    <w:rsid w:val="00533BE4"/>
    <w:rsid w:val="00536621"/>
    <w:rsid w:val="00537847"/>
    <w:rsid w:val="00543620"/>
    <w:rsid w:val="0054558D"/>
    <w:rsid w:val="00546D20"/>
    <w:rsid w:val="00551DF4"/>
    <w:rsid w:val="00553CE9"/>
    <w:rsid w:val="00554E70"/>
    <w:rsid w:val="005551AB"/>
    <w:rsid w:val="0055672F"/>
    <w:rsid w:val="00563885"/>
    <w:rsid w:val="00564BB5"/>
    <w:rsid w:val="0058663F"/>
    <w:rsid w:val="005943DD"/>
    <w:rsid w:val="005A01D9"/>
    <w:rsid w:val="005A4C9B"/>
    <w:rsid w:val="005B0AD9"/>
    <w:rsid w:val="005B1D2D"/>
    <w:rsid w:val="005B439C"/>
    <w:rsid w:val="005B5AAD"/>
    <w:rsid w:val="005B6CB2"/>
    <w:rsid w:val="005B7905"/>
    <w:rsid w:val="005C2938"/>
    <w:rsid w:val="005D1DA0"/>
    <w:rsid w:val="005E1394"/>
    <w:rsid w:val="005E3842"/>
    <w:rsid w:val="005F3BDB"/>
    <w:rsid w:val="00602431"/>
    <w:rsid w:val="00606AD8"/>
    <w:rsid w:val="006075F2"/>
    <w:rsid w:val="00610A96"/>
    <w:rsid w:val="00611034"/>
    <w:rsid w:val="006160BD"/>
    <w:rsid w:val="00620275"/>
    <w:rsid w:val="00622DAB"/>
    <w:rsid w:val="00625A6A"/>
    <w:rsid w:val="00626E4E"/>
    <w:rsid w:val="00635A41"/>
    <w:rsid w:val="0063653F"/>
    <w:rsid w:val="00641766"/>
    <w:rsid w:val="006454A7"/>
    <w:rsid w:val="0064601E"/>
    <w:rsid w:val="0066706B"/>
    <w:rsid w:val="006704D8"/>
    <w:rsid w:val="00676FD4"/>
    <w:rsid w:val="00683222"/>
    <w:rsid w:val="00683E68"/>
    <w:rsid w:val="00685C96"/>
    <w:rsid w:val="00686F6F"/>
    <w:rsid w:val="00690BB5"/>
    <w:rsid w:val="00691BE7"/>
    <w:rsid w:val="00695F47"/>
    <w:rsid w:val="006A0329"/>
    <w:rsid w:val="006A3C95"/>
    <w:rsid w:val="006A4284"/>
    <w:rsid w:val="006B5733"/>
    <w:rsid w:val="006B71CF"/>
    <w:rsid w:val="006C3D82"/>
    <w:rsid w:val="006C5C64"/>
    <w:rsid w:val="006D198D"/>
    <w:rsid w:val="006E1C3E"/>
    <w:rsid w:val="006E4CE4"/>
    <w:rsid w:val="006F7DB3"/>
    <w:rsid w:val="00701DED"/>
    <w:rsid w:val="00704AE8"/>
    <w:rsid w:val="00714DD2"/>
    <w:rsid w:val="007169FA"/>
    <w:rsid w:val="007247A8"/>
    <w:rsid w:val="0073082C"/>
    <w:rsid w:val="007433E8"/>
    <w:rsid w:val="00750631"/>
    <w:rsid w:val="00760D41"/>
    <w:rsid w:val="007704D5"/>
    <w:rsid w:val="007A1669"/>
    <w:rsid w:val="007A5402"/>
    <w:rsid w:val="007A7E7D"/>
    <w:rsid w:val="007B0279"/>
    <w:rsid w:val="007C1181"/>
    <w:rsid w:val="007C33F4"/>
    <w:rsid w:val="007C5A03"/>
    <w:rsid w:val="007D21E2"/>
    <w:rsid w:val="007D3F86"/>
    <w:rsid w:val="007D6528"/>
    <w:rsid w:val="007E0D90"/>
    <w:rsid w:val="007E3187"/>
    <w:rsid w:val="007F46A4"/>
    <w:rsid w:val="00801F86"/>
    <w:rsid w:val="00821497"/>
    <w:rsid w:val="00822AD1"/>
    <w:rsid w:val="008271D4"/>
    <w:rsid w:val="0083766A"/>
    <w:rsid w:val="00840F59"/>
    <w:rsid w:val="00842089"/>
    <w:rsid w:val="0085124C"/>
    <w:rsid w:val="00852805"/>
    <w:rsid w:val="00856B00"/>
    <w:rsid w:val="00863204"/>
    <w:rsid w:val="00867AFD"/>
    <w:rsid w:val="00871EF4"/>
    <w:rsid w:val="00884923"/>
    <w:rsid w:val="00885E5A"/>
    <w:rsid w:val="00892BDB"/>
    <w:rsid w:val="00897E5A"/>
    <w:rsid w:val="008A2187"/>
    <w:rsid w:val="008A40ED"/>
    <w:rsid w:val="008A4EC7"/>
    <w:rsid w:val="008B113C"/>
    <w:rsid w:val="008B6BF2"/>
    <w:rsid w:val="008E4AE3"/>
    <w:rsid w:val="008E5765"/>
    <w:rsid w:val="008F0834"/>
    <w:rsid w:val="008F73C1"/>
    <w:rsid w:val="008F7DFE"/>
    <w:rsid w:val="00900EE0"/>
    <w:rsid w:val="00904390"/>
    <w:rsid w:val="0091104B"/>
    <w:rsid w:val="00915F8F"/>
    <w:rsid w:val="009210BE"/>
    <w:rsid w:val="00930E6E"/>
    <w:rsid w:val="00936629"/>
    <w:rsid w:val="009439C6"/>
    <w:rsid w:val="0094501F"/>
    <w:rsid w:val="00950BCB"/>
    <w:rsid w:val="009534CE"/>
    <w:rsid w:val="0095616D"/>
    <w:rsid w:val="0095723E"/>
    <w:rsid w:val="00957D59"/>
    <w:rsid w:val="00965318"/>
    <w:rsid w:val="009654E6"/>
    <w:rsid w:val="00966A3C"/>
    <w:rsid w:val="00971961"/>
    <w:rsid w:val="00973D8F"/>
    <w:rsid w:val="00990D25"/>
    <w:rsid w:val="00994FE7"/>
    <w:rsid w:val="00996AC3"/>
    <w:rsid w:val="009974BE"/>
    <w:rsid w:val="009B69FD"/>
    <w:rsid w:val="009C1AE8"/>
    <w:rsid w:val="009C2C14"/>
    <w:rsid w:val="009C3679"/>
    <w:rsid w:val="009D0CB1"/>
    <w:rsid w:val="009D32C3"/>
    <w:rsid w:val="009D3CAC"/>
    <w:rsid w:val="009E4E83"/>
    <w:rsid w:val="009F1CA8"/>
    <w:rsid w:val="009F7B1F"/>
    <w:rsid w:val="00A0193F"/>
    <w:rsid w:val="00A0451B"/>
    <w:rsid w:val="00A06134"/>
    <w:rsid w:val="00A06B5F"/>
    <w:rsid w:val="00A07AE4"/>
    <w:rsid w:val="00A2183E"/>
    <w:rsid w:val="00A21875"/>
    <w:rsid w:val="00A22346"/>
    <w:rsid w:val="00A22507"/>
    <w:rsid w:val="00A23EEC"/>
    <w:rsid w:val="00A2415F"/>
    <w:rsid w:val="00A346A6"/>
    <w:rsid w:val="00A40E2F"/>
    <w:rsid w:val="00A44A65"/>
    <w:rsid w:val="00A564CB"/>
    <w:rsid w:val="00A56573"/>
    <w:rsid w:val="00A6191D"/>
    <w:rsid w:val="00A63BE6"/>
    <w:rsid w:val="00A661AC"/>
    <w:rsid w:val="00A72809"/>
    <w:rsid w:val="00A8404E"/>
    <w:rsid w:val="00A9202F"/>
    <w:rsid w:val="00AA4C59"/>
    <w:rsid w:val="00AA5623"/>
    <w:rsid w:val="00AA754F"/>
    <w:rsid w:val="00AB3194"/>
    <w:rsid w:val="00AC6820"/>
    <w:rsid w:val="00AC6BE4"/>
    <w:rsid w:val="00AE01EF"/>
    <w:rsid w:val="00AE0962"/>
    <w:rsid w:val="00AE2870"/>
    <w:rsid w:val="00AF67DA"/>
    <w:rsid w:val="00AF73DD"/>
    <w:rsid w:val="00B26F00"/>
    <w:rsid w:val="00B274B8"/>
    <w:rsid w:val="00B27FA1"/>
    <w:rsid w:val="00B35A43"/>
    <w:rsid w:val="00B35FD1"/>
    <w:rsid w:val="00B47303"/>
    <w:rsid w:val="00B53DCC"/>
    <w:rsid w:val="00B6356E"/>
    <w:rsid w:val="00B66947"/>
    <w:rsid w:val="00B67361"/>
    <w:rsid w:val="00B7714D"/>
    <w:rsid w:val="00B82DDE"/>
    <w:rsid w:val="00B90044"/>
    <w:rsid w:val="00B92EBA"/>
    <w:rsid w:val="00B93E51"/>
    <w:rsid w:val="00BA25BE"/>
    <w:rsid w:val="00BA7E9F"/>
    <w:rsid w:val="00BC0ECC"/>
    <w:rsid w:val="00BC13CA"/>
    <w:rsid w:val="00BC5249"/>
    <w:rsid w:val="00BC7413"/>
    <w:rsid w:val="00BD020C"/>
    <w:rsid w:val="00BE58BB"/>
    <w:rsid w:val="00BE79F7"/>
    <w:rsid w:val="00BF59BD"/>
    <w:rsid w:val="00C06858"/>
    <w:rsid w:val="00C10962"/>
    <w:rsid w:val="00C13980"/>
    <w:rsid w:val="00C24903"/>
    <w:rsid w:val="00C27D95"/>
    <w:rsid w:val="00C558CC"/>
    <w:rsid w:val="00C607A3"/>
    <w:rsid w:val="00C6350F"/>
    <w:rsid w:val="00C65C91"/>
    <w:rsid w:val="00C801BE"/>
    <w:rsid w:val="00C814B8"/>
    <w:rsid w:val="00C847B5"/>
    <w:rsid w:val="00C868FE"/>
    <w:rsid w:val="00CA2F06"/>
    <w:rsid w:val="00CA327E"/>
    <w:rsid w:val="00CA3933"/>
    <w:rsid w:val="00CA7269"/>
    <w:rsid w:val="00CB6B21"/>
    <w:rsid w:val="00CC1D11"/>
    <w:rsid w:val="00CC25AC"/>
    <w:rsid w:val="00CD1C4A"/>
    <w:rsid w:val="00CD3202"/>
    <w:rsid w:val="00CD3FE7"/>
    <w:rsid w:val="00CD5245"/>
    <w:rsid w:val="00CD5A59"/>
    <w:rsid w:val="00CD7371"/>
    <w:rsid w:val="00CE1D70"/>
    <w:rsid w:val="00CE25BC"/>
    <w:rsid w:val="00D02703"/>
    <w:rsid w:val="00D10C46"/>
    <w:rsid w:val="00D235D9"/>
    <w:rsid w:val="00D240C1"/>
    <w:rsid w:val="00D33529"/>
    <w:rsid w:val="00D33BB4"/>
    <w:rsid w:val="00D37BC7"/>
    <w:rsid w:val="00D46782"/>
    <w:rsid w:val="00D53F72"/>
    <w:rsid w:val="00D54BE5"/>
    <w:rsid w:val="00D55F2A"/>
    <w:rsid w:val="00D567EE"/>
    <w:rsid w:val="00D63872"/>
    <w:rsid w:val="00D65011"/>
    <w:rsid w:val="00D7124D"/>
    <w:rsid w:val="00D7319E"/>
    <w:rsid w:val="00D7472E"/>
    <w:rsid w:val="00D74DCB"/>
    <w:rsid w:val="00D75C14"/>
    <w:rsid w:val="00D774BD"/>
    <w:rsid w:val="00D82DE8"/>
    <w:rsid w:val="00D92BD7"/>
    <w:rsid w:val="00D93C02"/>
    <w:rsid w:val="00D943AD"/>
    <w:rsid w:val="00D953EB"/>
    <w:rsid w:val="00DA15AE"/>
    <w:rsid w:val="00DA560C"/>
    <w:rsid w:val="00DB21B4"/>
    <w:rsid w:val="00DC2CC5"/>
    <w:rsid w:val="00DC36C7"/>
    <w:rsid w:val="00DD342C"/>
    <w:rsid w:val="00DE1A2C"/>
    <w:rsid w:val="00DE3128"/>
    <w:rsid w:val="00DE7DAE"/>
    <w:rsid w:val="00DF0978"/>
    <w:rsid w:val="00DF0E9E"/>
    <w:rsid w:val="00DF2677"/>
    <w:rsid w:val="00DF6A47"/>
    <w:rsid w:val="00DF6EC1"/>
    <w:rsid w:val="00E03DAE"/>
    <w:rsid w:val="00E0608E"/>
    <w:rsid w:val="00E06592"/>
    <w:rsid w:val="00E13543"/>
    <w:rsid w:val="00E16838"/>
    <w:rsid w:val="00E243D0"/>
    <w:rsid w:val="00E2530F"/>
    <w:rsid w:val="00E279BA"/>
    <w:rsid w:val="00E30DB7"/>
    <w:rsid w:val="00E32DEB"/>
    <w:rsid w:val="00E350E1"/>
    <w:rsid w:val="00E3564C"/>
    <w:rsid w:val="00E571B4"/>
    <w:rsid w:val="00E72C64"/>
    <w:rsid w:val="00E76A2D"/>
    <w:rsid w:val="00E816CC"/>
    <w:rsid w:val="00E91E8A"/>
    <w:rsid w:val="00EA3511"/>
    <w:rsid w:val="00EB078B"/>
    <w:rsid w:val="00EB26B5"/>
    <w:rsid w:val="00EB5F37"/>
    <w:rsid w:val="00EB6E6C"/>
    <w:rsid w:val="00ED5F53"/>
    <w:rsid w:val="00ED600C"/>
    <w:rsid w:val="00EE152E"/>
    <w:rsid w:val="00EE32B3"/>
    <w:rsid w:val="00EF3852"/>
    <w:rsid w:val="00F02D3A"/>
    <w:rsid w:val="00F050A3"/>
    <w:rsid w:val="00F05B46"/>
    <w:rsid w:val="00F1324F"/>
    <w:rsid w:val="00F1390F"/>
    <w:rsid w:val="00F13E29"/>
    <w:rsid w:val="00F17F8B"/>
    <w:rsid w:val="00F21014"/>
    <w:rsid w:val="00F221FD"/>
    <w:rsid w:val="00F25C85"/>
    <w:rsid w:val="00F42BE9"/>
    <w:rsid w:val="00F44894"/>
    <w:rsid w:val="00F534D1"/>
    <w:rsid w:val="00F54F55"/>
    <w:rsid w:val="00F570F1"/>
    <w:rsid w:val="00F6047F"/>
    <w:rsid w:val="00F64CE1"/>
    <w:rsid w:val="00F8430A"/>
    <w:rsid w:val="00F84B64"/>
    <w:rsid w:val="00FA5837"/>
    <w:rsid w:val="00FA7755"/>
    <w:rsid w:val="00FB4B5B"/>
    <w:rsid w:val="00FC0668"/>
    <w:rsid w:val="00FC06D9"/>
    <w:rsid w:val="00FC3D7B"/>
    <w:rsid w:val="00FD0F48"/>
    <w:rsid w:val="00FD1EE9"/>
    <w:rsid w:val="00FD2308"/>
    <w:rsid w:val="00FE0BA3"/>
    <w:rsid w:val="00FE44FF"/>
    <w:rsid w:val="00FE558D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65BE3F"/>
  <w15:docId w15:val="{0979FC09-78FA-415C-8699-EE4F7E7A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E5E3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6C12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67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4BC3C8-0CB1-472A-92B2-A256102A1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141</TotalTime>
  <Pages>42</Pages>
  <Words>3728</Words>
  <Characters>21255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Quality Human Resource MANAGEMENT</dc:subject>
  <dc:creator>BSS - Team</dc:creator>
  <cp:keywords>Capstone Project</cp:keywords>
  <dc:description/>
  <cp:lastModifiedBy>Khoi Nguyen</cp:lastModifiedBy>
  <cp:revision>46</cp:revision>
  <dcterms:created xsi:type="dcterms:W3CDTF">2017-05-18T16:22:00Z</dcterms:created>
  <dcterms:modified xsi:type="dcterms:W3CDTF">2017-05-18T18:43:00Z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