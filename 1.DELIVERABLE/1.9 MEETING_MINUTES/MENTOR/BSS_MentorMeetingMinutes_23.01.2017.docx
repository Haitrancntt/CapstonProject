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6F7466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D25DC5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D25DC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6812A1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23</w:t>
            </w:r>
            <w:r w:rsidR="00D05BE6" w:rsidRPr="006F7466">
              <w:rPr>
                <w:rFonts w:cs="Times New Roman"/>
                <w:color w:val="auto"/>
                <w:sz w:val="28"/>
              </w:rPr>
              <w:t>/01/2017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D25DC5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D25DC5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D25DC5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D25DC5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6812A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23</w:t>
            </w:r>
            <w:r w:rsidR="00D05BE6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/01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6812A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13h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1E2E8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</w:t>
            </w:r>
            <w:bookmarkStart w:id="6" w:name="_GoBack"/>
            <w:bookmarkEnd w:id="6"/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7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7"/>
    </w:p>
    <w:p w:rsidR="00BA49E3" w:rsidRPr="006F7466" w:rsidRDefault="00702BB3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F7466">
        <w:rPr>
          <w:rFonts w:cs="Times New Roman"/>
          <w:color w:val="auto"/>
          <w:sz w:val="28"/>
          <w:szCs w:val="28"/>
        </w:rPr>
        <w:t xml:space="preserve">Thảo luận về </w:t>
      </w:r>
      <w:r w:rsidR="006812A1">
        <w:rPr>
          <w:rFonts w:cs="Times New Roman"/>
          <w:color w:val="auto"/>
          <w:sz w:val="28"/>
          <w:szCs w:val="28"/>
        </w:rPr>
        <w:t>yêu cầu chức năng của</w:t>
      </w:r>
      <w:r w:rsidR="00BA49E3" w:rsidRPr="006F7466">
        <w:rPr>
          <w:rFonts w:cs="Times New Roman"/>
          <w:color w:val="auto"/>
          <w:sz w:val="28"/>
          <w:szCs w:val="28"/>
        </w:rPr>
        <w:t xml:space="preserve"> Capstone Project</w:t>
      </w:r>
    </w:p>
    <w:p w:rsidR="00BA49E3" w:rsidRPr="006F7466" w:rsidRDefault="00B26B67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F7466">
        <w:rPr>
          <w:rFonts w:cs="Times New Roman"/>
          <w:color w:val="auto"/>
          <w:sz w:val="28"/>
          <w:szCs w:val="28"/>
        </w:rPr>
        <w:t xml:space="preserve">Review </w:t>
      </w:r>
      <w:r w:rsidR="000E7104" w:rsidRPr="006F7466">
        <w:rPr>
          <w:rFonts w:cs="Times New Roman"/>
          <w:color w:val="auto"/>
          <w:sz w:val="28"/>
          <w:szCs w:val="28"/>
        </w:rPr>
        <w:t>về technical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8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8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Pr="006F7466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6812A1" w:rsidRPr="00A008AE" w:rsidRDefault="006812A1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Có bao nhiêu loạ</w:t>
      </w:r>
      <w:r w:rsidR="00D66D9B">
        <w:rPr>
          <w:color w:val="auto"/>
          <w:sz w:val="28"/>
        </w:rPr>
        <w:t>i view</w:t>
      </w:r>
      <w:r w:rsidRPr="00A008AE">
        <w:rPr>
          <w:color w:val="auto"/>
          <w:sz w:val="28"/>
        </w:rPr>
        <w:t xml:space="preserve">? 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Top subpage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Hot View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List View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Detail View</w:t>
      </w:r>
    </w:p>
    <w:p w:rsidR="006812A1" w:rsidRPr="00A008AE" w:rsidRDefault="006812A1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Phần mềm resize</w:t>
      </w:r>
    </w:p>
    <w:p w:rsidR="006812A1" w:rsidRPr="00A008AE" w:rsidRDefault="006812A1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Review Data Diagram</w:t>
      </w:r>
    </w:p>
    <w:p w:rsidR="006812A1" w:rsidRPr="00A008AE" w:rsidRDefault="00D66D9B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Account</w:t>
      </w:r>
      <w:r w:rsidR="001C4C95" w:rsidRPr="00A008AE">
        <w:rPr>
          <w:color w:val="auto"/>
          <w:sz w:val="28"/>
        </w:rPr>
        <w:t>: không cầ</w:t>
      </w:r>
      <w:r>
        <w:rPr>
          <w:color w:val="auto"/>
          <w:sz w:val="28"/>
        </w:rPr>
        <w:t>n status</w:t>
      </w:r>
      <w:r w:rsidR="001C4C95" w:rsidRPr="00A008AE">
        <w:rPr>
          <w:color w:val="auto"/>
          <w:sz w:val="28"/>
        </w:rPr>
        <w:t>, chỗ nào xác định loạ</w:t>
      </w:r>
      <w:r>
        <w:rPr>
          <w:color w:val="auto"/>
          <w:sz w:val="28"/>
        </w:rPr>
        <w:t>i account</w:t>
      </w:r>
      <w:r w:rsidR="001C4C95" w:rsidRPr="00A008AE">
        <w:rPr>
          <w:color w:val="auto"/>
          <w:sz w:val="28"/>
        </w:rPr>
        <w:t xml:space="preserve">? Priority </w:t>
      </w:r>
      <w:r w:rsidR="001C4C95" w:rsidRPr="00A008AE">
        <w:rPr>
          <w:color w:val="auto"/>
          <w:sz w:val="28"/>
        </w:rPr>
        <w:sym w:font="Wingdings" w:char="F0E0"/>
      </w:r>
      <w:r>
        <w:rPr>
          <w:color w:val="auto"/>
          <w:sz w:val="28"/>
        </w:rPr>
        <w:t xml:space="preserve"> Type</w:t>
      </w:r>
      <w:r w:rsidR="001C4C95" w:rsidRPr="00A008AE">
        <w:rPr>
          <w:color w:val="auto"/>
          <w:sz w:val="28"/>
        </w:rPr>
        <w:t>, có mấy loạ</w:t>
      </w:r>
      <w:r>
        <w:rPr>
          <w:color w:val="auto"/>
          <w:sz w:val="28"/>
        </w:rPr>
        <w:t>i? Restore pass</w:t>
      </w:r>
      <w:r w:rsidR="001C4C95" w:rsidRPr="00A008AE">
        <w:rPr>
          <w:color w:val="auto"/>
          <w:sz w:val="28"/>
        </w:rPr>
        <w:t>? Thiế</w:t>
      </w:r>
      <w:r>
        <w:rPr>
          <w:color w:val="auto"/>
          <w:sz w:val="28"/>
        </w:rPr>
        <w:t>u Email, expire date</w:t>
      </w:r>
      <w:r w:rsidR="001C4C95" w:rsidRPr="00A008AE">
        <w:rPr>
          <w:color w:val="auto"/>
          <w:sz w:val="28"/>
        </w:rPr>
        <w:t>?</w:t>
      </w:r>
    </w:p>
    <w:p w:rsidR="001C4C95" w:rsidRPr="00A008AE" w:rsidRDefault="001C4C95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Banners có phụ thuộ</w:t>
      </w:r>
      <w:r w:rsidR="00D66D9B">
        <w:rPr>
          <w:color w:val="auto"/>
          <w:sz w:val="28"/>
        </w:rPr>
        <w:t>c vào categories không</w:t>
      </w:r>
      <w:r w:rsidRPr="00A008AE">
        <w:rPr>
          <w:color w:val="auto"/>
          <w:sz w:val="28"/>
        </w:rPr>
        <w:t>? Banners có phụ thuộc vào su</w:t>
      </w:r>
      <w:r w:rsidR="00D66D9B">
        <w:rPr>
          <w:color w:val="auto"/>
          <w:sz w:val="28"/>
        </w:rPr>
        <w:t>bpage không</w:t>
      </w:r>
      <w:r w:rsidRPr="00A008AE">
        <w:rPr>
          <w:color w:val="auto"/>
          <w:sz w:val="28"/>
        </w:rPr>
        <w:t>? Banner liên kết với tin.</w:t>
      </w:r>
    </w:p>
    <w:p w:rsidR="001C4C95" w:rsidRPr="00A008AE" w:rsidRDefault="00D66D9B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Banners/Pop-ups có status</w:t>
      </w:r>
      <w:r w:rsidR="001C4C95" w:rsidRPr="00A008AE">
        <w:rPr>
          <w:color w:val="auto"/>
          <w:sz w:val="28"/>
        </w:rPr>
        <w:t>, hình ả</w:t>
      </w:r>
      <w:r w:rsidR="002E474B">
        <w:rPr>
          <w:color w:val="auto"/>
          <w:sz w:val="28"/>
        </w:rPr>
        <w:t>nh</w:t>
      </w:r>
      <w:r w:rsidR="001C4C95" w:rsidRPr="00A008AE">
        <w:rPr>
          <w:color w:val="auto"/>
          <w:sz w:val="28"/>
        </w:rPr>
        <w:t>, links</w:t>
      </w:r>
    </w:p>
    <w:p w:rsidR="001C4C95" w:rsidRPr="00A008AE" w:rsidRDefault="00D66D9B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>News: có Create date (</w:t>
      </w:r>
      <w:r w:rsidR="001C4C95" w:rsidRPr="00A008AE">
        <w:rPr>
          <w:color w:val="auto"/>
          <w:sz w:val="28"/>
        </w:rPr>
        <w:t>ẩ</w:t>
      </w:r>
      <w:r>
        <w:rPr>
          <w:color w:val="auto"/>
          <w:sz w:val="28"/>
        </w:rPr>
        <w:t>n), Edit date (</w:t>
      </w:r>
      <w:r w:rsidR="001C4C95" w:rsidRPr="00A008AE">
        <w:rPr>
          <w:color w:val="auto"/>
          <w:sz w:val="28"/>
        </w:rPr>
        <w:t>ẩ</w:t>
      </w:r>
      <w:r>
        <w:rPr>
          <w:color w:val="auto"/>
          <w:sz w:val="28"/>
        </w:rPr>
        <w:t>n), Public date (</w:t>
      </w:r>
      <w:r w:rsidR="001C4C95" w:rsidRPr="00A008AE">
        <w:rPr>
          <w:color w:val="auto"/>
          <w:sz w:val="28"/>
        </w:rPr>
        <w:t>hiệ</w:t>
      </w:r>
      <w:r>
        <w:rPr>
          <w:color w:val="auto"/>
          <w:sz w:val="28"/>
        </w:rPr>
        <w:t>n</w:t>
      </w:r>
      <w:r w:rsidR="001C4C95" w:rsidRPr="00A008AE">
        <w:rPr>
          <w:color w:val="auto"/>
          <w:sz w:val="28"/>
        </w:rPr>
        <w:t>)</w:t>
      </w:r>
    </w:p>
    <w:p w:rsidR="001C4C95" w:rsidRPr="00A008AE" w:rsidRDefault="00D66D9B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Students</w:t>
      </w:r>
      <w:r w:rsidR="001C4C95" w:rsidRPr="00A008AE">
        <w:rPr>
          <w:color w:val="auto"/>
          <w:sz w:val="28"/>
        </w:rPr>
        <w:t>: có Email</w:t>
      </w:r>
    </w:p>
    <w:p w:rsidR="00A008AE" w:rsidRPr="00A008AE" w:rsidRDefault="00D66D9B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QA: Có Email (</w:t>
      </w:r>
      <w:r w:rsidR="00A008AE" w:rsidRPr="00A008AE">
        <w:rPr>
          <w:color w:val="auto"/>
          <w:sz w:val="28"/>
        </w:rPr>
        <w:t>bắt buộ</w:t>
      </w:r>
      <w:r>
        <w:rPr>
          <w:color w:val="auto"/>
          <w:sz w:val="28"/>
        </w:rPr>
        <w:t>c), Question (</w:t>
      </w:r>
      <w:r w:rsidR="00A008AE" w:rsidRPr="00A008AE">
        <w:rPr>
          <w:color w:val="auto"/>
          <w:sz w:val="28"/>
        </w:rPr>
        <w:t>bắt buộ</w:t>
      </w:r>
      <w:r>
        <w:rPr>
          <w:color w:val="auto"/>
          <w:sz w:val="28"/>
        </w:rPr>
        <w:t>c), Status (</w:t>
      </w:r>
      <w:r w:rsidR="00A008AE" w:rsidRPr="00A008AE">
        <w:rPr>
          <w:color w:val="auto"/>
          <w:sz w:val="28"/>
        </w:rPr>
        <w:t>bắt buộ</w:t>
      </w:r>
      <w:r>
        <w:rPr>
          <w:color w:val="auto"/>
          <w:sz w:val="28"/>
        </w:rPr>
        <w:t>c)</w:t>
      </w:r>
      <w:r w:rsidR="00A008AE" w:rsidRPr="00A008AE">
        <w:rPr>
          <w:color w:val="auto"/>
          <w:sz w:val="28"/>
        </w:rPr>
        <w:t>, Name</w:t>
      </w:r>
      <w:r>
        <w:rPr>
          <w:color w:val="auto"/>
          <w:sz w:val="28"/>
        </w:rPr>
        <w:t xml:space="preserve"> (</w:t>
      </w:r>
      <w:r w:rsidR="00A008AE" w:rsidRPr="00A008AE">
        <w:rPr>
          <w:color w:val="auto"/>
          <w:sz w:val="28"/>
        </w:rPr>
        <w:t>không bắt buộ</w:t>
      </w:r>
      <w:r>
        <w:rPr>
          <w:color w:val="auto"/>
          <w:sz w:val="28"/>
        </w:rPr>
        <w:t>c),</w:t>
      </w:r>
      <w:r w:rsidRPr="00A008AE">
        <w:rPr>
          <w:color w:val="auto"/>
          <w:sz w:val="28"/>
        </w:rPr>
        <w:t xml:space="preserve"> Số</w:t>
      </w:r>
      <w:r w:rsidR="00A008AE" w:rsidRPr="00A008AE">
        <w:rPr>
          <w:color w:val="auto"/>
          <w:sz w:val="28"/>
        </w:rPr>
        <w:t xml:space="preserve"> điện thoạ</w:t>
      </w:r>
      <w:r>
        <w:rPr>
          <w:color w:val="auto"/>
          <w:sz w:val="28"/>
        </w:rPr>
        <w:t>i (</w:t>
      </w:r>
      <w:r w:rsidR="00A008AE" w:rsidRPr="00A008AE">
        <w:rPr>
          <w:color w:val="auto"/>
          <w:sz w:val="28"/>
        </w:rPr>
        <w:t>Không bắt buộ</w:t>
      </w:r>
      <w:r>
        <w:rPr>
          <w:color w:val="auto"/>
          <w:sz w:val="28"/>
        </w:rPr>
        <w:t>c</w:t>
      </w:r>
      <w:r w:rsidR="00A008AE" w:rsidRPr="00A008AE">
        <w:rPr>
          <w:color w:val="auto"/>
          <w:sz w:val="28"/>
        </w:rPr>
        <w:t>)</w:t>
      </w:r>
    </w:p>
    <w:p w:rsidR="00A008AE" w:rsidRPr="00A008AE" w:rsidRDefault="00D66D9B" w:rsidP="00A008AE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Review Physical View</w:t>
      </w:r>
      <w:r w:rsidR="00A008AE" w:rsidRPr="00A008AE">
        <w:rPr>
          <w:color w:val="auto"/>
          <w:sz w:val="28"/>
        </w:rPr>
        <w:t>:</w:t>
      </w:r>
    </w:p>
    <w:p w:rsidR="00A008AE" w:rsidRPr="00A008AE" w:rsidRDefault="00D66D9B" w:rsidP="00A008AE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Balancer</w:t>
      </w:r>
      <w:r w:rsidR="00A008AE" w:rsidRPr="00A008AE">
        <w:rPr>
          <w:color w:val="auto"/>
          <w:sz w:val="28"/>
        </w:rPr>
        <w:t>: chỉ</w:t>
      </w:r>
      <w:r>
        <w:rPr>
          <w:color w:val="auto"/>
          <w:sz w:val="28"/>
        </w:rPr>
        <w:t xml:space="preserve"> dùng khi </w:t>
      </w:r>
      <w:r w:rsidR="00A008AE" w:rsidRPr="00A008AE">
        <w:rPr>
          <w:color w:val="auto"/>
          <w:sz w:val="28"/>
        </w:rPr>
        <w:t>server có cùng chức năng</w:t>
      </w:r>
    </w:p>
    <w:p w:rsidR="00A008AE" w:rsidRPr="00A008AE" w:rsidRDefault="00A008AE" w:rsidP="00A008AE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Mobile browser</w:t>
      </w:r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6C6AC7" w:rsidRPr="006F7466" w:rsidRDefault="006F7466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 w:rsidRPr="006F7466">
        <w:rPr>
          <w:rFonts w:cs="Times New Roman"/>
          <w:color w:val="auto"/>
          <w:sz w:val="28"/>
        </w:rPr>
        <w:t>Tiếp tục làm Architect &amp; cập nhật process</w:t>
      </w:r>
    </w:p>
    <w:p w:rsidR="006F7466" w:rsidRPr="006F7466" w:rsidRDefault="006F7466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 xml:space="preserve">Làm demo chức năng </w:t>
      </w:r>
      <w:r w:rsidR="00A008AE">
        <w:rPr>
          <w:rFonts w:cs="Times New Roman"/>
          <w:color w:val="auto"/>
          <w:sz w:val="28"/>
        </w:rPr>
        <w:t>Login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DC5" w:rsidRDefault="00D25DC5">
      <w:pPr>
        <w:spacing w:before="0" w:after="0" w:line="240" w:lineRule="auto"/>
      </w:pPr>
      <w:r>
        <w:separator/>
      </w:r>
    </w:p>
  </w:endnote>
  <w:endnote w:type="continuationSeparator" w:id="0">
    <w:p w:rsidR="00D25DC5" w:rsidRDefault="00D25D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E88" w:rsidRPr="001E2E8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D25DC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812A1">
                                <w:rPr>
                                  <w:rFonts w:asciiTheme="majorHAnsi" w:hAnsiTheme="majorHAnsi"/>
                                </w:rPr>
                                <w:t>January 23,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D25DC5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812A1">
                          <w:rPr>
                            <w:rFonts w:asciiTheme="majorHAnsi" w:hAnsiTheme="majorHAnsi"/>
                          </w:rPr>
                          <w:t>January 23,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DC5" w:rsidRDefault="00D25DC5">
      <w:pPr>
        <w:spacing w:before="0" w:after="0" w:line="240" w:lineRule="auto"/>
      </w:pPr>
      <w:r>
        <w:separator/>
      </w:r>
    </w:p>
  </w:footnote>
  <w:footnote w:type="continuationSeparator" w:id="0">
    <w:p w:rsidR="00D25DC5" w:rsidRDefault="00D25D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D25DC5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812A1">
          <w:rPr>
            <w:rFonts w:asciiTheme="majorHAnsi" w:eastAsiaTheme="majorEastAsia" w:hAnsiTheme="majorHAnsi" w:cstheme="majorBidi"/>
            <w:color w:val="FF3333"/>
            <w:szCs w:val="24"/>
          </w:rPr>
          <w:t>January 23,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88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474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5E20FA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177A4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25DC5"/>
    <w:rsid w:val="00D33529"/>
    <w:rsid w:val="00D37BC7"/>
    <w:rsid w:val="00D46782"/>
    <w:rsid w:val="00D54BE5"/>
    <w:rsid w:val="00D55F2A"/>
    <w:rsid w:val="00D567EE"/>
    <w:rsid w:val="00D63872"/>
    <w:rsid w:val="00D65011"/>
    <w:rsid w:val="00D66D9B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1A0F8B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6C5D3-3743-4BB1-81F7-4B377EDAE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163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Hai Tran</cp:lastModifiedBy>
  <cp:revision>13</cp:revision>
  <dcterms:created xsi:type="dcterms:W3CDTF">2016-11-02T05:18:00Z</dcterms:created>
  <dcterms:modified xsi:type="dcterms:W3CDTF">2017-02-17T07:42:00Z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