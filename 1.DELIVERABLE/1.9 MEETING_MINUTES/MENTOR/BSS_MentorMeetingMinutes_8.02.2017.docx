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B40A9C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B40A9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A868D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08/02</w:t>
            </w:r>
            <w:r w:rsidR="00D05BE6" w:rsidRPr="006F746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40A9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40A9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40A9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40A9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350"/>
        <w:gridCol w:w="1368"/>
        <w:gridCol w:w="1217"/>
        <w:gridCol w:w="1247"/>
        <w:gridCol w:w="2202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DD4A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Trệt cơ sở 2 trường Đại học Văn Lang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1E0F0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08/02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DD4A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8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1E0F03"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1E0F0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A868D3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Thảo luận về Physical View , Static View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A868D3" w:rsidRPr="006F7466" w:rsidRDefault="00A868D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A008AE" w:rsidRDefault="00A868D3" w:rsidP="00A868D3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Physical View :</w:t>
      </w:r>
    </w:p>
    <w:p w:rsidR="00A868D3" w:rsidRDefault="00A868D3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Đổi Select Engine , Search Engine thành Cache Engine &amp; Index Engine</w:t>
      </w:r>
    </w:p>
    <w:p w:rsidR="00A868D3" w:rsidRDefault="00A868D3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Database Server phải nêu rõ về Hardware ( Sử dụng những thông số kỹ thuật chuẩn tìm hiểu trên mạng ) &amp; Software ( dbms , os ? )</w:t>
      </w:r>
    </w:p>
    <w:p w:rsidR="00A868D3" w:rsidRDefault="00A868D3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Làm rõ với khách hàng về Internal Client</w:t>
      </w:r>
    </w:p>
    <w:p w:rsidR="00A868D3" w:rsidRDefault="00A868D3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Webserver sử dụng service gì? ( Sử dụng Apache ? PHP ? Angular JS mấy ? …)</w:t>
      </w:r>
    </w:p>
    <w:p w:rsidR="00A868D3" w:rsidRDefault="00DD4A5B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Image server : có 3 loại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Share File ( dành cho mạng local ) 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Web service ( dàng cho mạng internet )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Ftp ( cài ứng dụng Filezilla ) ( nhanh hơn Web service nhưng tốn công cài đặt )</w:t>
      </w:r>
    </w:p>
    <w:p w:rsidR="00DD4A5B" w:rsidRDefault="00DD4A5B" w:rsidP="00DD4A5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Phải có rationale cho từng View</w:t>
      </w:r>
    </w:p>
    <w:p w:rsidR="00DD4A5B" w:rsidRDefault="00DD4A5B" w:rsidP="00DD4A5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Angular JS &amp; Ionic nằm trên Client ?</w:t>
      </w:r>
    </w:p>
    <w:p w:rsidR="00DD4A5B" w:rsidRDefault="00DD4A5B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Tìm hiểu đặc trưng của Angular JS.</w:t>
      </w:r>
    </w:p>
    <w:p w:rsidR="00DD4A5B" w:rsidRDefault="00DD4A5B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Phải xác định ra cấu trúc code</w:t>
      </w:r>
    </w:p>
    <w:p w:rsidR="00DD4A5B" w:rsidRPr="00DD4A5B" w:rsidRDefault="00DD4A5B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Static View : </w:t>
      </w:r>
      <w:r w:rsidRPr="00DD4A5B">
        <w:rPr>
          <w:color w:val="auto"/>
          <w:sz w:val="28"/>
        </w:rPr>
        <w:t>Thiếu level mô tả Client</w:t>
      </w:r>
    </w:p>
    <w:p w:rsidR="00DD4A5B" w:rsidRPr="00DD4A5B" w:rsidRDefault="00DD4A5B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Hướng dẫn sự khác nhau giữa Static View &amp; Dynamic View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6C6AC7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 w:rsidRPr="006F7466">
        <w:rPr>
          <w:rFonts w:cs="Times New Roman"/>
          <w:color w:val="auto"/>
          <w:sz w:val="28"/>
        </w:rPr>
        <w:t>Tiếp tụ</w:t>
      </w:r>
      <w:r w:rsidR="00DD4A5B">
        <w:rPr>
          <w:rFonts w:cs="Times New Roman"/>
          <w:color w:val="auto"/>
          <w:sz w:val="28"/>
        </w:rPr>
        <w:t>c hoàn thành Architect.</w:t>
      </w:r>
    </w:p>
    <w:p w:rsidR="006F7466" w:rsidRDefault="00DD4A5B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Duyệt lại Requirements</w:t>
      </w:r>
    </w:p>
    <w:p w:rsidR="00DD4A5B" w:rsidRDefault="00DD4A5B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Lập trình Account Management</w:t>
      </w:r>
    </w:p>
    <w:p w:rsidR="00DD4A5B" w:rsidRPr="006F7466" w:rsidRDefault="00DD4A5B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Update Process và commit lên Github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9C" w:rsidRDefault="00B40A9C">
      <w:pPr>
        <w:spacing w:before="0" w:after="0" w:line="240" w:lineRule="auto"/>
      </w:pPr>
      <w:r>
        <w:separator/>
      </w:r>
    </w:p>
  </w:endnote>
  <w:endnote w:type="continuationSeparator" w:id="0">
    <w:p w:rsidR="00B40A9C" w:rsidRDefault="00B40A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F03" w:rsidRPr="001E0F0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B40A9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68D3">
                                <w:rPr>
                                  <w:rFonts w:asciiTheme="majorHAnsi" w:hAnsiTheme="majorHAnsi"/>
                                </w:rPr>
                                <w:t>February 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B40A9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868D3">
                          <w:rPr>
                            <w:rFonts w:asciiTheme="majorHAnsi" w:hAnsiTheme="majorHAnsi"/>
                          </w:rPr>
                          <w:t>February 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9C" w:rsidRDefault="00B40A9C">
      <w:pPr>
        <w:spacing w:before="0" w:after="0" w:line="240" w:lineRule="auto"/>
      </w:pPr>
      <w:r>
        <w:separator/>
      </w:r>
    </w:p>
  </w:footnote>
  <w:footnote w:type="continuationSeparator" w:id="0">
    <w:p w:rsidR="00B40A9C" w:rsidRDefault="00B40A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B40A9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868D3">
          <w:rPr>
            <w:rFonts w:asciiTheme="majorHAnsi" w:eastAsiaTheme="majorEastAsia" w:hAnsiTheme="majorHAnsi" w:cstheme="majorBidi"/>
            <w:color w:val="FF3333"/>
            <w:szCs w:val="24"/>
          </w:rPr>
          <w:t>February 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0F0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868D3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40A9C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A5B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CFF71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20D67-AB68-4122-BE69-E253B2A1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140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10</cp:revision>
  <dcterms:created xsi:type="dcterms:W3CDTF">2016-11-02T05:18:00Z</dcterms:created>
  <dcterms:modified xsi:type="dcterms:W3CDTF">2017-02-09T04:14:00Z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