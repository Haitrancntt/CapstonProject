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E763DB" w:rsidRDefault="00455FC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455FC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71720391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E7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D05B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06/01/2017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E763DB" w:rsidRPr="00E763D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71720391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</w:rPr>
              <w:t>Revision Table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1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2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Purpose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_Toc471720392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3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  <w:lang w:val="vi-VN"/>
              </w:rPr>
              <w:t>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participant in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_Toc471720393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4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Content of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_Toc471720394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5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Account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_Toc471720395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6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News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_Toc471720396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7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3.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examination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_Toc471720397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8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4.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Q&amp;A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_Toc471720398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9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5.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banner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_Toc471720399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455FC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400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6.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language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_Toc471720400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Default="00455FC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1720401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IV.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To do task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_Toc471720401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Nguyễn Xuân Thái Hiền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D05BE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06/01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16610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98580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22h</w:t>
            </w:r>
            <w:bookmarkStart w:id="6" w:name="_GoBack"/>
            <w:bookmarkEnd w:id="6"/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7" w:name="_Toc471720392"/>
      <w:r w:rsidRPr="00E763DB">
        <w:rPr>
          <w:noProof/>
          <w:color w:val="FF3333"/>
          <w:sz w:val="36"/>
          <w:szCs w:val="36"/>
        </w:rPr>
        <w:t>Purpose</w:t>
      </w:r>
      <w:bookmarkEnd w:id="7"/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Discuss about Capstone Project</w:t>
      </w:r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Review requirement, schedule, technical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8" w:name="_Toc471720393"/>
      <w:r w:rsidRPr="00E763DB">
        <w:rPr>
          <w:color w:val="FF3333"/>
          <w:sz w:val="36"/>
          <w:szCs w:val="36"/>
        </w:rPr>
        <w:t>participant in meeting</w:t>
      </w:r>
      <w:bookmarkEnd w:id="8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1720394"/>
      <w:r w:rsidRPr="00E763DB">
        <w:rPr>
          <w:noProof/>
          <w:color w:val="FF3333"/>
        </w:rPr>
        <w:t>Content of meeting</w:t>
      </w:r>
      <w:bookmarkEnd w:id="9"/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0" w:name="_Toc471720395"/>
      <w:r w:rsidRPr="00E763DB">
        <w:rPr>
          <w:color w:val="FF3333"/>
          <w:sz w:val="32"/>
          <w:szCs w:val="32"/>
        </w:rPr>
        <w:t>Manage Account</w:t>
      </w:r>
      <w:bookmarkEnd w:id="10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Khi tạo thêm 1 category có thể add thêm người vào không?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Làm sao phân biệt được người của phòng tuyển sinh và người của phòng đào tạo?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Xem danh sách tài khoản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Cần những thông tin gì?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Đề xuất: email, ten, last login, status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Thông tin tài khoản cần có: full name, email, pass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lastRenderedPageBreak/>
        <w:t>Mỗi cá nhân một tài khoản hay 1 tài khoản cho 1 phòng?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1" w:name="_Toc471720396"/>
      <w:r w:rsidRPr="00E763DB">
        <w:rPr>
          <w:color w:val="FF3333"/>
          <w:sz w:val="32"/>
          <w:szCs w:val="32"/>
        </w:rPr>
        <w:t>Manage News</w:t>
      </w:r>
      <w:bookmarkEnd w:id="11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Có mấy loại tin?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Quy trình sửa bài như thế nào?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Push tin như thế nào? Push tin ở từng mục hay push lên trang chủ?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Tin khi deactive rồi sẽ nằm ở đâu?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2" w:name="_Toc471720397"/>
      <w:r w:rsidRPr="00E763DB">
        <w:rPr>
          <w:color w:val="FF3333"/>
          <w:sz w:val="32"/>
          <w:szCs w:val="32"/>
        </w:rPr>
        <w:t>Manage examination</w:t>
      </w:r>
      <w:bookmarkEnd w:id="12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 xml:space="preserve">Thiếu chức năng tạo kì thi: thông tin, ai đăng ký, đăng ký như thế nào? 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3" w:name="_Toc471720398"/>
      <w:r w:rsidRPr="00E763DB">
        <w:rPr>
          <w:color w:val="FF3333"/>
          <w:sz w:val="32"/>
          <w:szCs w:val="32"/>
        </w:rPr>
        <w:t>Manage Q&amp;A</w:t>
      </w:r>
      <w:bookmarkEnd w:id="13"/>
    </w:p>
    <w:p w:rsidR="00BA49E3" w:rsidRPr="00E763DB" w:rsidRDefault="00BA49E3" w:rsidP="00BA49E3">
      <w:pPr>
        <w:shd w:val="clear" w:color="auto" w:fill="FFFFFF" w:themeFill="background1"/>
        <w:tabs>
          <w:tab w:val="left" w:pos="4170"/>
        </w:tabs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Gửi nhận các câu hỏi của thí sinh như thế nào?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4" w:name="_Toc471720399"/>
      <w:r w:rsidRPr="00E763DB">
        <w:rPr>
          <w:color w:val="FF3333"/>
          <w:sz w:val="32"/>
          <w:szCs w:val="32"/>
        </w:rPr>
        <w:t>Manage banner</w:t>
      </w:r>
      <w:bookmarkEnd w:id="14"/>
      <w:r w:rsidRPr="00E763DB">
        <w:rPr>
          <w:color w:val="FF3333"/>
          <w:sz w:val="32"/>
          <w:szCs w:val="32"/>
        </w:rPr>
        <w:tab/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Có mấy loại banner, quản lý như thế nào?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5" w:name="_Toc471720400"/>
      <w:r w:rsidRPr="00E763DB">
        <w:rPr>
          <w:color w:val="FF3333"/>
          <w:sz w:val="32"/>
          <w:szCs w:val="32"/>
        </w:rPr>
        <w:t>Manage language</w:t>
      </w:r>
      <w:bookmarkEnd w:id="15"/>
    </w:p>
    <w:p w:rsidR="0086701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Thay đổi ngôn ngữ tất cả hay chỉ thay đổi danh mục?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6" w:name="_Toc471720401"/>
      <w:r w:rsidRPr="00E763DB">
        <w:rPr>
          <w:noProof/>
          <w:color w:val="FF3333"/>
          <w:sz w:val="36"/>
          <w:szCs w:val="36"/>
        </w:rPr>
        <w:t>To do task</w:t>
      </w:r>
      <w:bookmarkEnd w:id="16"/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Các tài liệu phải up lên trên repository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Đánh giá lại requirement (Who? What? How?)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Vẽ Business Work Flow chức năng Manage News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Tổng hợp lại các tài liệu liên quan tới requirement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Thay đổi các thư mục trong repository</w:t>
      </w:r>
    </w:p>
    <w:p w:rsidR="00E763DB" w:rsidRPr="00E763DB" w:rsidRDefault="00E763DB" w:rsidP="00E763DB"/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FC7" w:rsidRDefault="00455FC7">
      <w:pPr>
        <w:spacing w:before="0" w:after="0" w:line="240" w:lineRule="auto"/>
      </w:pPr>
      <w:r>
        <w:separator/>
      </w:r>
    </w:p>
  </w:endnote>
  <w:endnote w:type="continuationSeparator" w:id="0">
    <w:p w:rsidR="00455FC7" w:rsidRDefault="00455F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80C" w:rsidRPr="0098580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455FC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7013">
                                <w:rPr>
                                  <w:rFonts w:asciiTheme="majorHAnsi" w:hAnsiTheme="majorHAnsi"/>
                                </w:rPr>
                                <w:t>October 10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455FC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7013">
                          <w:rPr>
                            <w:rFonts w:asciiTheme="majorHAnsi" w:hAnsiTheme="majorHAnsi"/>
                          </w:rPr>
                          <w:t>October 10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FC7" w:rsidRDefault="00455FC7">
      <w:pPr>
        <w:spacing w:before="0" w:after="0" w:line="240" w:lineRule="auto"/>
      </w:pPr>
      <w:r>
        <w:separator/>
      </w:r>
    </w:p>
  </w:footnote>
  <w:footnote w:type="continuationSeparator" w:id="0">
    <w:p w:rsidR="00455FC7" w:rsidRDefault="00455F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455FC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F06FD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FEF99-FFE5-44DB-8AC5-BBC64E50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28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8</cp:revision>
  <dcterms:created xsi:type="dcterms:W3CDTF">2016-11-02T05:18:00Z</dcterms:created>
  <dcterms:modified xsi:type="dcterms:W3CDTF">2017-02-17T07:39:00Z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