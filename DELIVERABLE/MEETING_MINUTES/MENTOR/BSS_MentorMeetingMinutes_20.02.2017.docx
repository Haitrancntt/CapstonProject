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6C6AC7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6F7466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5486400" cy="2872946"/>
                <wp:effectExtent l="0" t="0" r="0" b="3810"/>
                <wp:docPr id="3" name="Picture 3" descr="C:\Users\Khoi Nguyen\AppData\Local\Microsoft\Windows\INetCacheContent.Word\15439993_1323880254300268_3134162953117619688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hoi Nguyen\AppData\Local\Microsoft\Windows\INetCacheContent.Word\15439993_1323880254300268_3134162953117619688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2872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6F7466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6F7466" w:rsidRDefault="008B4DE6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8B4DE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4A3FFB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20</w:t>
            </w:r>
            <w:r w:rsidR="00BA4B0E">
              <w:rPr>
                <w:rFonts w:cs="Times New Roman"/>
                <w:color w:val="auto"/>
                <w:sz w:val="28"/>
              </w:rPr>
              <w:t>/02</w:t>
            </w:r>
            <w:r w:rsidR="00D05BE6" w:rsidRPr="006F7466">
              <w:rPr>
                <w:rFonts w:cs="Times New Roman"/>
                <w:color w:val="auto"/>
                <w:sz w:val="28"/>
              </w:rPr>
              <w:t>/2017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B4DE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B4DE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B4DE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B4DE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7C7B4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Floor 9 Etown 2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4A3FFB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20</w:t>
            </w:r>
            <w:r w:rsidR="00BA4B0E">
              <w:rPr>
                <w:rFonts w:cs="Times New Roman"/>
                <w:noProof/>
                <w:color w:val="auto"/>
                <w:sz w:val="28"/>
                <w:szCs w:val="28"/>
              </w:rPr>
              <w:t>/02</w:t>
            </w:r>
            <w:r w:rsidR="00BA49E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4A3FFB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10h00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4A3FFB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11h30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7C7B45" w:rsidRDefault="007C7B45" w:rsidP="00BA49E3">
      <w:pPr>
        <w:ind w:right="54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Review </w:t>
      </w:r>
      <w:r w:rsidR="0023514C">
        <w:rPr>
          <w:rFonts w:cs="Times New Roman"/>
          <w:color w:val="auto"/>
          <w:sz w:val="28"/>
          <w:szCs w:val="28"/>
        </w:rPr>
        <w:t>về tiến độ làm việc</w:t>
      </w:r>
    </w:p>
    <w:p w:rsidR="004A3FFB" w:rsidRDefault="004A3FFB" w:rsidP="00BA49E3">
      <w:pPr>
        <w:ind w:right="54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Review Task-Assign và plan</w:t>
      </w:r>
    </w:p>
    <w:p w:rsidR="004A3FFB" w:rsidRDefault="004A3FFB" w:rsidP="00BA49E3">
      <w:pPr>
        <w:ind w:right="54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Review Testcase Manage News </w:t>
      </w:r>
    </w:p>
    <w:p w:rsidR="004A3FFB" w:rsidRDefault="004A3FFB" w:rsidP="00BA49E3">
      <w:pPr>
        <w:ind w:right="54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Chuẩn bị tài liệu nộp báo cáo đợt 2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Nhóm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4A3FFB" w:rsidRDefault="004A3FFB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Đoàn Anh Minh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8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8"/>
    </w:p>
    <w:p w:rsidR="0023514C" w:rsidRDefault="004A3FFB" w:rsidP="004A3FFB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Task Assign chia ra thành 3 Sheet excel khác nhau để dễ quản lý</w:t>
      </w:r>
    </w:p>
    <w:p w:rsidR="004A3FFB" w:rsidRDefault="004A3FFB" w:rsidP="004A3FFB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Báo cáo nộp những gì ?</w:t>
      </w:r>
    </w:p>
    <w:p w:rsidR="004A3FFB" w:rsidRDefault="004A3FFB" w:rsidP="004A3FFB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Review Testcase : </w:t>
      </w:r>
    </w:p>
    <w:p w:rsidR="004A3FFB" w:rsidRDefault="004A3FFB" w:rsidP="004A3FFB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Thiếu nhiều trường hợp , cần update lại</w:t>
      </w:r>
    </w:p>
    <w:p w:rsidR="004A3FFB" w:rsidRPr="004A3FFB" w:rsidRDefault="004A3FFB" w:rsidP="004A3FFB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Cần có một ý tưởng , một bản vẽ về giao diện để dễ viết testcase hơn</w:t>
      </w:r>
    </w:p>
    <w:p w:rsidR="004A3FFB" w:rsidRDefault="004A3FFB" w:rsidP="004A3FFB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Làm sao để biết được vai trò nào được nhìn giao diện nào ? được mô tả ở đâu ?</w:t>
      </w:r>
    </w:p>
    <w:p w:rsidR="004A3FFB" w:rsidRDefault="004A3FFB" w:rsidP="004A3FFB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Phân quyền được chia làm 2 loại : </w:t>
      </w:r>
    </w:p>
    <w:p w:rsidR="004A3FFB" w:rsidRDefault="004A3FFB" w:rsidP="004A3FFB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Phân quyền theo chức năng : Menu khác nhau</w:t>
      </w:r>
    </w:p>
    <w:p w:rsidR="004A3FFB" w:rsidRDefault="004A3FFB" w:rsidP="004A3FFB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lastRenderedPageBreak/>
        <w:t>Phân quyền theo data : View/List khác nhau</w:t>
      </w:r>
    </w:p>
    <w:p w:rsidR="004A3FFB" w:rsidRDefault="004A3FFB" w:rsidP="004A3FFB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Nội dung slide thuyết trình : </w:t>
      </w:r>
    </w:p>
    <w:p w:rsidR="004A3FFB" w:rsidRDefault="004A3FFB" w:rsidP="004A3FFB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Show smilestone có trượt hay không? Lý do gì ?</w:t>
      </w:r>
    </w:p>
    <w:p w:rsidR="004A3FFB" w:rsidRDefault="004A3FFB" w:rsidP="004A3FFB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Nên có action item/solution</w:t>
      </w:r>
    </w:p>
    <w:p w:rsidR="004A3FFB" w:rsidRDefault="004A3FFB" w:rsidP="004A3FFB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Tiến độ như thế nào ? có kế hoạch gì để </w:t>
      </w:r>
      <w:r w:rsidR="000776BC">
        <w:rPr>
          <w:color w:val="auto"/>
          <w:sz w:val="28"/>
        </w:rPr>
        <w:t>giải quyết vấn đề chưa ?</w:t>
      </w:r>
    </w:p>
    <w:p w:rsidR="004A3FFB" w:rsidRPr="000776BC" w:rsidRDefault="004A3FFB" w:rsidP="000776BC">
      <w:pPr>
        <w:pStyle w:val="ListParagraph"/>
        <w:ind w:left="1440"/>
        <w:rPr>
          <w:color w:val="auto"/>
          <w:sz w:val="28"/>
        </w:rPr>
      </w:pPr>
      <w:bookmarkStart w:id="9" w:name="_GoBack"/>
      <w:bookmarkEnd w:id="9"/>
    </w:p>
    <w:p w:rsidR="00867013" w:rsidRPr="006F7466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10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10"/>
    </w:p>
    <w:p w:rsidR="00CA7185" w:rsidRPr="000776BC" w:rsidRDefault="000776BC" w:rsidP="00AD60AC">
      <w:pPr>
        <w:pStyle w:val="ListParagraph"/>
        <w:numPr>
          <w:ilvl w:val="0"/>
          <w:numId w:val="34"/>
        </w:numPr>
        <w:rPr>
          <w:rFonts w:cs="Times New Roman"/>
          <w:color w:val="auto"/>
        </w:rPr>
      </w:pPr>
      <w:r>
        <w:rPr>
          <w:rFonts w:cs="Times New Roman"/>
          <w:color w:val="auto"/>
          <w:sz w:val="28"/>
        </w:rPr>
        <w:t>Chuẩn bị kĩ tài liệu nộp báo cáo đợt 2</w:t>
      </w:r>
    </w:p>
    <w:p w:rsidR="000776BC" w:rsidRPr="00AD60AC" w:rsidRDefault="000776BC" w:rsidP="00AD60AC">
      <w:pPr>
        <w:pStyle w:val="ListParagraph"/>
        <w:numPr>
          <w:ilvl w:val="0"/>
          <w:numId w:val="34"/>
        </w:numPr>
        <w:rPr>
          <w:rFonts w:cs="Times New Roman"/>
          <w:color w:val="auto"/>
        </w:rPr>
      </w:pPr>
      <w:r>
        <w:rPr>
          <w:rFonts w:cs="Times New Roman"/>
          <w:color w:val="auto"/>
          <w:sz w:val="28"/>
        </w:rPr>
        <w:t>Chỉnh sữa testcase , class diagram , sequence diagram.</w:t>
      </w: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DE6" w:rsidRDefault="008B4DE6">
      <w:pPr>
        <w:spacing w:before="0" w:after="0" w:line="240" w:lineRule="auto"/>
      </w:pPr>
      <w:r>
        <w:separator/>
      </w:r>
    </w:p>
  </w:endnote>
  <w:endnote w:type="continuationSeparator" w:id="0">
    <w:p w:rsidR="008B4DE6" w:rsidRDefault="008B4D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6BC" w:rsidRPr="000776BC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8B4DE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A3FFB">
                                <w:rPr>
                                  <w:rFonts w:asciiTheme="majorHAnsi" w:hAnsiTheme="majorHAnsi"/>
                                </w:rPr>
                                <w:t>February 20,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8B4DE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2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A3FFB">
                          <w:rPr>
                            <w:rFonts w:asciiTheme="majorHAnsi" w:hAnsiTheme="majorHAnsi"/>
                          </w:rPr>
                          <w:t>February 20,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DE6" w:rsidRDefault="008B4DE6">
      <w:pPr>
        <w:spacing w:before="0" w:after="0" w:line="240" w:lineRule="auto"/>
      </w:pPr>
      <w:r>
        <w:separator/>
      </w:r>
    </w:p>
  </w:footnote>
  <w:footnote w:type="continuationSeparator" w:id="0">
    <w:p w:rsidR="008B4DE6" w:rsidRDefault="008B4DE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8B4DE6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A3FFB">
          <w:rPr>
            <w:rFonts w:asciiTheme="majorHAnsi" w:eastAsiaTheme="majorEastAsia" w:hAnsiTheme="majorHAnsi" w:cstheme="majorBidi"/>
            <w:color w:val="FF3333"/>
            <w:szCs w:val="24"/>
          </w:rPr>
          <w:t>February 20,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6BC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6576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514C"/>
    <w:rsid w:val="002360A4"/>
    <w:rsid w:val="00250D99"/>
    <w:rsid w:val="00256F1B"/>
    <w:rsid w:val="00257719"/>
    <w:rsid w:val="0027313F"/>
    <w:rsid w:val="002749D0"/>
    <w:rsid w:val="0027561E"/>
    <w:rsid w:val="00286ED9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3FFB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4FC5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C7B45"/>
    <w:rsid w:val="007D3F86"/>
    <w:rsid w:val="007D6528"/>
    <w:rsid w:val="007E0D90"/>
    <w:rsid w:val="00801F86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4DE6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D60AC"/>
    <w:rsid w:val="00AE2870"/>
    <w:rsid w:val="00AF67DA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2016"/>
    <w:rsid w:val="00BA49E3"/>
    <w:rsid w:val="00BA4B0E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A7185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2875B1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FE0216-0638-44B4-8C48-DC27BC140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202</TotalTime>
  <Pages>5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12</cp:revision>
  <dcterms:created xsi:type="dcterms:W3CDTF">2016-11-02T05:18:00Z</dcterms:created>
  <dcterms:modified xsi:type="dcterms:W3CDTF">2017-02-20T08:40:00Z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