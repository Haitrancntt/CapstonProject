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6C6AC7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6F7466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5486400" cy="2872946"/>
                <wp:effectExtent l="0" t="0" r="0" b="3810"/>
                <wp:docPr id="3" name="Picture 3" descr="C:\Users\Khoi Nguyen\AppData\Local\Microsoft\Windows\INetCacheContent.Word\15439993_1323880254300268_3134162953117619688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hoi Nguyen\AppData\Local\Microsoft\Windows\INetCacheContent.Word\15439993_1323880254300268_3134162953117619688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2872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6F7466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6F7466" w:rsidRDefault="00664FC5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664FC5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7C7B45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16</w:t>
            </w:r>
            <w:r w:rsidR="00BA4B0E">
              <w:rPr>
                <w:rFonts w:cs="Times New Roman"/>
                <w:color w:val="auto"/>
                <w:sz w:val="28"/>
              </w:rPr>
              <w:t>/02</w:t>
            </w:r>
            <w:r w:rsidR="00D05BE6" w:rsidRPr="006F7466">
              <w:rPr>
                <w:rFonts w:cs="Times New Roman"/>
                <w:color w:val="auto"/>
                <w:sz w:val="28"/>
              </w:rPr>
              <w:t>/2017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664FC5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664FC5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664FC5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664FC5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8"/>
        <w:gridCol w:w="1247"/>
        <w:gridCol w:w="2201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7C7B4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Floor 9 Etown 2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7C7B4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16</w:t>
            </w:r>
            <w:r w:rsidR="00BA4B0E">
              <w:rPr>
                <w:rFonts w:cs="Times New Roman"/>
                <w:noProof/>
                <w:color w:val="auto"/>
                <w:sz w:val="28"/>
                <w:szCs w:val="28"/>
              </w:rPr>
              <w:t>/02</w:t>
            </w:r>
            <w:r w:rsidR="00BA49E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7C7B4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18h45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7C7B4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21h45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BA49E3" w:rsidRDefault="00B26B67" w:rsidP="00BA49E3">
      <w:pPr>
        <w:ind w:right="54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 xml:space="preserve">Review </w:t>
      </w:r>
      <w:r w:rsidR="000E7104" w:rsidRPr="006F7466">
        <w:rPr>
          <w:rFonts w:cs="Times New Roman"/>
          <w:color w:val="auto"/>
          <w:sz w:val="28"/>
          <w:szCs w:val="28"/>
        </w:rPr>
        <w:t>về technical</w:t>
      </w:r>
    </w:p>
    <w:p w:rsidR="007C7B45" w:rsidRDefault="007C7B45" w:rsidP="00BA49E3">
      <w:pPr>
        <w:ind w:right="54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Review Sequence Diagram , Class Diagram</w:t>
      </w:r>
    </w:p>
    <w:p w:rsidR="007C7B45" w:rsidRDefault="007C7B45" w:rsidP="00BA49E3">
      <w:pPr>
        <w:ind w:right="54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Review </w:t>
      </w:r>
      <w:r w:rsidR="0023514C">
        <w:rPr>
          <w:rFonts w:cs="Times New Roman"/>
          <w:color w:val="auto"/>
          <w:sz w:val="28"/>
          <w:szCs w:val="28"/>
        </w:rPr>
        <w:t>về tiến độ làm việc</w:t>
      </w:r>
    </w:p>
    <w:p w:rsidR="00286ED9" w:rsidRPr="006F7466" w:rsidRDefault="00286ED9" w:rsidP="00BA49E3">
      <w:p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rFonts w:cs="Times New Roman"/>
          <w:color w:val="auto"/>
          <w:sz w:val="28"/>
          <w:szCs w:val="28"/>
        </w:rPr>
        <w:t>Demo code account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Nhóm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8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8"/>
    </w:p>
    <w:p w:rsidR="00286ED9" w:rsidRDefault="00286ED9" w:rsidP="00286ED9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V</w:t>
      </w:r>
      <w:r w:rsidRPr="00286ED9">
        <w:rPr>
          <w:color w:val="auto"/>
          <w:sz w:val="28"/>
        </w:rPr>
        <w:t>ấn đề về</w:t>
      </w:r>
      <w:r>
        <w:rPr>
          <w:color w:val="auto"/>
          <w:sz w:val="28"/>
        </w:rPr>
        <w:t xml:space="preserve"> index engine : index như thế nào? </w:t>
      </w:r>
    </w:p>
    <w:p w:rsidR="00286ED9" w:rsidRDefault="00286ED9" w:rsidP="00286ED9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Tìm bằng</w:t>
      </w:r>
      <w:r w:rsidRPr="00286ED9">
        <w:rPr>
          <w:color w:val="auto"/>
          <w:sz w:val="28"/>
        </w:rPr>
        <w:t xml:space="preserve"> redis </w:t>
      </w:r>
      <w:r>
        <w:rPr>
          <w:color w:val="auto"/>
          <w:sz w:val="28"/>
        </w:rPr>
        <w:t>: search tên account : cache như thế nào</w:t>
      </w:r>
      <w:r w:rsidRPr="00286ED9">
        <w:rPr>
          <w:color w:val="auto"/>
          <w:sz w:val="28"/>
        </w:rPr>
        <w:t>? hoạt độ</w:t>
      </w:r>
      <w:r>
        <w:rPr>
          <w:color w:val="auto"/>
          <w:sz w:val="28"/>
        </w:rPr>
        <w:t>ng như thế nào</w:t>
      </w:r>
      <w:r w:rsidRPr="00286ED9">
        <w:rPr>
          <w:color w:val="auto"/>
          <w:sz w:val="28"/>
        </w:rPr>
        <w:t>?</w:t>
      </w:r>
    </w:p>
    <w:p w:rsidR="00286ED9" w:rsidRDefault="00286ED9" w:rsidP="00286ED9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286ED9">
        <w:rPr>
          <w:color w:val="auto"/>
          <w:sz w:val="28"/>
        </w:rPr>
        <w:t>Mongo chief : export ra file</w:t>
      </w:r>
      <w:r>
        <w:rPr>
          <w:color w:val="auto"/>
          <w:sz w:val="28"/>
        </w:rPr>
        <w:t xml:space="preserve"> như thế nào?</w:t>
      </w:r>
    </w:p>
    <w:p w:rsidR="00136576" w:rsidRDefault="00AD60AC" w:rsidP="006812A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Sequence diagram :</w:t>
      </w:r>
    </w:p>
    <w:p w:rsidR="00AD60AC" w:rsidRDefault="00AD60AC" w:rsidP="00AD60AC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Thay đổi //show </w:t>
      </w:r>
      <w:r w:rsidRPr="00AD60AC">
        <w:rPr>
          <w:color w:val="auto"/>
          <w:sz w:val="28"/>
        </w:rPr>
        <w:sym w:font="Wingdings" w:char="F0E0"/>
      </w:r>
      <w:r w:rsidRPr="00AD60AC">
        <w:rPr>
          <w:color w:val="auto"/>
          <w:sz w:val="28"/>
        </w:rPr>
        <w:t xml:space="preserve"> //navigate</w:t>
      </w:r>
    </w:p>
    <w:p w:rsidR="00AD60AC" w:rsidRDefault="00AD60AC" w:rsidP="00AD60AC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Trang 404 khác với trang Error</w:t>
      </w:r>
    </w:p>
    <w:p w:rsidR="007C7B45" w:rsidRDefault="007C7B45" w:rsidP="007C7B45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Class diagram : </w:t>
      </w:r>
    </w:p>
    <w:p w:rsidR="00AD60AC" w:rsidRDefault="00AD60AC" w:rsidP="007C7B45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Còn chung chung</w:t>
      </w:r>
    </w:p>
    <w:p w:rsidR="007C7B45" w:rsidRDefault="007C7B45" w:rsidP="007C7B45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7C7B45">
        <w:rPr>
          <w:color w:val="auto"/>
          <w:sz w:val="28"/>
        </w:rPr>
        <w:t>Lớp entity ko có get-set</w:t>
      </w:r>
    </w:p>
    <w:p w:rsidR="007C7B45" w:rsidRDefault="007C7B45" w:rsidP="007C7B45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Search Account tại sao dùng String ?</w:t>
      </w:r>
    </w:p>
    <w:p w:rsidR="007C7B45" w:rsidRDefault="0023514C" w:rsidP="0043056D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lastRenderedPageBreak/>
        <w:t>Authorize/Active Account/Deactive Account tại sao  trả về void?</w:t>
      </w:r>
    </w:p>
    <w:p w:rsidR="00286ED9" w:rsidRPr="00286ED9" w:rsidRDefault="00286ED9" w:rsidP="00286ED9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286ED9">
        <w:rPr>
          <w:color w:val="auto"/>
          <w:sz w:val="28"/>
        </w:rPr>
        <w:t>Còn pending cái gì , còn gặp rắc rối gì</w:t>
      </w:r>
    </w:p>
    <w:p w:rsidR="00286ED9" w:rsidRDefault="00286ED9" w:rsidP="00286ED9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286ED9">
        <w:rPr>
          <w:color w:val="auto"/>
          <w:sz w:val="28"/>
        </w:rPr>
        <w:t>Muốn 2 bạn review quản lý account &amp; develop hết chức năng đó , xem lại req</w:t>
      </w:r>
      <w:r w:rsidR="00AD60AC">
        <w:rPr>
          <w:color w:val="auto"/>
          <w:sz w:val="28"/>
        </w:rPr>
        <w:t>uirement specification có liên kết với nhau không</w:t>
      </w:r>
      <w:r w:rsidRPr="00286ED9">
        <w:rPr>
          <w:color w:val="auto"/>
          <w:sz w:val="28"/>
        </w:rPr>
        <w:t>? (vd : quả</w:t>
      </w:r>
      <w:r w:rsidR="00AD60AC">
        <w:rPr>
          <w:color w:val="auto"/>
          <w:sz w:val="28"/>
        </w:rPr>
        <w:t>n lý account có search không</w:t>
      </w:r>
      <w:r w:rsidRPr="00286ED9">
        <w:rPr>
          <w:color w:val="auto"/>
          <w:sz w:val="28"/>
        </w:rPr>
        <w:t>? search kiể</w:t>
      </w:r>
      <w:r w:rsidR="00AD60AC">
        <w:rPr>
          <w:color w:val="auto"/>
          <w:sz w:val="28"/>
        </w:rPr>
        <w:t>u gì? search theo trường</w:t>
      </w:r>
      <w:r w:rsidRPr="00286ED9">
        <w:rPr>
          <w:color w:val="auto"/>
          <w:sz w:val="28"/>
        </w:rPr>
        <w:t xml:space="preserve"> nào?</w:t>
      </w:r>
    </w:p>
    <w:p w:rsidR="00286ED9" w:rsidRDefault="00286ED9" w:rsidP="00286ED9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286ED9">
        <w:rPr>
          <w:color w:val="auto"/>
          <w:sz w:val="28"/>
        </w:rPr>
        <w:t>Demo elastic search &amp; redis , tìm tài liệ</w:t>
      </w:r>
      <w:r w:rsidR="00AD60AC">
        <w:rPr>
          <w:color w:val="auto"/>
          <w:sz w:val="28"/>
        </w:rPr>
        <w:t>u và</w:t>
      </w:r>
      <w:r w:rsidRPr="00286ED9">
        <w:rPr>
          <w:color w:val="auto"/>
          <w:sz w:val="28"/>
        </w:rPr>
        <w:t xml:space="preserve"> slide để đem vô mục lục architecture</w:t>
      </w:r>
    </w:p>
    <w:p w:rsidR="00286ED9" w:rsidRDefault="00286ED9" w:rsidP="00286ED9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286ED9">
        <w:rPr>
          <w:color w:val="auto"/>
          <w:sz w:val="28"/>
        </w:rPr>
        <w:t>Khi gặp customer : hỏi về nhữ</w:t>
      </w:r>
      <w:r w:rsidR="00AD60AC">
        <w:rPr>
          <w:color w:val="auto"/>
          <w:sz w:val="28"/>
        </w:rPr>
        <w:t xml:space="preserve">ng cái view như thế nào? </w:t>
      </w:r>
      <w:r w:rsidRPr="00286ED9">
        <w:rPr>
          <w:color w:val="auto"/>
          <w:sz w:val="28"/>
        </w:rPr>
        <w:t xml:space="preserve"> hỏi về apache.</w:t>
      </w:r>
    </w:p>
    <w:p w:rsidR="00286ED9" w:rsidRDefault="00286ED9" w:rsidP="00286ED9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286ED9">
        <w:rPr>
          <w:color w:val="auto"/>
          <w:sz w:val="28"/>
        </w:rPr>
        <w:t>Password : thử tự động tạo , có password default , send gmail.</w:t>
      </w:r>
    </w:p>
    <w:p w:rsidR="00286ED9" w:rsidRDefault="00286ED9" w:rsidP="00286ED9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Tuầ</w:t>
      </w:r>
      <w:r w:rsidRPr="00286ED9">
        <w:rPr>
          <w:color w:val="auto"/>
          <w:sz w:val="28"/>
        </w:rPr>
        <w:t>n sau demo khách hàng quản lý account</w:t>
      </w:r>
    </w:p>
    <w:p w:rsidR="00286ED9" w:rsidRDefault="00286ED9" w:rsidP="00286ED9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286ED9">
        <w:rPr>
          <w:color w:val="auto"/>
          <w:sz w:val="28"/>
        </w:rPr>
        <w:t>Front-end : làm đại 1 cái menu</w:t>
      </w:r>
      <w:r>
        <w:rPr>
          <w:color w:val="auto"/>
          <w:sz w:val="28"/>
        </w:rPr>
        <w:t xml:space="preserve"> demo</w:t>
      </w:r>
    </w:p>
    <w:p w:rsidR="00AD60AC" w:rsidRPr="00AD60AC" w:rsidRDefault="00AD60AC" w:rsidP="00AD60AC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A</w:t>
      </w:r>
      <w:r w:rsidRPr="00AD60AC">
        <w:rPr>
          <w:color w:val="auto"/>
          <w:sz w:val="28"/>
        </w:rPr>
        <w:t>uthorize : tạm thời pending lại</w:t>
      </w:r>
    </w:p>
    <w:p w:rsidR="00AD60AC" w:rsidRPr="00286ED9" w:rsidRDefault="00AD60AC" w:rsidP="00AD60AC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Hỏi khách hàng về “G</w:t>
      </w:r>
      <w:r w:rsidRPr="00AD60AC">
        <w:rPr>
          <w:color w:val="auto"/>
          <w:sz w:val="28"/>
        </w:rPr>
        <w:t>iới hạn lầ</w:t>
      </w:r>
      <w:r>
        <w:rPr>
          <w:color w:val="auto"/>
          <w:sz w:val="28"/>
        </w:rPr>
        <w:t xml:space="preserve">n login </w:t>
      </w:r>
      <w:r w:rsidRPr="00AD60AC">
        <w:rPr>
          <w:color w:val="auto"/>
          <w:sz w:val="28"/>
        </w:rPr>
        <w:sym w:font="Wingdings" w:char="F0E0"/>
      </w:r>
      <w:r w:rsidRPr="00AD60AC">
        <w:rPr>
          <w:color w:val="auto"/>
          <w:sz w:val="28"/>
        </w:rPr>
        <w:t xml:space="preserve"> khóa account</w:t>
      </w:r>
      <w:r>
        <w:rPr>
          <w:color w:val="auto"/>
          <w:sz w:val="28"/>
        </w:rPr>
        <w:t>”</w:t>
      </w:r>
    </w:p>
    <w:p w:rsidR="0023514C" w:rsidRDefault="0023514C" w:rsidP="0023514C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Tiến độ làm việc</w:t>
      </w:r>
    </w:p>
    <w:p w:rsidR="0023514C" w:rsidRDefault="0023514C" w:rsidP="0023514C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Trung bình mỗi thành viên phải đạt ít nhất 20h/tuần/người</w:t>
      </w:r>
    </w:p>
    <w:p w:rsidR="0023514C" w:rsidRDefault="0023514C" w:rsidP="0023514C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Nên phân bổ thời gian Training và thời gian Study chiếm 10% trong tổng thời gian làm việc của thành viên ( ví dụ 800h/người </w:t>
      </w:r>
      <w:r w:rsidRPr="0023514C">
        <w:rPr>
          <w:color w:val="auto"/>
          <w:sz w:val="28"/>
        </w:rPr>
        <w:sym w:font="Wingdings" w:char="F0E0"/>
      </w:r>
      <w:r>
        <w:rPr>
          <w:color w:val="auto"/>
          <w:sz w:val="28"/>
        </w:rPr>
        <w:t xml:space="preserve"> 80h dành cho trainning &amp; study</w:t>
      </w:r>
    </w:p>
    <w:p w:rsidR="00286ED9" w:rsidRDefault="00286ED9" w:rsidP="0023514C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Nên chia nhỏ task công việc ra nữa</w:t>
      </w:r>
    </w:p>
    <w:p w:rsidR="00AD60AC" w:rsidRPr="00AD60AC" w:rsidRDefault="00286ED9" w:rsidP="00AD60AC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Thời gian meetin</w:t>
      </w:r>
      <w:r w:rsidR="00AD60AC">
        <w:rPr>
          <w:color w:val="auto"/>
          <w:sz w:val="28"/>
        </w:rPr>
        <w:t>g,</w:t>
      </w:r>
      <w:r>
        <w:rPr>
          <w:color w:val="auto"/>
          <w:sz w:val="28"/>
        </w:rPr>
        <w:t xml:space="preserve"> research</w:t>
      </w:r>
      <w:r w:rsidR="00AD60AC">
        <w:rPr>
          <w:color w:val="auto"/>
          <w:sz w:val="28"/>
        </w:rPr>
        <w:t>, review</w:t>
      </w:r>
      <w:r>
        <w:rPr>
          <w:color w:val="auto"/>
          <w:sz w:val="28"/>
        </w:rPr>
        <w:t xml:space="preserve"> vẫn tính vào thời gian làm việc của thành viên</w:t>
      </w:r>
    </w:p>
    <w:p w:rsidR="00AD60AC" w:rsidRPr="00AD60AC" w:rsidRDefault="00AD60AC" w:rsidP="00AD60AC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AD60AC">
        <w:rPr>
          <w:color w:val="auto"/>
          <w:sz w:val="28"/>
        </w:rPr>
        <w:t>Cài máy ảo cài linux &amp; node</w:t>
      </w:r>
    </w:p>
    <w:p w:rsidR="00AD60AC" w:rsidRPr="00AD60AC" w:rsidRDefault="00AD60AC" w:rsidP="00AD60AC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Đ</w:t>
      </w:r>
      <w:r w:rsidRPr="00AD60AC">
        <w:rPr>
          <w:color w:val="auto"/>
          <w:sz w:val="28"/>
        </w:rPr>
        <w:t>em router wifi lên</w:t>
      </w:r>
      <w:r>
        <w:rPr>
          <w:color w:val="auto"/>
          <w:sz w:val="28"/>
        </w:rPr>
        <w:t xml:space="preserve"> chạy thử</w:t>
      </w:r>
    </w:p>
    <w:p w:rsidR="0023514C" w:rsidRPr="0023514C" w:rsidRDefault="0023514C" w:rsidP="00286ED9">
      <w:pPr>
        <w:pStyle w:val="ListParagraph"/>
        <w:rPr>
          <w:color w:val="auto"/>
          <w:sz w:val="28"/>
        </w:rPr>
      </w:pPr>
    </w:p>
    <w:p w:rsidR="00867013" w:rsidRPr="006F7466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9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9"/>
    </w:p>
    <w:p w:rsidR="00CA7185" w:rsidRPr="00AD60AC" w:rsidRDefault="00AD60AC" w:rsidP="00AD60AC">
      <w:pPr>
        <w:pStyle w:val="ListParagraph"/>
        <w:numPr>
          <w:ilvl w:val="0"/>
          <w:numId w:val="34"/>
        </w:numPr>
        <w:rPr>
          <w:rFonts w:cs="Times New Roman"/>
          <w:color w:val="auto"/>
        </w:rPr>
      </w:pPr>
      <w:r>
        <w:rPr>
          <w:rFonts w:cs="Times New Roman"/>
          <w:color w:val="auto"/>
          <w:sz w:val="28"/>
        </w:rPr>
        <w:t>Sáng thứ 2 tuần sau gặp mentor để thầy review và chuẩn bị cho đợt báo cáo lần 2</w:t>
      </w:r>
    </w:p>
    <w:p w:rsidR="00AD60AC" w:rsidRDefault="00AD60AC" w:rsidP="00AD60AC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AD60AC">
        <w:rPr>
          <w:rFonts w:cs="Times New Roman"/>
          <w:color w:val="auto"/>
          <w:sz w:val="28"/>
        </w:rPr>
        <w:t>Chỉnh sửa Plan , Schedule</w:t>
      </w:r>
    </w:p>
    <w:p w:rsidR="00AD60AC" w:rsidRDefault="00AD60AC" w:rsidP="00AD60AC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Chỉnh sửa Class Diagram &amp; Sequence Diagram</w:t>
      </w:r>
    </w:p>
    <w:p w:rsidR="00AD60AC" w:rsidRPr="00AD60AC" w:rsidRDefault="00AD60AC" w:rsidP="00AD60AC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 xml:space="preserve">Viết trước vài testcase </w:t>
      </w:r>
      <w:bookmarkStart w:id="10" w:name="_GoBack"/>
      <w:bookmarkEnd w:id="10"/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lastRenderedPageBreak/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FC5" w:rsidRDefault="00664FC5">
      <w:pPr>
        <w:spacing w:before="0" w:after="0" w:line="240" w:lineRule="auto"/>
      </w:pPr>
      <w:r>
        <w:separator/>
      </w:r>
    </w:p>
  </w:endnote>
  <w:endnote w:type="continuationSeparator" w:id="0">
    <w:p w:rsidR="00664FC5" w:rsidRDefault="00664F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0AC" w:rsidRPr="00AD60AC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664FC5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C7B45">
                                <w:rPr>
                                  <w:rFonts w:asciiTheme="majorHAnsi" w:hAnsiTheme="majorHAnsi"/>
                                </w:rPr>
                                <w:t>February 16,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664FC5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C7B45">
                          <w:rPr>
                            <w:rFonts w:asciiTheme="majorHAnsi" w:hAnsiTheme="majorHAnsi"/>
                          </w:rPr>
                          <w:t>February 16,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FC5" w:rsidRDefault="00664FC5">
      <w:pPr>
        <w:spacing w:before="0" w:after="0" w:line="240" w:lineRule="auto"/>
      </w:pPr>
      <w:r>
        <w:separator/>
      </w:r>
    </w:p>
  </w:footnote>
  <w:footnote w:type="continuationSeparator" w:id="0">
    <w:p w:rsidR="00664FC5" w:rsidRDefault="00664F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664FC5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2-16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7C7B45">
          <w:rPr>
            <w:rFonts w:asciiTheme="majorHAnsi" w:eastAsiaTheme="majorEastAsia" w:hAnsiTheme="majorHAnsi" w:cstheme="majorBidi"/>
            <w:color w:val="FF3333"/>
            <w:szCs w:val="24"/>
          </w:rPr>
          <w:t>February 16,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124FAE"/>
    <w:rsid w:val="001254B5"/>
    <w:rsid w:val="00136576"/>
    <w:rsid w:val="00137FF8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514C"/>
    <w:rsid w:val="002360A4"/>
    <w:rsid w:val="00250D99"/>
    <w:rsid w:val="00256F1B"/>
    <w:rsid w:val="00257719"/>
    <w:rsid w:val="0027313F"/>
    <w:rsid w:val="002749D0"/>
    <w:rsid w:val="0027561E"/>
    <w:rsid w:val="00286ED9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4FC5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C7B45"/>
    <w:rsid w:val="007D3F86"/>
    <w:rsid w:val="007D6528"/>
    <w:rsid w:val="007E0D90"/>
    <w:rsid w:val="00801F86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D60AC"/>
    <w:rsid w:val="00AE2870"/>
    <w:rsid w:val="00AF67DA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2016"/>
    <w:rsid w:val="00BA49E3"/>
    <w:rsid w:val="00BA4B0E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A7185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A5AEA4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1D36E-86D4-4617-836C-C3605C47C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188</TotalTime>
  <Pages>6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11</cp:revision>
  <dcterms:created xsi:type="dcterms:W3CDTF">2016-11-02T05:18:00Z</dcterms:created>
  <dcterms:modified xsi:type="dcterms:W3CDTF">2017-02-20T08:25:00Z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