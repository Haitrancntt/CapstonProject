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781A2F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81A2F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781A2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781A2F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781A2F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1AC4734B" wp14:editId="7D87CCD9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781A2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781A2F" w:rsidRDefault="00781A2F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E4DE6" w:rsidRPr="00781A2F">
                <w:rPr>
                  <w:rFonts w:ascii="Times New Roman" w:hAnsi="Times New Roman" w:cs="Times New Roman"/>
                </w:rPr>
                <w:t>Risk</w:t>
              </w:r>
              <w:r w:rsidR="00BD020C" w:rsidRPr="00781A2F">
                <w:rPr>
                  <w:rFonts w:ascii="Times New Roman" w:hAnsi="Times New Roman" w:cs="Times New Roman"/>
                </w:rPr>
                <w:t xml:space="preserve"> Management Plan</w:t>
              </w:r>
            </w:sdtContent>
          </w:sdt>
          <w:r w:rsidR="002E3E8B" w:rsidRPr="00781A2F">
            <w:rPr>
              <w:rFonts w:ascii="Times New Roman" w:hAnsi="Times New Roman" w:cs="Times New Roman"/>
            </w:rPr>
            <w:t xml:space="preserve"> </w:t>
          </w:r>
        </w:p>
        <w:p w:rsidR="002E3E8B" w:rsidRPr="00781A2F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781A2F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781A2F">
            <w:rPr>
              <w:rFonts w:ascii="Times New Roman" w:hAnsi="Times New Roman" w:cs="Times New Roman"/>
            </w:rPr>
            <w:br w:type="page"/>
          </w:r>
        </w:p>
        <w:p w:rsidR="002163EE" w:rsidRPr="00781A2F" w:rsidRDefault="00781A2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781A2F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74357508"/>
      <w:bookmarkEnd w:id="0"/>
      <w:bookmarkEnd w:id="1"/>
      <w:bookmarkEnd w:id="2"/>
      <w:bookmarkEnd w:id="3"/>
      <w:bookmarkEnd w:id="4"/>
      <w:r w:rsidRPr="00781A2F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781A2F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81A2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781A2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81A2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81A2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81A2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81A2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781A2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81A2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781A2F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781A2F" w:rsidRDefault="00701DED" w:rsidP="002B788A">
            <w:pPr>
              <w:jc w:val="center"/>
              <w:rPr>
                <w:rFonts w:cs="Times New Roman"/>
              </w:rPr>
            </w:pPr>
            <w:r w:rsidRPr="00781A2F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781A2F" w:rsidRDefault="00FE4DE6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2/11</w:t>
            </w:r>
            <w:r w:rsidR="00701DED" w:rsidRPr="00781A2F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781A2F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781A2F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1.0</w:t>
            </w:r>
          </w:p>
        </w:tc>
      </w:tr>
      <w:tr w:rsidR="002B788A" w:rsidRPr="00781A2F" w:rsidTr="002B78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:rsidR="002B788A" w:rsidRPr="00781A2F" w:rsidRDefault="002B788A" w:rsidP="002B788A">
            <w:pPr>
              <w:jc w:val="center"/>
              <w:rPr>
                <w:rFonts w:cs="Times New Roman"/>
              </w:rPr>
            </w:pPr>
            <w:r w:rsidRPr="00781A2F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2B788A" w:rsidRPr="00781A2F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2B788A" w:rsidRPr="00781A2F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  <w:vMerge w:val="restart"/>
            <w:vAlign w:val="center"/>
          </w:tcPr>
          <w:p w:rsidR="002B788A" w:rsidRPr="00781A2F" w:rsidRDefault="002B788A" w:rsidP="002B7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1.1</w:t>
            </w:r>
          </w:p>
        </w:tc>
      </w:tr>
      <w:tr w:rsidR="002B788A" w:rsidRPr="00781A2F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:rsidR="002B788A" w:rsidRPr="00781A2F" w:rsidRDefault="002B788A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2B788A" w:rsidRPr="00781A2F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8/11/2016</w:t>
            </w:r>
          </w:p>
          <w:p w:rsidR="00B302D9" w:rsidRPr="00781A2F" w:rsidRDefault="00B302D9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10/11/2016</w:t>
            </w:r>
          </w:p>
        </w:tc>
        <w:tc>
          <w:tcPr>
            <w:tcW w:w="4052" w:type="dxa"/>
          </w:tcPr>
          <w:p w:rsidR="002B788A" w:rsidRPr="00781A2F" w:rsidRDefault="002B788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Add legend board, input metrics for risk and risk list.</w:t>
            </w:r>
          </w:p>
        </w:tc>
        <w:tc>
          <w:tcPr>
            <w:tcW w:w="1525" w:type="dxa"/>
            <w:vMerge/>
          </w:tcPr>
          <w:p w:rsidR="002B788A" w:rsidRPr="00781A2F" w:rsidRDefault="002B788A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81A2F" w:rsidRPr="00781A2F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81A2F" w:rsidRPr="00781A2F" w:rsidRDefault="00781A2F" w:rsidP="00554E70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781A2F" w:rsidRPr="00781A2F" w:rsidRDefault="00781A2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8/1/2017</w:t>
            </w:r>
          </w:p>
        </w:tc>
        <w:tc>
          <w:tcPr>
            <w:tcW w:w="4052" w:type="dxa"/>
          </w:tcPr>
          <w:p w:rsidR="00781A2F" w:rsidRPr="00781A2F" w:rsidRDefault="00781A2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</w:tcPr>
          <w:p w:rsidR="00781A2F" w:rsidRPr="00781A2F" w:rsidRDefault="00781A2F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81A2F">
              <w:rPr>
                <w:rFonts w:cs="Times New Roman"/>
              </w:rPr>
              <w:t>2.0</w:t>
            </w:r>
          </w:p>
        </w:tc>
      </w:tr>
    </w:tbl>
    <w:p w:rsidR="00554E70" w:rsidRPr="00781A2F" w:rsidRDefault="00554E70" w:rsidP="00554E70">
      <w:pPr>
        <w:rPr>
          <w:rFonts w:cs="Times New Roman"/>
        </w:rPr>
      </w:pPr>
    </w:p>
    <w:p w:rsidR="00554E70" w:rsidRPr="00781A2F" w:rsidRDefault="00554E70">
      <w:pPr>
        <w:rPr>
          <w:rFonts w:cs="Times New Roman"/>
        </w:rPr>
      </w:pPr>
      <w:r w:rsidRPr="00781A2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781A2F" w:rsidRDefault="00625A6A">
          <w:pPr>
            <w:pStyle w:val="TOCHeading"/>
            <w:rPr>
              <w:rFonts w:ascii="Times New Roman" w:hAnsi="Times New Roman" w:cs="Times New Roman"/>
            </w:rPr>
          </w:pPr>
          <w:r w:rsidRPr="00781A2F">
            <w:rPr>
              <w:rFonts w:ascii="Times New Roman" w:hAnsi="Times New Roman" w:cs="Times New Roman"/>
            </w:rPr>
            <w:t>Contents</w:t>
          </w:r>
        </w:p>
        <w:p w:rsidR="004A7F8B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81A2F">
            <w:rPr>
              <w:rFonts w:cs="Times New Roman"/>
            </w:rPr>
            <w:fldChar w:fldCharType="begin"/>
          </w:r>
          <w:r w:rsidRPr="00781A2F">
            <w:rPr>
              <w:rFonts w:cs="Times New Roman"/>
            </w:rPr>
            <w:instrText xml:space="preserve"> TOC \o "1-3" \h \z \u </w:instrText>
          </w:r>
          <w:r w:rsidRPr="00781A2F">
            <w:rPr>
              <w:rFonts w:cs="Times New Roman"/>
            </w:rPr>
            <w:fldChar w:fldCharType="separate"/>
          </w:r>
          <w:hyperlink w:anchor="_Toc474357508" w:history="1">
            <w:r w:rsidR="004A7F8B" w:rsidRPr="00BF583A">
              <w:rPr>
                <w:rStyle w:val="Hyperlink"/>
                <w:rFonts w:cs="Times New Roman"/>
              </w:rPr>
              <w:t>Revision Table</w:t>
            </w:r>
            <w:r w:rsidR="004A7F8B">
              <w:rPr>
                <w:webHidden/>
              </w:rPr>
              <w:tab/>
            </w:r>
            <w:r w:rsidR="004A7F8B">
              <w:rPr>
                <w:webHidden/>
              </w:rPr>
              <w:fldChar w:fldCharType="begin"/>
            </w:r>
            <w:r w:rsidR="004A7F8B">
              <w:rPr>
                <w:webHidden/>
              </w:rPr>
              <w:instrText xml:space="preserve"> PAGEREF _Toc474357508 \h </w:instrText>
            </w:r>
            <w:r w:rsidR="004A7F8B">
              <w:rPr>
                <w:webHidden/>
              </w:rPr>
            </w:r>
            <w:r w:rsidR="004A7F8B">
              <w:rPr>
                <w:webHidden/>
              </w:rPr>
              <w:fldChar w:fldCharType="separate"/>
            </w:r>
            <w:r w:rsidR="004A7F8B">
              <w:rPr>
                <w:webHidden/>
              </w:rPr>
              <w:t>1</w:t>
            </w:r>
            <w:r w:rsidR="004A7F8B">
              <w:rPr>
                <w:webHidden/>
              </w:rPr>
              <w:fldChar w:fldCharType="end"/>
            </w:r>
          </w:hyperlink>
        </w:p>
        <w:p w:rsidR="004A7F8B" w:rsidRDefault="004A7F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357509" w:history="1">
            <w:r w:rsidRPr="00BF583A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_Toc474357509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10" w:history="1">
            <w:r w:rsidRPr="00BF583A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11" w:history="1">
            <w:r w:rsidRPr="00BF583A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357512" w:history="1">
            <w:r w:rsidRPr="00BF583A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_Toc474357512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13" w:history="1">
            <w:r w:rsidRPr="00BF583A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Risk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14" w:history="1">
            <w:r w:rsidRPr="00BF583A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Implement and Monitor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357515" w:history="1">
            <w:r w:rsidRPr="00BF583A">
              <w:rPr>
                <w:rStyle w:val="Hyperlink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Review and Update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357516" w:history="1">
            <w:r w:rsidRPr="00BF583A">
              <w:rPr>
                <w:rStyle w:val="Hyperlink"/>
                <w:rFonts w:cs="Times New Roman"/>
                <w:noProof/>
              </w:rPr>
              <w:t>2.2.2.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Prevent and Reduce Risk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17" w:history="1">
            <w:r w:rsidRPr="00BF583A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Legends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18" w:history="1">
            <w:r w:rsidRPr="00BF583A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Activities</w:t>
            </w:r>
            <w:bookmarkStart w:id="8" w:name="_GoBack"/>
            <w:bookmarkEnd w:id="8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357519" w:history="1">
            <w:r w:rsidRPr="00BF583A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</w:rPr>
              <w:t>Quantification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_Toc474357519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20" w:history="1">
            <w:r w:rsidRPr="00BF583A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Risk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21" w:history="1">
            <w:r w:rsidRPr="00BF583A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Risk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22" w:history="1">
            <w:r w:rsidRPr="00BF583A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Risk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23" w:history="1">
            <w:r w:rsidRPr="00BF583A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Risk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24" w:history="1">
            <w:r w:rsidRPr="00BF583A">
              <w:rPr>
                <w:rStyle w:val="Hyperlink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Risk level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357525" w:history="1">
            <w:r w:rsidRPr="00BF583A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</w:rPr>
              <w:t>Roles and Responsibilites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_Toc474357525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A7F8B" w:rsidRDefault="004A7F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357526" w:history="1">
            <w:r w:rsidRPr="00BF583A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</w:rPr>
              <w:t>Risk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_Toc474357526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A7F8B" w:rsidRDefault="004A7F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357527" w:history="1">
            <w:r w:rsidRPr="00BF583A">
              <w:rPr>
                <w:rStyle w:val="Hyperlink"/>
                <w:rFonts w:cs="Times New Roman"/>
              </w:rPr>
              <w:t>6.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</w:rPr>
              <w:t>Risk Metrics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_Toc474357527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28" w:history="1">
            <w:r w:rsidRPr="00BF583A">
              <w:rPr>
                <w:rStyle w:val="Hyperlink"/>
                <w:rFonts w:cs="Times New Roman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Goal-Queston-Metric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F8B" w:rsidRDefault="004A7F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357529" w:history="1">
            <w:r w:rsidRPr="00BF583A">
              <w:rPr>
                <w:rStyle w:val="Hyperlink"/>
                <w:rFonts w:cs="Times New Roman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BF583A">
              <w:rPr>
                <w:rStyle w:val="Hyperlink"/>
                <w:rFonts w:cs="Times New Roman"/>
                <w:noProof/>
              </w:rPr>
              <w:t>Metric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Pr="00781A2F" w:rsidRDefault="00625A6A">
          <w:pPr>
            <w:rPr>
              <w:rFonts w:cs="Times New Roman"/>
            </w:rPr>
          </w:pPr>
          <w:r w:rsidRPr="00781A2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781A2F" w:rsidRDefault="00DF6A47" w:rsidP="00625A6A">
      <w:pPr>
        <w:rPr>
          <w:rFonts w:cs="Times New Roman"/>
        </w:rPr>
      </w:pPr>
      <w:r w:rsidRPr="00781A2F">
        <w:rPr>
          <w:rFonts w:cs="Times New Roman"/>
        </w:rPr>
        <w:br w:type="page"/>
      </w:r>
    </w:p>
    <w:p w:rsidR="00676FD4" w:rsidRPr="00781A2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74357509"/>
      <w:r w:rsidRPr="00781A2F">
        <w:rPr>
          <w:rFonts w:ascii="Times New Roman" w:hAnsi="Times New Roman" w:cs="Times New Roman"/>
          <w:sz w:val="36"/>
        </w:rPr>
        <w:lastRenderedPageBreak/>
        <w:t>INTRODUCTION</w:t>
      </w:r>
      <w:bookmarkEnd w:id="9"/>
      <w:bookmarkEnd w:id="10"/>
      <w:bookmarkEnd w:id="11"/>
    </w:p>
    <w:p w:rsidR="00563885" w:rsidRPr="00781A2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74357510"/>
      <w:r w:rsidRPr="00781A2F">
        <w:rPr>
          <w:rFonts w:ascii="Times New Roman" w:hAnsi="Times New Roman" w:cs="Times New Roman"/>
          <w:sz w:val="32"/>
        </w:rPr>
        <w:t>P</w:t>
      </w:r>
      <w:r w:rsidR="00563885" w:rsidRPr="00781A2F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701DED" w:rsidRPr="00781A2F" w:rsidRDefault="00701DED" w:rsidP="00957CBD">
      <w:pPr>
        <w:pStyle w:val="ListParagraph"/>
        <w:numPr>
          <w:ilvl w:val="0"/>
          <w:numId w:val="5"/>
        </w:numPr>
        <w:rPr>
          <w:rFonts w:cs="Times New Roman"/>
          <w:color w:val="auto"/>
        </w:rPr>
      </w:pPr>
      <w:r w:rsidRPr="00781A2F">
        <w:rPr>
          <w:rFonts w:cs="Times New Roman"/>
          <w:color w:val="auto"/>
          <w:sz w:val="28"/>
          <w:szCs w:val="28"/>
        </w:rPr>
        <w:t xml:space="preserve">This document is description about </w:t>
      </w:r>
      <w:r w:rsidR="00C16A96" w:rsidRPr="00781A2F">
        <w:rPr>
          <w:rFonts w:cs="Times New Roman"/>
          <w:color w:val="auto"/>
          <w:sz w:val="28"/>
          <w:szCs w:val="28"/>
        </w:rPr>
        <w:t>Risk</w:t>
      </w:r>
      <w:r w:rsidRPr="00781A2F">
        <w:rPr>
          <w:rFonts w:cs="Times New Roman"/>
          <w:color w:val="auto"/>
          <w:sz w:val="28"/>
          <w:szCs w:val="28"/>
        </w:rPr>
        <w:t xml:space="preserve"> Management Plan. It introduces </w:t>
      </w:r>
      <w:r w:rsidR="00F07B1F" w:rsidRPr="00781A2F">
        <w:rPr>
          <w:rFonts w:cs="Times New Roman"/>
          <w:color w:val="auto"/>
          <w:sz w:val="28"/>
          <w:szCs w:val="28"/>
        </w:rPr>
        <w:t>process flow of action</w:t>
      </w:r>
      <w:r w:rsidR="00C16A96" w:rsidRPr="00781A2F">
        <w:rPr>
          <w:rFonts w:cs="Times New Roman"/>
          <w:color w:val="auto"/>
          <w:sz w:val="28"/>
          <w:szCs w:val="28"/>
        </w:rPr>
        <w:t>s to manage risk in project</w:t>
      </w:r>
      <w:r w:rsidR="00F07B1F" w:rsidRPr="00781A2F">
        <w:rPr>
          <w:rFonts w:cs="Times New Roman"/>
          <w:color w:val="auto"/>
          <w:sz w:val="28"/>
          <w:szCs w:val="28"/>
        </w:rPr>
        <w:t>, description of each action and measure risk</w:t>
      </w:r>
      <w:r w:rsidRPr="00781A2F">
        <w:rPr>
          <w:rFonts w:cs="Times New Roman"/>
          <w:color w:val="auto"/>
          <w:sz w:val="28"/>
          <w:szCs w:val="28"/>
        </w:rPr>
        <w:t>.</w:t>
      </w:r>
    </w:p>
    <w:p w:rsidR="00701DED" w:rsidRPr="00781A2F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74357511"/>
      <w:r w:rsidRPr="00781A2F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150184" w:rsidRPr="00781A2F" w:rsidRDefault="00701DED" w:rsidP="00957CBD">
      <w:pPr>
        <w:pStyle w:val="ListParagraph"/>
        <w:numPr>
          <w:ilvl w:val="0"/>
          <w:numId w:val="5"/>
        </w:numPr>
        <w:rPr>
          <w:rFonts w:cs="Times New Roman"/>
          <w:color w:val="auto"/>
        </w:rPr>
      </w:pPr>
      <w:r w:rsidRPr="00781A2F">
        <w:rPr>
          <w:rFonts w:cs="Times New Roman"/>
          <w:noProof/>
          <w:color w:val="auto"/>
          <w:sz w:val="28"/>
          <w:szCs w:val="28"/>
        </w:rPr>
        <w:t>The main audiences of this document are: Ment</w:t>
      </w:r>
      <w:r w:rsidR="00F07B1F" w:rsidRPr="00781A2F">
        <w:rPr>
          <w:rFonts w:cs="Times New Roman"/>
          <w:noProof/>
          <w:color w:val="auto"/>
          <w:sz w:val="28"/>
          <w:szCs w:val="28"/>
        </w:rPr>
        <w:t xml:space="preserve">or, Base Steps </w:t>
      </w:r>
      <w:r w:rsidR="008D5FAE" w:rsidRPr="00781A2F">
        <w:rPr>
          <w:rFonts w:cs="Times New Roman"/>
          <w:noProof/>
          <w:color w:val="auto"/>
          <w:sz w:val="28"/>
          <w:szCs w:val="28"/>
        </w:rPr>
        <w:t>S</w:t>
      </w:r>
      <w:r w:rsidR="00F07B1F" w:rsidRPr="00781A2F">
        <w:rPr>
          <w:rFonts w:cs="Times New Roman"/>
          <w:noProof/>
          <w:color w:val="auto"/>
          <w:sz w:val="28"/>
          <w:szCs w:val="28"/>
        </w:rPr>
        <w:t>olution Team</w:t>
      </w:r>
      <w:r w:rsidRPr="00781A2F">
        <w:rPr>
          <w:rFonts w:cs="Times New Roman"/>
          <w:noProof/>
          <w:color w:val="auto"/>
          <w:sz w:val="28"/>
          <w:szCs w:val="28"/>
        </w:rPr>
        <w:t>.</w:t>
      </w:r>
    </w:p>
    <w:p w:rsidR="00563885" w:rsidRPr="00781A2F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5013496"/>
      <w:bookmarkStart w:id="20" w:name="_Toc465013666"/>
      <w:bookmarkStart w:id="21" w:name="_Toc474357512"/>
      <w:r w:rsidRPr="00781A2F">
        <w:rPr>
          <w:rFonts w:ascii="Times New Roman" w:hAnsi="Times New Roman" w:cs="Times New Roman"/>
          <w:sz w:val="36"/>
        </w:rPr>
        <w:lastRenderedPageBreak/>
        <w:t>Pro</w:t>
      </w:r>
      <w:r w:rsidR="00FC3D7B" w:rsidRPr="00781A2F">
        <w:rPr>
          <w:rFonts w:ascii="Times New Roman" w:hAnsi="Times New Roman" w:cs="Times New Roman"/>
          <w:sz w:val="36"/>
        </w:rPr>
        <w:t>cess</w:t>
      </w:r>
      <w:bookmarkEnd w:id="19"/>
      <w:bookmarkEnd w:id="20"/>
      <w:bookmarkEnd w:id="21"/>
    </w:p>
    <w:p w:rsidR="000E5FC2" w:rsidRPr="00781A2F" w:rsidRDefault="00781A2F" w:rsidP="00781A2F">
      <w:pPr>
        <w:pStyle w:val="Heading2"/>
        <w:numPr>
          <w:ilvl w:val="1"/>
          <w:numId w:val="17"/>
        </w:numPr>
        <w:ind w:hanging="180"/>
        <w:rPr>
          <w:rFonts w:ascii="Times New Roman" w:hAnsi="Times New Roman" w:cs="Times New Roman"/>
        </w:rPr>
      </w:pPr>
      <w:r w:rsidRPr="00781A2F">
        <w:rPr>
          <w:rFonts w:ascii="Times New Roman" w:hAnsi="Times New Roman" w:cs="Times New Roman"/>
        </w:rPr>
        <w:t xml:space="preserve"> </w:t>
      </w:r>
      <w:bookmarkStart w:id="22" w:name="_Toc474357513"/>
      <w:r w:rsidR="000D48DB" w:rsidRPr="00781A2F">
        <w:rPr>
          <w:rFonts w:ascii="Times New Roman" w:hAnsi="Times New Roman" w:cs="Times New Roman"/>
          <w:sz w:val="32"/>
        </w:rPr>
        <w:t>Risk Development Process</w:t>
      </w:r>
      <w:bookmarkEnd w:id="22"/>
    </w:p>
    <w:p w:rsidR="000D48DB" w:rsidRPr="00781A2F" w:rsidRDefault="000D48DB" w:rsidP="000D48DB">
      <w:pPr>
        <w:rPr>
          <w:rFonts w:cs="Times New Roman"/>
        </w:rPr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5DCAA168" wp14:editId="419F074C">
            <wp:extent cx="5486400" cy="572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Process_V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DB" w:rsidRPr="00781A2F" w:rsidRDefault="000D48DB" w:rsidP="00781A2F">
      <w:pPr>
        <w:pStyle w:val="Heading2"/>
        <w:numPr>
          <w:ilvl w:val="1"/>
          <w:numId w:val="17"/>
        </w:numPr>
        <w:ind w:hanging="180"/>
        <w:rPr>
          <w:rFonts w:ascii="Times New Roman" w:hAnsi="Times New Roman" w:cs="Times New Roman"/>
          <w:sz w:val="32"/>
        </w:rPr>
      </w:pPr>
      <w:bookmarkStart w:id="23" w:name="_Toc474357514"/>
      <w:r w:rsidRPr="00781A2F">
        <w:rPr>
          <w:rFonts w:ascii="Times New Roman" w:hAnsi="Times New Roman" w:cs="Times New Roman"/>
          <w:sz w:val="32"/>
        </w:rPr>
        <w:lastRenderedPageBreak/>
        <w:t>Implement and Monitor Process</w:t>
      </w:r>
      <w:bookmarkEnd w:id="23"/>
    </w:p>
    <w:p w:rsidR="000D48DB" w:rsidRPr="00781A2F" w:rsidRDefault="000D48DB" w:rsidP="00781A2F">
      <w:pPr>
        <w:pStyle w:val="Heading3"/>
        <w:numPr>
          <w:ilvl w:val="2"/>
          <w:numId w:val="17"/>
        </w:numPr>
        <w:ind w:firstLine="0"/>
        <w:rPr>
          <w:rFonts w:ascii="Times New Roman" w:hAnsi="Times New Roman" w:cs="Times New Roman"/>
          <w:sz w:val="28"/>
          <w:szCs w:val="28"/>
        </w:rPr>
      </w:pPr>
      <w:bookmarkStart w:id="24" w:name="_Toc474357515"/>
      <w:r w:rsidRPr="00781A2F">
        <w:rPr>
          <w:rFonts w:ascii="Times New Roman" w:hAnsi="Times New Roman" w:cs="Times New Roman"/>
          <w:sz w:val="28"/>
          <w:szCs w:val="28"/>
        </w:rPr>
        <w:t>Review and Update</w:t>
      </w:r>
      <w:r w:rsidR="00E76D2F" w:rsidRPr="00781A2F">
        <w:rPr>
          <w:rFonts w:ascii="Times New Roman" w:hAnsi="Times New Roman" w:cs="Times New Roman"/>
          <w:sz w:val="28"/>
          <w:szCs w:val="28"/>
        </w:rPr>
        <w:t xml:space="preserve"> Process</w:t>
      </w:r>
      <w:bookmarkEnd w:id="24"/>
    </w:p>
    <w:p w:rsidR="000D48DB" w:rsidRPr="00781A2F" w:rsidRDefault="000D48DB" w:rsidP="000D48DB">
      <w:pPr>
        <w:jc w:val="center"/>
        <w:rPr>
          <w:rFonts w:cs="Times New Roman"/>
        </w:rPr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0CE7B366" wp14:editId="2FD9F9CB">
            <wp:extent cx="20574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_Review&amp;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DB" w:rsidRPr="00781A2F" w:rsidRDefault="00E76D2F" w:rsidP="00781A2F">
      <w:pPr>
        <w:pStyle w:val="Heading3"/>
        <w:numPr>
          <w:ilvl w:val="2"/>
          <w:numId w:val="17"/>
        </w:numPr>
        <w:ind w:firstLine="0"/>
        <w:rPr>
          <w:rFonts w:ascii="Times New Roman" w:hAnsi="Times New Roman" w:cs="Times New Roman"/>
          <w:sz w:val="28"/>
          <w:szCs w:val="28"/>
        </w:rPr>
      </w:pPr>
      <w:bookmarkStart w:id="25" w:name="_Toc474357516"/>
      <w:r w:rsidRPr="00781A2F">
        <w:rPr>
          <w:rFonts w:ascii="Times New Roman" w:hAnsi="Times New Roman" w:cs="Times New Roman"/>
          <w:sz w:val="28"/>
          <w:szCs w:val="28"/>
        </w:rPr>
        <w:t>Prevent and Reduce Risk Process</w:t>
      </w:r>
      <w:bookmarkEnd w:id="25"/>
    </w:p>
    <w:p w:rsidR="000D48DB" w:rsidRPr="00781A2F" w:rsidRDefault="000D48DB" w:rsidP="000D48DB">
      <w:pPr>
        <w:rPr>
          <w:rFonts w:cs="Times New Roman"/>
        </w:rPr>
      </w:pPr>
    </w:p>
    <w:p w:rsidR="00DB3AC4" w:rsidRPr="00781A2F" w:rsidRDefault="00E76D2F" w:rsidP="00E76D2F">
      <w:pPr>
        <w:jc w:val="center"/>
        <w:rPr>
          <w:rFonts w:cs="Times New Roman"/>
        </w:rPr>
      </w:pPr>
      <w:r w:rsidRPr="00781A2F">
        <w:rPr>
          <w:rFonts w:cs="Times New Roman"/>
          <w:noProof/>
          <w:lang w:eastAsia="en-US"/>
        </w:rPr>
        <w:lastRenderedPageBreak/>
        <w:drawing>
          <wp:inline distT="0" distB="0" distL="0" distR="0" wp14:anchorId="58509AE4" wp14:editId="2752F4DF">
            <wp:extent cx="44386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ent&amp;Redu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2F" w:rsidRPr="00781A2F" w:rsidRDefault="00E76D2F" w:rsidP="00781A2F">
      <w:pPr>
        <w:pStyle w:val="Heading2"/>
        <w:numPr>
          <w:ilvl w:val="1"/>
          <w:numId w:val="17"/>
        </w:numPr>
        <w:ind w:hanging="360"/>
        <w:rPr>
          <w:rFonts w:ascii="Times New Roman" w:hAnsi="Times New Roman" w:cs="Times New Roman"/>
          <w:sz w:val="32"/>
        </w:rPr>
      </w:pPr>
      <w:bookmarkStart w:id="26" w:name="_Toc474357517"/>
      <w:r w:rsidRPr="00781A2F">
        <w:rPr>
          <w:rFonts w:ascii="Times New Roman" w:hAnsi="Times New Roman" w:cs="Times New Roman"/>
          <w:sz w:val="32"/>
        </w:rPr>
        <w:t>Legends</w:t>
      </w:r>
      <w:bookmarkEnd w:id="26"/>
    </w:p>
    <w:p w:rsidR="00E76D2F" w:rsidRPr="00781A2F" w:rsidRDefault="00E76D2F" w:rsidP="00E76D2F">
      <w:pPr>
        <w:jc w:val="center"/>
        <w:rPr>
          <w:rFonts w:cs="Times New Roman"/>
        </w:rPr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3488D2E6" wp14:editId="000F8AC4">
            <wp:extent cx="4107976" cy="27841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76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2F" w:rsidRPr="00781A2F" w:rsidRDefault="00E76D2F" w:rsidP="00A21875">
      <w:pPr>
        <w:jc w:val="both"/>
        <w:rPr>
          <w:rFonts w:cs="Times New Roman"/>
        </w:rPr>
      </w:pPr>
    </w:p>
    <w:p w:rsidR="00A21875" w:rsidRPr="00781A2F" w:rsidRDefault="00FC3D7B" w:rsidP="00781A2F">
      <w:pPr>
        <w:pStyle w:val="Heading2"/>
        <w:numPr>
          <w:ilvl w:val="1"/>
          <w:numId w:val="17"/>
        </w:numPr>
        <w:ind w:hanging="360"/>
        <w:rPr>
          <w:rFonts w:ascii="Times New Roman" w:hAnsi="Times New Roman" w:cs="Times New Roman"/>
          <w:sz w:val="32"/>
        </w:rPr>
      </w:pPr>
      <w:bookmarkStart w:id="27" w:name="_Toc465013498"/>
      <w:bookmarkStart w:id="28" w:name="_Toc465013668"/>
      <w:bookmarkStart w:id="29" w:name="_Toc474357518"/>
      <w:r w:rsidRPr="00781A2F">
        <w:rPr>
          <w:rFonts w:ascii="Times New Roman" w:hAnsi="Times New Roman" w:cs="Times New Roman"/>
          <w:sz w:val="32"/>
        </w:rPr>
        <w:lastRenderedPageBreak/>
        <w:t>Activities</w:t>
      </w:r>
      <w:bookmarkEnd w:id="27"/>
      <w:bookmarkEnd w:id="28"/>
      <w:bookmarkEnd w:id="29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429"/>
        <w:gridCol w:w="2914"/>
        <w:gridCol w:w="1694"/>
        <w:gridCol w:w="1631"/>
        <w:gridCol w:w="1890"/>
      </w:tblGrid>
      <w:tr w:rsidR="00E24A1E" w:rsidRPr="00781A2F" w:rsidTr="00E24A1E">
        <w:tc>
          <w:tcPr>
            <w:tcW w:w="1429" w:type="dxa"/>
            <w:shd w:val="clear" w:color="auto" w:fill="00ADDC" w:themeFill="accent4"/>
          </w:tcPr>
          <w:p w:rsidR="005B7905" w:rsidRPr="00781A2F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2914" w:type="dxa"/>
            <w:shd w:val="clear" w:color="auto" w:fill="00ADDC" w:themeFill="accent4"/>
          </w:tcPr>
          <w:p w:rsidR="005B7905" w:rsidRPr="00781A2F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694" w:type="dxa"/>
            <w:shd w:val="clear" w:color="auto" w:fill="00ADDC" w:themeFill="accent4"/>
          </w:tcPr>
          <w:p w:rsidR="005B7905" w:rsidRPr="00781A2F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631" w:type="dxa"/>
            <w:shd w:val="clear" w:color="auto" w:fill="00ADDC" w:themeFill="accent4"/>
          </w:tcPr>
          <w:p w:rsidR="005B7905" w:rsidRPr="00781A2F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890" w:type="dxa"/>
            <w:shd w:val="clear" w:color="auto" w:fill="00ADDC" w:themeFill="accent4"/>
          </w:tcPr>
          <w:p w:rsidR="005B7905" w:rsidRPr="00781A2F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E24A1E" w:rsidRPr="00781A2F" w:rsidTr="00E24A1E">
        <w:tc>
          <w:tcPr>
            <w:tcW w:w="1429" w:type="dxa"/>
          </w:tcPr>
          <w:p w:rsidR="005B7905" w:rsidRPr="00781A2F" w:rsidRDefault="008D5FAE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Identify Risk</w:t>
            </w:r>
          </w:p>
        </w:tc>
        <w:tc>
          <w:tcPr>
            <w:tcW w:w="2914" w:type="dxa"/>
          </w:tcPr>
          <w:p w:rsidR="008D5FAE" w:rsidRPr="00781A2F" w:rsidRDefault="008D5FAE" w:rsidP="008D5FAE">
            <w:p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Development team will define list of risk by:</w:t>
            </w:r>
          </w:p>
          <w:p w:rsidR="008D5FAE" w:rsidRPr="00781A2F" w:rsidRDefault="008D5FAE" w:rsidP="00957CBD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Brainstorming</w:t>
            </w:r>
          </w:p>
          <w:p w:rsidR="00F63BC2" w:rsidRPr="00781A2F" w:rsidRDefault="00F63BC2" w:rsidP="00957CBD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Interview</w:t>
            </w:r>
          </w:p>
          <w:p w:rsidR="005B7905" w:rsidRPr="00781A2F" w:rsidRDefault="005B7905" w:rsidP="00C16A96">
            <w:pPr>
              <w:rPr>
                <w:rFonts w:cs="Times New Roman"/>
                <w:color w:val="auto"/>
              </w:rPr>
            </w:pPr>
          </w:p>
        </w:tc>
        <w:tc>
          <w:tcPr>
            <w:tcW w:w="1694" w:type="dxa"/>
          </w:tcPr>
          <w:p w:rsidR="005B7905" w:rsidRPr="00781A2F" w:rsidRDefault="00781A2F" w:rsidP="00781A2F">
            <w:pPr>
              <w:spacing w:after="120"/>
              <w:rPr>
                <w:rFonts w:cs="Times New Roman"/>
                <w:color w:val="auto"/>
              </w:rPr>
            </w:pPr>
            <w:r>
              <w:rPr>
                <w:rFonts w:eastAsia="Arial Unicode MS" w:cs="Times New Roman"/>
                <w:color w:val="auto"/>
                <w:sz w:val="28"/>
              </w:rPr>
              <w:t xml:space="preserve">Project scope, schedule, </w:t>
            </w:r>
            <w:r w:rsidRPr="00781A2F">
              <w:rPr>
                <w:rFonts w:eastAsia="Arial Unicode MS" w:cs="Times New Roman"/>
                <w:color w:val="auto"/>
                <w:sz w:val="28"/>
              </w:rPr>
              <w:t>cost</w:t>
            </w:r>
            <w:r w:rsidR="00334BD8" w:rsidRPr="00781A2F">
              <w:rPr>
                <w:rFonts w:eastAsia="Arial Unicode MS" w:cs="Times New Roman"/>
                <w:color w:val="auto"/>
                <w:sz w:val="28"/>
              </w:rPr>
              <w:t xml:space="preserve"> and </w:t>
            </w:r>
            <w:r w:rsidR="008D5FAE" w:rsidRPr="00781A2F">
              <w:rPr>
                <w:rFonts w:eastAsia="Arial Unicode MS" w:cs="Times New Roman"/>
                <w:color w:val="auto"/>
                <w:sz w:val="28"/>
              </w:rPr>
              <w:t>constrain.</w:t>
            </w:r>
          </w:p>
        </w:tc>
        <w:tc>
          <w:tcPr>
            <w:tcW w:w="1631" w:type="dxa"/>
          </w:tcPr>
          <w:p w:rsidR="005B7905" w:rsidRPr="00781A2F" w:rsidRDefault="008D5FAE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List</w:t>
            </w:r>
          </w:p>
        </w:tc>
        <w:tc>
          <w:tcPr>
            <w:tcW w:w="1890" w:type="dxa"/>
          </w:tcPr>
          <w:p w:rsidR="005B7905" w:rsidRPr="00781A2F" w:rsidRDefault="00A1469C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member</w:t>
            </w:r>
            <w:r w:rsidR="00781A2F">
              <w:rPr>
                <w:rFonts w:cs="Times New Roman"/>
                <w:color w:val="auto"/>
                <w:sz w:val="28"/>
                <w:szCs w:val="28"/>
              </w:rPr>
              <w:t>s</w:t>
            </w:r>
          </w:p>
        </w:tc>
      </w:tr>
      <w:tr w:rsidR="00E24A1E" w:rsidRPr="00781A2F" w:rsidTr="00E24A1E">
        <w:tc>
          <w:tcPr>
            <w:tcW w:w="1429" w:type="dxa"/>
          </w:tcPr>
          <w:p w:rsidR="005B7905" w:rsidRPr="00781A2F" w:rsidRDefault="008D5FAE" w:rsidP="008D5FAE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Analyz</w:t>
            </w:r>
            <w:r w:rsidR="005B7905" w:rsidRPr="00781A2F">
              <w:rPr>
                <w:rFonts w:cs="Times New Roman"/>
                <w:color w:val="auto"/>
                <w:sz w:val="28"/>
                <w:szCs w:val="28"/>
              </w:rPr>
              <w:t xml:space="preserve">e </w:t>
            </w:r>
            <w:r w:rsidRPr="00781A2F">
              <w:rPr>
                <w:rFonts w:cs="Times New Roman"/>
                <w:color w:val="auto"/>
                <w:sz w:val="28"/>
                <w:szCs w:val="28"/>
              </w:rPr>
              <w:t>Risk</w:t>
            </w:r>
          </w:p>
        </w:tc>
        <w:tc>
          <w:tcPr>
            <w:tcW w:w="2914" w:type="dxa"/>
          </w:tcPr>
          <w:p w:rsidR="005B7905" w:rsidRPr="00781A2F" w:rsidRDefault="00334BD8" w:rsidP="00334BD8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Analyze the several and probability of risk</w:t>
            </w:r>
          </w:p>
        </w:tc>
        <w:tc>
          <w:tcPr>
            <w:tcW w:w="1694" w:type="dxa"/>
          </w:tcPr>
          <w:p w:rsidR="005B7905" w:rsidRPr="00781A2F" w:rsidRDefault="00334BD8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List</w:t>
            </w:r>
          </w:p>
        </w:tc>
        <w:tc>
          <w:tcPr>
            <w:tcW w:w="1631" w:type="dxa"/>
          </w:tcPr>
          <w:p w:rsidR="005B7905" w:rsidRPr="00781A2F" w:rsidRDefault="00334BD8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Status</w:t>
            </w:r>
          </w:p>
        </w:tc>
        <w:tc>
          <w:tcPr>
            <w:tcW w:w="1890" w:type="dxa"/>
          </w:tcPr>
          <w:p w:rsidR="005B7905" w:rsidRPr="00781A2F" w:rsidRDefault="00A1469C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member</w:t>
            </w:r>
            <w:r w:rsidR="00781A2F">
              <w:rPr>
                <w:rFonts w:cs="Times New Roman"/>
                <w:color w:val="auto"/>
                <w:sz w:val="28"/>
                <w:szCs w:val="28"/>
              </w:rPr>
              <w:t>s</w:t>
            </w:r>
          </w:p>
        </w:tc>
      </w:tr>
      <w:tr w:rsidR="00E24A1E" w:rsidRPr="00781A2F" w:rsidTr="00E24A1E">
        <w:tc>
          <w:tcPr>
            <w:tcW w:w="1429" w:type="dxa"/>
          </w:tcPr>
          <w:p w:rsidR="005B7905" w:rsidRPr="00781A2F" w:rsidRDefault="00334BD8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Plan Action</w:t>
            </w:r>
          </w:p>
        </w:tc>
        <w:tc>
          <w:tcPr>
            <w:tcW w:w="2914" w:type="dxa"/>
          </w:tcPr>
          <w:p w:rsidR="005B7905" w:rsidRPr="00781A2F" w:rsidRDefault="00801BD3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</w:rPr>
              <w:t>Base on analysis of risk to find out the solution for risk and plan for implement that solution.</w:t>
            </w:r>
            <w:r w:rsidRPr="00781A2F">
              <w:rPr>
                <w:rFonts w:cs="Times New Roman"/>
                <w:color w:val="auto"/>
              </w:rPr>
              <w:t xml:space="preserve"> </w:t>
            </w:r>
          </w:p>
        </w:tc>
        <w:tc>
          <w:tcPr>
            <w:tcW w:w="1694" w:type="dxa"/>
          </w:tcPr>
          <w:p w:rsidR="005B7905" w:rsidRPr="00781A2F" w:rsidRDefault="00334BD8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List and Risk Status</w:t>
            </w:r>
          </w:p>
        </w:tc>
        <w:tc>
          <w:tcPr>
            <w:tcW w:w="1631" w:type="dxa"/>
          </w:tcPr>
          <w:p w:rsidR="005B7905" w:rsidRPr="00781A2F" w:rsidRDefault="00334BD8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5B7905" w:rsidRPr="00781A2F" w:rsidRDefault="00A1469C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manager</w:t>
            </w:r>
          </w:p>
        </w:tc>
      </w:tr>
      <w:tr w:rsidR="00E24A1E" w:rsidRPr="00781A2F" w:rsidTr="00E24A1E">
        <w:tc>
          <w:tcPr>
            <w:tcW w:w="1429" w:type="dxa"/>
          </w:tcPr>
          <w:p w:rsidR="005B7905" w:rsidRPr="00781A2F" w:rsidRDefault="00500F6A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Implement and Monitor</w:t>
            </w:r>
          </w:p>
        </w:tc>
        <w:tc>
          <w:tcPr>
            <w:tcW w:w="2914" w:type="dxa"/>
          </w:tcPr>
          <w:p w:rsidR="005B7905" w:rsidRPr="00781A2F" w:rsidRDefault="003A3B9B" w:rsidP="003A3B9B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</w:rPr>
              <w:t>Execute action of solution for risk and document risk report</w:t>
            </w:r>
          </w:p>
        </w:tc>
        <w:tc>
          <w:tcPr>
            <w:tcW w:w="1694" w:type="dxa"/>
          </w:tcPr>
          <w:p w:rsidR="005B7905" w:rsidRPr="00781A2F" w:rsidRDefault="00500F6A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631" w:type="dxa"/>
          </w:tcPr>
          <w:p w:rsidR="005B7905" w:rsidRPr="00781A2F" w:rsidRDefault="00500F6A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890" w:type="dxa"/>
          </w:tcPr>
          <w:p w:rsidR="005B7905" w:rsidRPr="00781A2F" w:rsidRDefault="00A1469C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member</w:t>
            </w:r>
            <w:r w:rsidR="00781A2F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Pr="00781A2F">
              <w:rPr>
                <w:rFonts w:cs="Times New Roman"/>
                <w:color w:val="auto"/>
                <w:sz w:val="28"/>
                <w:szCs w:val="28"/>
              </w:rPr>
              <w:t>, Risk manager</w:t>
            </w:r>
          </w:p>
        </w:tc>
      </w:tr>
      <w:tr w:rsidR="00E24A1E" w:rsidRPr="00781A2F" w:rsidTr="00E24A1E">
        <w:tc>
          <w:tcPr>
            <w:tcW w:w="1429" w:type="dxa"/>
          </w:tcPr>
          <w:p w:rsidR="005B7905" w:rsidRPr="00781A2F" w:rsidRDefault="00781A2F" w:rsidP="00C16A96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Implement Reduce Impact Plan</w:t>
            </w:r>
          </w:p>
        </w:tc>
        <w:tc>
          <w:tcPr>
            <w:tcW w:w="2914" w:type="dxa"/>
          </w:tcPr>
          <w:p w:rsidR="005B7905" w:rsidRPr="00781A2F" w:rsidRDefault="00162743" w:rsidP="00C16A96">
            <w:pPr>
              <w:rPr>
                <w:rFonts w:cs="Times New Roman"/>
                <w:color w:val="auto"/>
              </w:rPr>
            </w:pPr>
            <w:r w:rsidRPr="00162743">
              <w:rPr>
                <w:rFonts w:cs="Times New Roman"/>
                <w:color w:val="auto"/>
                <w:sz w:val="28"/>
              </w:rPr>
              <w:t xml:space="preserve">Implement the solution to reduce </w:t>
            </w:r>
            <w:r>
              <w:rPr>
                <w:rFonts w:cs="Times New Roman"/>
                <w:color w:val="auto"/>
                <w:sz w:val="28"/>
              </w:rPr>
              <w:t>the impact of risk when it happe</w:t>
            </w:r>
            <w:r w:rsidRPr="00162743">
              <w:rPr>
                <w:rFonts w:cs="Times New Roman"/>
                <w:color w:val="auto"/>
                <w:sz w:val="28"/>
              </w:rPr>
              <w:t>ned</w:t>
            </w:r>
          </w:p>
        </w:tc>
        <w:tc>
          <w:tcPr>
            <w:tcW w:w="1694" w:type="dxa"/>
          </w:tcPr>
          <w:p w:rsidR="005B7905" w:rsidRPr="00781A2F" w:rsidRDefault="00162743" w:rsidP="00C16A96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631" w:type="dxa"/>
          </w:tcPr>
          <w:p w:rsidR="005B7905" w:rsidRPr="00781A2F" w:rsidRDefault="00781A2F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890" w:type="dxa"/>
          </w:tcPr>
          <w:p w:rsidR="005B7905" w:rsidRPr="00781A2F" w:rsidRDefault="00781A2F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</w:rPr>
              <w:t>Risk Members</w:t>
            </w:r>
          </w:p>
        </w:tc>
      </w:tr>
      <w:tr w:rsidR="00E24A1E" w:rsidRPr="00781A2F" w:rsidTr="00E24A1E">
        <w:tc>
          <w:tcPr>
            <w:tcW w:w="1429" w:type="dxa"/>
          </w:tcPr>
          <w:p w:rsidR="005B7905" w:rsidRPr="00781A2F" w:rsidRDefault="00781A2F" w:rsidP="00C16A96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Implement Prevent Risk Plan</w:t>
            </w:r>
          </w:p>
        </w:tc>
        <w:tc>
          <w:tcPr>
            <w:tcW w:w="2914" w:type="dxa"/>
          </w:tcPr>
          <w:p w:rsidR="005B7905" w:rsidRPr="00781A2F" w:rsidRDefault="00162743" w:rsidP="00C16A96">
            <w:pPr>
              <w:rPr>
                <w:rFonts w:cs="Times New Roman"/>
                <w:color w:val="auto"/>
              </w:rPr>
            </w:pPr>
            <w:r w:rsidRPr="00162743">
              <w:rPr>
                <w:rFonts w:cs="Times New Roman"/>
                <w:color w:val="auto"/>
                <w:sz w:val="28"/>
              </w:rPr>
              <w:t>Implement the solution to prevent level of risk occurs</w:t>
            </w:r>
          </w:p>
        </w:tc>
        <w:tc>
          <w:tcPr>
            <w:tcW w:w="1694" w:type="dxa"/>
          </w:tcPr>
          <w:p w:rsidR="005B7905" w:rsidRPr="00781A2F" w:rsidRDefault="00781A2F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631" w:type="dxa"/>
          </w:tcPr>
          <w:p w:rsidR="005B7905" w:rsidRPr="00781A2F" w:rsidRDefault="00781A2F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890" w:type="dxa"/>
          </w:tcPr>
          <w:p w:rsidR="005B7905" w:rsidRPr="00781A2F" w:rsidRDefault="00781A2F" w:rsidP="00C16A96">
            <w:pPr>
              <w:rPr>
                <w:rFonts w:cs="Times New Roman"/>
                <w:color w:val="auto"/>
              </w:rPr>
            </w:pPr>
            <w:r w:rsidRPr="00781A2F">
              <w:rPr>
                <w:rFonts w:cs="Times New Roman"/>
                <w:color w:val="auto"/>
                <w:sz w:val="28"/>
              </w:rPr>
              <w:t>Risk Members</w:t>
            </w:r>
          </w:p>
        </w:tc>
      </w:tr>
    </w:tbl>
    <w:p w:rsidR="00A21875" w:rsidRPr="00781A2F" w:rsidRDefault="00A21875" w:rsidP="00A21875">
      <w:pPr>
        <w:rPr>
          <w:rFonts w:cs="Times New Roman"/>
        </w:rPr>
      </w:pPr>
    </w:p>
    <w:p w:rsidR="00FC3D7B" w:rsidRPr="00781A2F" w:rsidRDefault="00253767" w:rsidP="00781A2F">
      <w:pPr>
        <w:pStyle w:val="Heading1"/>
        <w:numPr>
          <w:ilvl w:val="0"/>
          <w:numId w:val="17"/>
        </w:numPr>
        <w:rPr>
          <w:rFonts w:ascii="Times New Roman" w:hAnsi="Times New Roman" w:cs="Times New Roman"/>
          <w:sz w:val="36"/>
        </w:rPr>
      </w:pPr>
      <w:bookmarkStart w:id="30" w:name="_Toc474357519"/>
      <w:r w:rsidRPr="00781A2F">
        <w:rPr>
          <w:rFonts w:ascii="Times New Roman" w:hAnsi="Times New Roman" w:cs="Times New Roman"/>
          <w:sz w:val="36"/>
        </w:rPr>
        <w:t>Quantification</w:t>
      </w:r>
      <w:bookmarkEnd w:id="30"/>
    </w:p>
    <w:p w:rsidR="00062CDA" w:rsidRPr="00781A2F" w:rsidRDefault="003E755D" w:rsidP="00781A2F">
      <w:pPr>
        <w:pStyle w:val="Heading2"/>
        <w:numPr>
          <w:ilvl w:val="1"/>
          <w:numId w:val="17"/>
        </w:numPr>
        <w:ind w:hanging="360"/>
        <w:rPr>
          <w:rFonts w:ascii="Times New Roman" w:hAnsi="Times New Roman" w:cs="Times New Roman"/>
          <w:sz w:val="32"/>
        </w:rPr>
      </w:pPr>
      <w:bookmarkStart w:id="31" w:name="_Toc474357520"/>
      <w:r w:rsidRPr="00781A2F">
        <w:rPr>
          <w:rFonts w:ascii="Times New Roman" w:hAnsi="Times New Roman" w:cs="Times New Roman"/>
          <w:sz w:val="32"/>
        </w:rPr>
        <w:t>Risk status</w:t>
      </w:r>
      <w:bookmarkEnd w:id="31"/>
    </w:p>
    <w:tbl>
      <w:tblPr>
        <w:tblW w:w="7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488"/>
      </w:tblGrid>
      <w:tr w:rsidR="003E755D" w:rsidRPr="00781A2F" w:rsidTr="00111391">
        <w:trPr>
          <w:trHeight w:val="435"/>
          <w:jc w:val="center"/>
        </w:trPr>
        <w:tc>
          <w:tcPr>
            <w:tcW w:w="2100" w:type="dxa"/>
            <w:shd w:val="clear" w:color="auto" w:fill="00A0B8" w:themeFill="accent1"/>
            <w:noWrap/>
            <w:vAlign w:val="center"/>
            <w:hideMark/>
          </w:tcPr>
          <w:p w:rsidR="003E755D" w:rsidRPr="00781A2F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>Status of risk</w:t>
            </w:r>
          </w:p>
        </w:tc>
        <w:tc>
          <w:tcPr>
            <w:tcW w:w="5488" w:type="dxa"/>
            <w:shd w:val="clear" w:color="auto" w:fill="00A0B8" w:themeFill="accent1"/>
            <w:vAlign w:val="center"/>
            <w:hideMark/>
          </w:tcPr>
          <w:p w:rsidR="003E755D" w:rsidRPr="00781A2F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 xml:space="preserve">Description </w:t>
            </w:r>
          </w:p>
        </w:tc>
      </w:tr>
      <w:tr w:rsidR="003E755D" w:rsidRPr="00781A2F" w:rsidTr="00111391">
        <w:trPr>
          <w:trHeight w:val="30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Pending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proposed by Risk Member.</w:t>
            </w:r>
          </w:p>
        </w:tc>
      </w:tr>
      <w:tr w:rsidR="003E755D" w:rsidRPr="00781A2F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Rejected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781A2F" w:rsidRDefault="003E755D" w:rsidP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rejected.</w:t>
            </w:r>
          </w:p>
        </w:tc>
      </w:tr>
      <w:tr w:rsidR="003E755D" w:rsidRPr="00781A2F" w:rsidTr="00111391">
        <w:trPr>
          <w:trHeight w:val="63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In Progress</w:t>
            </w:r>
          </w:p>
        </w:tc>
        <w:tc>
          <w:tcPr>
            <w:tcW w:w="5488" w:type="dxa"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being resolved to mitigate with solution by Risk Member.</w:t>
            </w:r>
          </w:p>
        </w:tc>
      </w:tr>
      <w:tr w:rsidR="003E755D" w:rsidRPr="00781A2F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 xml:space="preserve">Risk is resolved and accepted by Risk </w:t>
            </w:r>
            <w:r w:rsidRPr="00781A2F">
              <w:rPr>
                <w:rFonts w:eastAsia="Times New Roman" w:cs="Times New Roman"/>
                <w:color w:val="000000"/>
                <w:sz w:val="28"/>
              </w:rPr>
              <w:lastRenderedPageBreak/>
              <w:t>Manager.</w:t>
            </w:r>
          </w:p>
        </w:tc>
      </w:tr>
      <w:tr w:rsidR="003E755D" w:rsidRPr="00781A2F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lastRenderedPageBreak/>
              <w:t>Not 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781A2F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outdated or turned into issues.</w:t>
            </w:r>
          </w:p>
        </w:tc>
      </w:tr>
    </w:tbl>
    <w:p w:rsidR="00625A6A" w:rsidRPr="00781A2F" w:rsidRDefault="00625A6A" w:rsidP="00625A6A">
      <w:pPr>
        <w:rPr>
          <w:rFonts w:cs="Times New Roman"/>
        </w:rPr>
      </w:pPr>
    </w:p>
    <w:p w:rsidR="00625A6A" w:rsidRPr="00781A2F" w:rsidRDefault="003E755D" w:rsidP="00781A2F">
      <w:pPr>
        <w:pStyle w:val="Heading2"/>
        <w:numPr>
          <w:ilvl w:val="1"/>
          <w:numId w:val="17"/>
        </w:numPr>
        <w:ind w:hanging="360"/>
        <w:rPr>
          <w:rFonts w:ascii="Times New Roman" w:hAnsi="Times New Roman" w:cs="Times New Roman"/>
          <w:sz w:val="32"/>
        </w:rPr>
      </w:pPr>
      <w:bookmarkStart w:id="32" w:name="_Toc474357521"/>
      <w:r w:rsidRPr="00781A2F">
        <w:rPr>
          <w:rFonts w:ascii="Times New Roman" w:hAnsi="Times New Roman" w:cs="Times New Roman"/>
          <w:sz w:val="32"/>
        </w:rPr>
        <w:t>Risk probability</w:t>
      </w:r>
      <w:bookmarkEnd w:id="32"/>
    </w:p>
    <w:tbl>
      <w:tblPr>
        <w:tblStyle w:val="TableGrid"/>
        <w:tblW w:w="316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</w:tblGrid>
      <w:tr w:rsidR="00EB6ED3" w:rsidRPr="00781A2F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Probability</w:t>
            </w:r>
          </w:p>
        </w:tc>
      </w:tr>
      <w:tr w:rsidR="00EB6ED3" w:rsidRPr="00781A2F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781A2F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781A2F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781A2F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B6ED3" w:rsidRPr="00781A2F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781A2F" w:rsidRDefault="003E755D" w:rsidP="003E755D">
      <w:pPr>
        <w:rPr>
          <w:rFonts w:cs="Times New Roman"/>
        </w:rPr>
      </w:pPr>
    </w:p>
    <w:p w:rsidR="003E755D" w:rsidRPr="00781A2F" w:rsidRDefault="003E755D" w:rsidP="00781A2F">
      <w:pPr>
        <w:pStyle w:val="Heading2"/>
        <w:numPr>
          <w:ilvl w:val="1"/>
          <w:numId w:val="17"/>
        </w:numPr>
        <w:ind w:hanging="360"/>
        <w:rPr>
          <w:rFonts w:ascii="Times New Roman" w:hAnsi="Times New Roman" w:cs="Times New Roman"/>
          <w:sz w:val="32"/>
        </w:rPr>
      </w:pPr>
      <w:bookmarkStart w:id="33" w:name="_Toc474357522"/>
      <w:r w:rsidRPr="00781A2F">
        <w:rPr>
          <w:rFonts w:ascii="Times New Roman" w:hAnsi="Times New Roman" w:cs="Times New Roman"/>
          <w:sz w:val="32"/>
        </w:rPr>
        <w:t>Risk severity</w:t>
      </w:r>
      <w:bookmarkEnd w:id="33"/>
    </w:p>
    <w:tbl>
      <w:tblPr>
        <w:tblStyle w:val="TableGrid"/>
        <w:tblW w:w="3145" w:type="dxa"/>
        <w:jc w:val="center"/>
        <w:tblLook w:val="04A0" w:firstRow="1" w:lastRow="0" w:firstColumn="1" w:lastColumn="0" w:noHBand="0" w:noVBand="1"/>
      </w:tblPr>
      <w:tblGrid>
        <w:gridCol w:w="1345"/>
        <w:gridCol w:w="1800"/>
      </w:tblGrid>
      <w:tr w:rsidR="00EB6ED3" w:rsidRPr="00781A2F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Impact</w:t>
            </w:r>
          </w:p>
        </w:tc>
      </w:tr>
      <w:tr w:rsidR="00EB6ED3" w:rsidRPr="00781A2F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Critical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781A2F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781A2F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781A2F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781A2F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781A2F" w:rsidRDefault="00EB6ED3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781A2F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87B9C" w:rsidRPr="00781A2F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Pr="00781A2F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781A2F" w:rsidRDefault="003E755D" w:rsidP="003E755D">
      <w:pPr>
        <w:rPr>
          <w:rFonts w:cs="Times New Roman"/>
        </w:rPr>
      </w:pPr>
    </w:p>
    <w:p w:rsidR="00242B3E" w:rsidRPr="00781A2F" w:rsidRDefault="00242B3E" w:rsidP="003E755D">
      <w:pPr>
        <w:rPr>
          <w:rFonts w:cs="Times New Roman"/>
        </w:rPr>
      </w:pPr>
    </w:p>
    <w:p w:rsidR="00242B3E" w:rsidRPr="00781A2F" w:rsidRDefault="00242B3E" w:rsidP="003E755D">
      <w:pPr>
        <w:rPr>
          <w:rFonts w:cs="Times New Roman"/>
        </w:rPr>
      </w:pPr>
    </w:p>
    <w:p w:rsidR="00733EBF" w:rsidRPr="00781A2F" w:rsidRDefault="00733EBF" w:rsidP="003E755D">
      <w:pPr>
        <w:rPr>
          <w:rFonts w:cs="Times New Roman"/>
        </w:rPr>
      </w:pPr>
    </w:p>
    <w:p w:rsidR="003E755D" w:rsidRPr="00781A2F" w:rsidRDefault="003E755D" w:rsidP="00781A2F">
      <w:pPr>
        <w:pStyle w:val="Heading2"/>
        <w:numPr>
          <w:ilvl w:val="1"/>
          <w:numId w:val="17"/>
        </w:numPr>
        <w:ind w:hanging="360"/>
        <w:rPr>
          <w:rFonts w:ascii="Times New Roman" w:hAnsi="Times New Roman" w:cs="Times New Roman"/>
          <w:sz w:val="32"/>
        </w:rPr>
      </w:pPr>
      <w:bookmarkStart w:id="34" w:name="_Toc474357523"/>
      <w:r w:rsidRPr="00781A2F">
        <w:rPr>
          <w:rFonts w:ascii="Times New Roman" w:hAnsi="Times New Roman" w:cs="Times New Roman"/>
          <w:sz w:val="32"/>
        </w:rPr>
        <w:t>Risk level</w:t>
      </w:r>
      <w:bookmarkEnd w:id="34"/>
    </w:p>
    <w:p w:rsidR="00242B3E" w:rsidRPr="00781A2F" w:rsidRDefault="00242B3E" w:rsidP="00242B3E">
      <w:pPr>
        <w:rPr>
          <w:rFonts w:cs="Times New Roman"/>
        </w:rPr>
      </w:pPr>
    </w:p>
    <w:tbl>
      <w:tblPr>
        <w:tblStyle w:val="TableGrid"/>
        <w:tblW w:w="9630" w:type="dxa"/>
        <w:jc w:val="center"/>
        <w:tblLook w:val="04A0" w:firstRow="1" w:lastRow="0" w:firstColumn="1" w:lastColumn="0" w:noHBand="0" w:noVBand="1"/>
      </w:tblPr>
      <w:tblGrid>
        <w:gridCol w:w="1622"/>
        <w:gridCol w:w="4453"/>
        <w:gridCol w:w="3555"/>
      </w:tblGrid>
      <w:tr w:rsidR="00D33E2A" w:rsidRPr="00781A2F" w:rsidTr="009D04F0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781A2F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</w:rPr>
              <w:t>Glossary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781A2F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</w:rPr>
              <w:t>Description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</w:tcPr>
          <w:p w:rsidR="00D33E2A" w:rsidRPr="00781A2F" w:rsidRDefault="00D33E2A" w:rsidP="009D04F0">
            <w:pPr>
              <w:spacing w:after="120"/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</w:rPr>
              <w:t xml:space="preserve">Risk </w:t>
            </w:r>
            <w:r w:rsidR="00002B71" w:rsidRPr="00781A2F">
              <w:rPr>
                <w:rFonts w:cs="Times New Roman"/>
                <w:b/>
                <w:color w:val="FFFFFF" w:themeColor="background1"/>
                <w:sz w:val="28"/>
              </w:rPr>
              <w:t>s</w:t>
            </w:r>
            <w:r w:rsidRPr="00781A2F">
              <w:rPr>
                <w:rFonts w:cs="Times New Roman"/>
                <w:b/>
                <w:color w:val="FFFFFF" w:themeColor="background1"/>
                <w:sz w:val="28"/>
              </w:rPr>
              <w:t>core</w:t>
            </w:r>
            <w:r w:rsidR="009D04F0" w:rsidRPr="00781A2F">
              <w:rPr>
                <w:rFonts w:cs="Times New Roman"/>
                <w:b/>
                <w:color w:val="FFFFFF" w:themeColor="background1"/>
                <w:sz w:val="28"/>
              </w:rPr>
              <w:t xml:space="preserve"> = P*S</w:t>
            </w:r>
          </w:p>
        </w:tc>
      </w:tr>
      <w:tr w:rsidR="00D33E2A" w:rsidRPr="00781A2F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33E2A" w:rsidRPr="00781A2F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color w:val="auto"/>
                <w:sz w:val="28"/>
              </w:rPr>
              <w:t>High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781A2F" w:rsidRDefault="00D33E2A" w:rsidP="00957CBD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Major disruption for BSS Team attention needed.</w:t>
            </w:r>
          </w:p>
          <w:p w:rsidR="00D33E2A" w:rsidRPr="00781A2F" w:rsidRDefault="00D33E2A" w:rsidP="00957CBD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Immediate action required. 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Pr="00781A2F" w:rsidRDefault="009D04F0" w:rsidP="009D04F0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Risk </w:t>
            </w:r>
            <w:r w:rsidR="00002B71" w:rsidRPr="00781A2F">
              <w:rPr>
                <w:rFonts w:cs="Times New Roman"/>
                <w:color w:val="auto"/>
                <w:sz w:val="28"/>
              </w:rPr>
              <w:t>s</w:t>
            </w:r>
            <w:r w:rsidRPr="00781A2F">
              <w:rPr>
                <w:rFonts w:cs="Times New Roman"/>
                <w:color w:val="auto"/>
                <w:sz w:val="28"/>
              </w:rPr>
              <w:t>core &gt;= 15</w:t>
            </w:r>
          </w:p>
        </w:tc>
      </w:tr>
      <w:tr w:rsidR="00D33E2A" w:rsidRPr="00781A2F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3E2A" w:rsidRPr="00781A2F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color w:val="auto"/>
                <w:sz w:val="28"/>
              </w:rPr>
              <w:t>Medium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781A2F" w:rsidRDefault="00D33E2A" w:rsidP="00957CBD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Some disruption for BSS Team attention needed.</w:t>
            </w:r>
          </w:p>
          <w:p w:rsidR="00D33E2A" w:rsidRPr="00781A2F" w:rsidRDefault="00D33E2A" w:rsidP="00957CBD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Managed by specific monitoring or response procedure.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Pr="00781A2F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Risk </w:t>
            </w:r>
            <w:r w:rsidR="00002B71" w:rsidRPr="00781A2F">
              <w:rPr>
                <w:rFonts w:cs="Times New Roman"/>
                <w:color w:val="auto"/>
                <w:sz w:val="28"/>
              </w:rPr>
              <w:t>s</w:t>
            </w:r>
            <w:r w:rsidRPr="00781A2F">
              <w:rPr>
                <w:rFonts w:cs="Times New Roman"/>
                <w:color w:val="auto"/>
                <w:sz w:val="28"/>
              </w:rPr>
              <w:t>core &gt;= 6</w:t>
            </w:r>
          </w:p>
          <w:p w:rsidR="009D04F0" w:rsidRPr="00781A2F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Risk </w:t>
            </w:r>
            <w:r w:rsidR="00002B71" w:rsidRPr="00781A2F">
              <w:rPr>
                <w:rFonts w:cs="Times New Roman"/>
                <w:color w:val="auto"/>
                <w:sz w:val="28"/>
              </w:rPr>
              <w:t>s</w:t>
            </w:r>
            <w:r w:rsidRPr="00781A2F">
              <w:rPr>
                <w:rFonts w:cs="Times New Roman"/>
                <w:color w:val="auto"/>
                <w:sz w:val="28"/>
              </w:rPr>
              <w:t>core &lt;= 12</w:t>
            </w:r>
          </w:p>
        </w:tc>
      </w:tr>
      <w:tr w:rsidR="00D33E2A" w:rsidRPr="00781A2F" w:rsidTr="007970B4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D33E2A" w:rsidRPr="00781A2F" w:rsidRDefault="00D33E2A" w:rsidP="007970B4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color w:val="auto"/>
                <w:sz w:val="28"/>
              </w:rPr>
              <w:t>Low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781A2F" w:rsidRDefault="00D33E2A" w:rsidP="00D33E2A">
            <w:pPr>
              <w:spacing w:before="120" w:after="120"/>
              <w:rPr>
                <w:rFonts w:cs="Times New Roman"/>
                <w:color w:val="auto"/>
                <w:sz w:val="28"/>
                <w:szCs w:val="22"/>
              </w:rPr>
            </w:pPr>
            <w:r w:rsidRPr="00781A2F">
              <w:rPr>
                <w:rFonts w:cs="Times New Roman"/>
                <w:color w:val="auto"/>
                <w:sz w:val="28"/>
              </w:rPr>
              <w:t>Little or no disruption.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F0" w:rsidRPr="00781A2F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Risk </w:t>
            </w:r>
            <w:r w:rsidR="00002B71" w:rsidRPr="00781A2F">
              <w:rPr>
                <w:rFonts w:cs="Times New Roman"/>
                <w:color w:val="auto"/>
                <w:sz w:val="28"/>
              </w:rPr>
              <w:t>s</w:t>
            </w:r>
            <w:r w:rsidRPr="00781A2F">
              <w:rPr>
                <w:rFonts w:cs="Times New Roman"/>
                <w:color w:val="auto"/>
                <w:sz w:val="28"/>
              </w:rPr>
              <w:t>core &gt;=1</w:t>
            </w:r>
          </w:p>
          <w:p w:rsidR="00D33E2A" w:rsidRPr="00781A2F" w:rsidRDefault="009D04F0" w:rsidP="009D04F0">
            <w:pPr>
              <w:spacing w:after="120" w:line="360" w:lineRule="auto"/>
              <w:ind w:left="720"/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Risk </w:t>
            </w:r>
            <w:r w:rsidR="00002B71" w:rsidRPr="00781A2F">
              <w:rPr>
                <w:rFonts w:cs="Times New Roman"/>
                <w:color w:val="auto"/>
                <w:sz w:val="28"/>
              </w:rPr>
              <w:t>s</w:t>
            </w:r>
            <w:r w:rsidRPr="00781A2F">
              <w:rPr>
                <w:rFonts w:cs="Times New Roman"/>
                <w:color w:val="auto"/>
                <w:sz w:val="28"/>
              </w:rPr>
              <w:t>core &lt;= 5</w:t>
            </w:r>
          </w:p>
        </w:tc>
      </w:tr>
    </w:tbl>
    <w:p w:rsidR="003E755D" w:rsidRPr="00781A2F" w:rsidRDefault="003E755D" w:rsidP="003E755D">
      <w:pPr>
        <w:rPr>
          <w:rFonts w:cs="Times New Roman"/>
        </w:rPr>
      </w:pPr>
    </w:p>
    <w:p w:rsidR="00596774" w:rsidRPr="00781A2F" w:rsidRDefault="00596774">
      <w:pPr>
        <w:rPr>
          <w:rFonts w:eastAsiaTheme="majorEastAsia" w:cs="Times New Roman"/>
          <w:caps/>
          <w:color w:val="00A0B8" w:themeColor="accent1"/>
          <w:sz w:val="32"/>
        </w:rPr>
      </w:pPr>
      <w:r w:rsidRPr="00781A2F">
        <w:rPr>
          <w:rFonts w:cs="Times New Roman"/>
          <w:sz w:val="32"/>
        </w:rPr>
        <w:br w:type="page"/>
      </w:r>
    </w:p>
    <w:p w:rsidR="003E755D" w:rsidRPr="00781A2F" w:rsidRDefault="003E755D" w:rsidP="00781A2F">
      <w:pPr>
        <w:pStyle w:val="Heading2"/>
        <w:numPr>
          <w:ilvl w:val="1"/>
          <w:numId w:val="17"/>
        </w:numPr>
        <w:ind w:hanging="360"/>
        <w:rPr>
          <w:rFonts w:ascii="Times New Roman" w:hAnsi="Times New Roman" w:cs="Times New Roman"/>
          <w:sz w:val="32"/>
        </w:rPr>
      </w:pPr>
      <w:bookmarkStart w:id="35" w:name="_Toc474357524"/>
      <w:r w:rsidRPr="00781A2F">
        <w:rPr>
          <w:rFonts w:ascii="Times New Roman" w:hAnsi="Times New Roman" w:cs="Times New Roman"/>
          <w:sz w:val="32"/>
        </w:rPr>
        <w:lastRenderedPageBreak/>
        <w:t>Risk level calculation</w:t>
      </w:r>
      <w:bookmarkEnd w:id="35"/>
    </w:p>
    <w:tbl>
      <w:tblPr>
        <w:tblW w:w="7074" w:type="dxa"/>
        <w:jc w:val="center"/>
        <w:tblInd w:w="-666" w:type="dxa"/>
        <w:tblLook w:val="04A0" w:firstRow="1" w:lastRow="0" w:firstColumn="1" w:lastColumn="0" w:noHBand="0" w:noVBand="1"/>
      </w:tblPr>
      <w:tblGrid>
        <w:gridCol w:w="2187"/>
        <w:gridCol w:w="1045"/>
        <w:gridCol w:w="929"/>
        <w:gridCol w:w="929"/>
        <w:gridCol w:w="952"/>
        <w:gridCol w:w="1032"/>
      </w:tblGrid>
      <w:tr w:rsidR="00E87B9C" w:rsidRPr="00781A2F" w:rsidTr="001B5E3E">
        <w:trPr>
          <w:trHeight w:val="45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A0B8" w:themeFill="accent1"/>
            <w:vAlign w:val="center"/>
            <w:hideMark/>
          </w:tcPr>
          <w:p w:rsidR="00E87B9C" w:rsidRPr="00781A2F" w:rsidRDefault="00D33E2A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Risk Score = </w:t>
            </w:r>
            <w:r w:rsidR="00E87B9C"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P*S</w:t>
            </w:r>
          </w:p>
        </w:tc>
      </w:tr>
      <w:tr w:rsidR="00E87B9C" w:rsidRPr="00781A2F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87B9C" w:rsidRPr="00781A2F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87B9C" w:rsidRPr="00781A2F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87B9C" w:rsidRPr="00781A2F" w:rsidTr="001B5E3E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87B9C" w:rsidRPr="00781A2F" w:rsidTr="001B5E3E">
        <w:trPr>
          <w:trHeight w:val="6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7B9C" w:rsidRPr="00781A2F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87B9C" w:rsidRPr="00781A2F" w:rsidTr="001B5E3E">
        <w:trPr>
          <w:trHeight w:val="953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781A2F" w:rsidRDefault="001B5E3E" w:rsidP="001B5E3E">
            <w:pPr>
              <w:spacing w:after="120" w:line="360" w:lineRule="auto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Probability</w:t>
            </w:r>
          </w:p>
          <w:p w:rsidR="001B5E3E" w:rsidRPr="00781A2F" w:rsidRDefault="001B5E3E" w:rsidP="001B5E3E">
            <w:pPr>
              <w:spacing w:after="120" w:line="36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781A2F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7B9C" w:rsidRPr="00781A2F" w:rsidRDefault="001B5E3E" w:rsidP="001B5E3E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FC3D7B" w:rsidRPr="00781A2F" w:rsidRDefault="00FC3D7B" w:rsidP="00FC3D7B">
      <w:pPr>
        <w:rPr>
          <w:rFonts w:cs="Times New Roman"/>
        </w:rPr>
      </w:pPr>
    </w:p>
    <w:p w:rsidR="00062CDA" w:rsidRPr="00781A2F" w:rsidRDefault="00062CDA" w:rsidP="00781A2F">
      <w:pPr>
        <w:pStyle w:val="Heading1"/>
        <w:numPr>
          <w:ilvl w:val="0"/>
          <w:numId w:val="17"/>
        </w:numPr>
        <w:rPr>
          <w:rFonts w:ascii="Times New Roman" w:hAnsi="Times New Roman" w:cs="Times New Roman"/>
          <w:sz w:val="36"/>
        </w:rPr>
      </w:pPr>
      <w:bookmarkStart w:id="36" w:name="_Toc465013530"/>
      <w:bookmarkStart w:id="37" w:name="_Toc465013700"/>
      <w:bookmarkStart w:id="38" w:name="_Toc474357525"/>
      <w:r w:rsidRPr="00781A2F">
        <w:rPr>
          <w:rFonts w:ascii="Times New Roman" w:hAnsi="Times New Roman" w:cs="Times New Roman"/>
          <w:sz w:val="36"/>
        </w:rPr>
        <w:t>Roles and Responsibilites</w:t>
      </w:r>
      <w:bookmarkEnd w:id="36"/>
      <w:bookmarkEnd w:id="37"/>
      <w:bookmarkEnd w:id="38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781A2F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781A2F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781A2F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781A2F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781A2F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781A2F" w:rsidRDefault="006169A4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Risk Manager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781A2F" w:rsidRDefault="004C0E7C" w:rsidP="00957CBD">
            <w:pPr>
              <w:pStyle w:val="tabletxt"/>
              <w:numPr>
                <w:ilvl w:val="0"/>
                <w:numId w:val="8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Review risk report</w:t>
            </w:r>
          </w:p>
          <w:p w:rsidR="004C0E7C" w:rsidRPr="00781A2F" w:rsidRDefault="004C0E7C" w:rsidP="00957CBD">
            <w:pPr>
              <w:pStyle w:val="tabletxt"/>
              <w:numPr>
                <w:ilvl w:val="0"/>
                <w:numId w:val="8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Monitor and control risk</w:t>
            </w:r>
          </w:p>
          <w:p w:rsidR="004C0E7C" w:rsidRPr="00781A2F" w:rsidRDefault="004C0E7C" w:rsidP="00957CBD">
            <w:pPr>
              <w:pStyle w:val="tabletxt"/>
              <w:numPr>
                <w:ilvl w:val="0"/>
                <w:numId w:val="8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Make acceptance for risk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781A2F" w:rsidRDefault="004B230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Team Leader</w:t>
            </w:r>
          </w:p>
        </w:tc>
      </w:tr>
      <w:tr w:rsidR="00610A96" w:rsidRPr="00781A2F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781A2F" w:rsidRDefault="004B2306" w:rsidP="004B230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Risk M</w:t>
            </w:r>
            <w:r w:rsidR="006169A4" w:rsidRPr="00781A2F">
              <w:rPr>
                <w:rFonts w:ascii="Times New Roman" w:hAnsi="Times New Roman"/>
                <w:sz w:val="28"/>
                <w:szCs w:val="28"/>
              </w:rPr>
              <w:t>ember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306" w:rsidRPr="00781A2F" w:rsidRDefault="004B2306" w:rsidP="00957CBD">
            <w:pPr>
              <w:pStyle w:val="Tabletext"/>
              <w:keepNext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 xml:space="preserve">Define risks and give solution for each risk. </w:t>
            </w:r>
          </w:p>
          <w:p w:rsidR="00610A96" w:rsidRPr="00781A2F" w:rsidRDefault="004B2306" w:rsidP="00957CBD">
            <w:pPr>
              <w:pStyle w:val="Tabletext"/>
              <w:keepNext/>
              <w:numPr>
                <w:ilvl w:val="0"/>
                <w:numId w:val="7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>Support Risk Manager to implement and monitor risks.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781A2F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DB3AC4" w:rsidRPr="00781A2F" w:rsidRDefault="00DB3AC4" w:rsidP="00781A2F">
      <w:pPr>
        <w:pStyle w:val="Heading1"/>
        <w:numPr>
          <w:ilvl w:val="0"/>
          <w:numId w:val="17"/>
        </w:numPr>
        <w:rPr>
          <w:rFonts w:ascii="Times New Roman" w:hAnsi="Times New Roman" w:cs="Times New Roman"/>
          <w:sz w:val="36"/>
        </w:rPr>
      </w:pPr>
      <w:bookmarkStart w:id="39" w:name="_Toc474357526"/>
      <w:r w:rsidRPr="00781A2F">
        <w:rPr>
          <w:rFonts w:ascii="Times New Roman" w:hAnsi="Times New Roman" w:cs="Times New Roman"/>
          <w:sz w:val="36"/>
        </w:rPr>
        <w:lastRenderedPageBreak/>
        <w:t>Risk list</w:t>
      </w:r>
      <w:bookmarkEnd w:id="39"/>
    </w:p>
    <w:p w:rsidR="00DB3AC4" w:rsidRPr="00781A2F" w:rsidRDefault="00781A2F" w:rsidP="00DB3AC4">
      <w:pPr>
        <w:rPr>
          <w:rFonts w:cs="Times New Roman"/>
        </w:rPr>
      </w:pPr>
      <w:hyperlink r:id="rId16" w:history="1">
        <w:r w:rsidR="00094E30" w:rsidRPr="00781A2F">
          <w:rPr>
            <w:rStyle w:val="Hyperlink"/>
            <w:rFonts w:cs="Times New Roman"/>
          </w:rPr>
          <w:t>BSS_RiskList_V1.0</w:t>
        </w:r>
      </w:hyperlink>
    </w:p>
    <w:p w:rsidR="00DB3AC4" w:rsidRPr="00781A2F" w:rsidRDefault="009C49C6" w:rsidP="00781A2F">
      <w:pPr>
        <w:pStyle w:val="Heading1"/>
        <w:numPr>
          <w:ilvl w:val="0"/>
          <w:numId w:val="17"/>
        </w:numPr>
        <w:rPr>
          <w:rFonts w:ascii="Times New Roman" w:hAnsi="Times New Roman" w:cs="Times New Roman"/>
          <w:sz w:val="36"/>
        </w:rPr>
      </w:pPr>
      <w:bookmarkStart w:id="40" w:name="_Toc474357527"/>
      <w:r w:rsidRPr="00781A2F">
        <w:rPr>
          <w:rFonts w:ascii="Times New Roman" w:hAnsi="Times New Roman" w:cs="Times New Roman"/>
          <w:sz w:val="36"/>
        </w:rPr>
        <w:t>R</w:t>
      </w:r>
      <w:r w:rsidR="00D74ACA" w:rsidRPr="00781A2F">
        <w:rPr>
          <w:rFonts w:ascii="Times New Roman" w:hAnsi="Times New Roman" w:cs="Times New Roman"/>
          <w:sz w:val="36"/>
        </w:rPr>
        <w:t>isk Metrics</w:t>
      </w:r>
      <w:bookmarkEnd w:id="40"/>
    </w:p>
    <w:p w:rsidR="00D74ACA" w:rsidRPr="00781A2F" w:rsidRDefault="00D74ACA" w:rsidP="00781A2F">
      <w:pPr>
        <w:pStyle w:val="Heading2"/>
        <w:numPr>
          <w:ilvl w:val="1"/>
          <w:numId w:val="17"/>
        </w:numPr>
        <w:ind w:left="1440"/>
        <w:rPr>
          <w:rFonts w:ascii="Times New Roman" w:hAnsi="Times New Roman" w:cs="Times New Roman"/>
          <w:sz w:val="32"/>
        </w:rPr>
      </w:pPr>
      <w:bookmarkStart w:id="41" w:name="_Toc474357528"/>
      <w:r w:rsidRPr="00781A2F">
        <w:rPr>
          <w:rFonts w:ascii="Times New Roman" w:hAnsi="Times New Roman" w:cs="Times New Roman"/>
          <w:sz w:val="32"/>
        </w:rPr>
        <w:t>Goal-Queston-Metric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C3130" w:rsidRPr="00781A2F" w:rsidTr="00BC3130">
        <w:tc>
          <w:tcPr>
            <w:tcW w:w="2952" w:type="dxa"/>
            <w:shd w:val="clear" w:color="auto" w:fill="00A0B8" w:themeFill="accent1"/>
          </w:tcPr>
          <w:p w:rsidR="00BC3130" w:rsidRPr="00781A2F" w:rsidRDefault="00BC3130" w:rsidP="00BC3130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952" w:type="dxa"/>
            <w:shd w:val="clear" w:color="auto" w:fill="00A0B8" w:themeFill="accent1"/>
          </w:tcPr>
          <w:p w:rsidR="00BC3130" w:rsidRPr="00781A2F" w:rsidRDefault="00BC3130" w:rsidP="00BC3130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Question</w:t>
            </w:r>
          </w:p>
        </w:tc>
        <w:tc>
          <w:tcPr>
            <w:tcW w:w="2952" w:type="dxa"/>
            <w:shd w:val="clear" w:color="auto" w:fill="00A0B8" w:themeFill="accent1"/>
          </w:tcPr>
          <w:p w:rsidR="00BC3130" w:rsidRPr="00781A2F" w:rsidRDefault="00BC3130" w:rsidP="00BC3130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Metric</w:t>
            </w:r>
          </w:p>
        </w:tc>
      </w:tr>
      <w:tr w:rsidR="00BC3130" w:rsidRPr="00781A2F" w:rsidTr="00BC3130">
        <w:tc>
          <w:tcPr>
            <w:tcW w:w="2952" w:type="dxa"/>
          </w:tcPr>
          <w:p w:rsidR="00772961" w:rsidRPr="00781A2F" w:rsidRDefault="00772961" w:rsidP="00DB3AC4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2952" w:type="dxa"/>
          </w:tcPr>
          <w:p w:rsidR="00BC3130" w:rsidRPr="00781A2F" w:rsidRDefault="00045F82" w:rsidP="00DB3AC4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do the risks impact to project?</w:t>
            </w:r>
          </w:p>
        </w:tc>
        <w:tc>
          <w:tcPr>
            <w:tcW w:w="2952" w:type="dxa"/>
          </w:tcPr>
          <w:p w:rsidR="00BC3130" w:rsidRPr="00781A2F" w:rsidRDefault="00BC3130" w:rsidP="00DB3AC4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Risk Score = P * S</w:t>
            </w:r>
          </w:p>
          <w:p w:rsidR="00BC3130" w:rsidRPr="00781A2F" w:rsidRDefault="00BC3130" w:rsidP="00957CB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P: Probability of risk</w:t>
            </w:r>
          </w:p>
          <w:p w:rsidR="00BC3130" w:rsidRPr="00781A2F" w:rsidRDefault="00BC3130" w:rsidP="00957CB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S: Severity of risk</w:t>
            </w:r>
          </w:p>
        </w:tc>
      </w:tr>
      <w:tr w:rsidR="00BC3130" w:rsidRPr="00781A2F" w:rsidTr="00BC3130">
        <w:tc>
          <w:tcPr>
            <w:tcW w:w="2952" w:type="dxa"/>
          </w:tcPr>
          <w:p w:rsidR="00BC3130" w:rsidRPr="00781A2F" w:rsidRDefault="00772961" w:rsidP="00DB3AC4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2952" w:type="dxa"/>
          </w:tcPr>
          <w:p w:rsidR="00BC3130" w:rsidRPr="00781A2F" w:rsidRDefault="00806AF2" w:rsidP="00DB3AC4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 increased after a month?</w:t>
            </w:r>
          </w:p>
        </w:tc>
        <w:tc>
          <w:tcPr>
            <w:tcW w:w="2952" w:type="dxa"/>
          </w:tcPr>
          <w:p w:rsidR="00F51FA3" w:rsidRPr="00781A2F" w:rsidRDefault="00F51FA3" w:rsidP="00DB3AC4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 xml:space="preserve">NIR </w:t>
            </w:r>
            <w:r w:rsidR="009E4C12" w:rsidRPr="00781A2F">
              <w:rPr>
                <w:rFonts w:cs="Times New Roman"/>
                <w:b/>
                <w:color w:val="auto"/>
                <w:sz w:val="28"/>
              </w:rPr>
              <w:t xml:space="preserve">= </w:t>
            </w:r>
            <w:r w:rsidRPr="00781A2F">
              <w:rPr>
                <w:rFonts w:cs="Times New Roman"/>
                <w:b/>
                <w:color w:val="auto"/>
                <w:sz w:val="28"/>
              </w:rPr>
              <w:t>NCR</w:t>
            </w:r>
            <w:r w:rsidR="00BC3130" w:rsidRPr="00781A2F">
              <w:rPr>
                <w:rFonts w:cs="Times New Roman"/>
                <w:b/>
                <w:color w:val="auto"/>
                <w:sz w:val="28"/>
              </w:rPr>
              <w:t xml:space="preserve"> </w:t>
            </w:r>
            <w:r w:rsidRPr="00781A2F">
              <w:rPr>
                <w:rFonts w:cs="Times New Roman"/>
                <w:b/>
                <w:color w:val="auto"/>
                <w:sz w:val="28"/>
              </w:rPr>
              <w:t>–</w:t>
            </w:r>
            <w:r w:rsidR="00BC3130" w:rsidRPr="00781A2F">
              <w:rPr>
                <w:rFonts w:cs="Times New Roman"/>
                <w:b/>
                <w:color w:val="auto"/>
                <w:sz w:val="28"/>
              </w:rPr>
              <w:t xml:space="preserve"> </w:t>
            </w:r>
            <w:r w:rsidR="004557D1" w:rsidRPr="00781A2F">
              <w:rPr>
                <w:rFonts w:cs="Times New Roman"/>
                <w:b/>
                <w:color w:val="auto"/>
                <w:sz w:val="28"/>
              </w:rPr>
              <w:t>NP</w:t>
            </w:r>
            <w:r w:rsidRPr="00781A2F">
              <w:rPr>
                <w:rFonts w:cs="Times New Roman"/>
                <w:b/>
                <w:color w:val="auto"/>
                <w:sz w:val="28"/>
              </w:rPr>
              <w:t>R</w:t>
            </w:r>
          </w:p>
          <w:p w:rsidR="00F51FA3" w:rsidRPr="00781A2F" w:rsidRDefault="00F51FA3" w:rsidP="00957CB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NIR: Numbers of increased risks after a month.</w:t>
            </w:r>
          </w:p>
          <w:p w:rsidR="00F51FA3" w:rsidRPr="00781A2F" w:rsidRDefault="00F51FA3" w:rsidP="00957CB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NCR: Numbers of current risk.</w:t>
            </w:r>
          </w:p>
          <w:p w:rsidR="00F51FA3" w:rsidRPr="00781A2F" w:rsidRDefault="00F51FA3" w:rsidP="00957CB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NOR: Numbers of last month risk.</w:t>
            </w:r>
          </w:p>
          <w:p w:rsidR="009E4C12" w:rsidRPr="00781A2F" w:rsidRDefault="00F51FA3" w:rsidP="00DB3AC4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 </w:t>
            </w:r>
          </w:p>
        </w:tc>
      </w:tr>
      <w:tr w:rsidR="00BC3130" w:rsidRPr="00781A2F" w:rsidTr="00B57895">
        <w:trPr>
          <w:trHeight w:val="1160"/>
        </w:trPr>
        <w:tc>
          <w:tcPr>
            <w:tcW w:w="2952" w:type="dxa"/>
          </w:tcPr>
          <w:p w:rsidR="00BC3130" w:rsidRPr="00781A2F" w:rsidRDefault="00045F82" w:rsidP="00DB3AC4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l</w:t>
            </w:r>
            <w:r w:rsidR="00A1332D" w:rsidRPr="00781A2F">
              <w:rPr>
                <w:rFonts w:cs="Times New Roman"/>
                <w:color w:val="auto"/>
                <w:sz w:val="28"/>
              </w:rPr>
              <w:t xml:space="preserve">evel of risk management </w:t>
            </w:r>
          </w:p>
        </w:tc>
        <w:tc>
          <w:tcPr>
            <w:tcW w:w="2952" w:type="dxa"/>
          </w:tcPr>
          <w:p w:rsidR="00BC3130" w:rsidRPr="00781A2F" w:rsidRDefault="00045F82" w:rsidP="00DB3AC4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</w:t>
            </w:r>
            <w:r w:rsidR="004557D1" w:rsidRPr="00781A2F">
              <w:rPr>
                <w:rFonts w:cs="Times New Roman"/>
                <w:color w:val="auto"/>
                <w:sz w:val="28"/>
              </w:rPr>
              <w:t xml:space="preserve"> were</w:t>
            </w:r>
            <w:r w:rsidRPr="00781A2F">
              <w:rPr>
                <w:rFonts w:cs="Times New Roman"/>
                <w:color w:val="auto"/>
                <w:sz w:val="28"/>
              </w:rPr>
              <w:t xml:space="preserve"> solved?</w:t>
            </w:r>
          </w:p>
        </w:tc>
        <w:tc>
          <w:tcPr>
            <w:tcW w:w="2952" w:type="dxa"/>
          </w:tcPr>
          <w:p w:rsidR="00BC3130" w:rsidRPr="00781A2F" w:rsidRDefault="00772961" w:rsidP="00DB3AC4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% solved risk = Solved Risks / Numbers of Risk</w:t>
            </w:r>
            <w:r w:rsidR="00F51FA3" w:rsidRPr="00781A2F">
              <w:rPr>
                <w:rFonts w:cs="Times New Roman"/>
                <w:b/>
                <w:color w:val="auto"/>
                <w:sz w:val="28"/>
              </w:rPr>
              <w:t>s</w:t>
            </w:r>
          </w:p>
          <w:p w:rsidR="00772961" w:rsidRPr="00781A2F" w:rsidRDefault="00772961" w:rsidP="00DB3AC4">
            <w:pPr>
              <w:rPr>
                <w:rFonts w:cs="Times New Roman"/>
                <w:color w:val="auto"/>
                <w:sz w:val="28"/>
              </w:rPr>
            </w:pPr>
          </w:p>
        </w:tc>
      </w:tr>
    </w:tbl>
    <w:p w:rsidR="00D74ACA" w:rsidRPr="00781A2F" w:rsidRDefault="00D74ACA" w:rsidP="00781A2F">
      <w:pPr>
        <w:pStyle w:val="Heading2"/>
        <w:numPr>
          <w:ilvl w:val="1"/>
          <w:numId w:val="17"/>
        </w:numPr>
        <w:ind w:left="1440"/>
        <w:rPr>
          <w:rFonts w:ascii="Times New Roman" w:hAnsi="Times New Roman" w:cs="Times New Roman"/>
          <w:sz w:val="32"/>
        </w:rPr>
      </w:pPr>
      <w:bookmarkStart w:id="42" w:name="_Toc474357529"/>
      <w:r w:rsidRPr="00781A2F">
        <w:rPr>
          <w:rFonts w:ascii="Times New Roman" w:hAnsi="Times New Roman" w:cs="Times New Roman"/>
          <w:sz w:val="32"/>
        </w:rPr>
        <w:t>Metric Definition</w:t>
      </w:r>
      <w:bookmarkEnd w:id="42"/>
      <w:r w:rsidRPr="00781A2F">
        <w:rPr>
          <w:rFonts w:ascii="Times New Roman" w:hAnsi="Times New Roman" w:cs="Times New Roman"/>
          <w:sz w:val="32"/>
        </w:rPr>
        <w:t xml:space="preserve"> </w:t>
      </w:r>
    </w:p>
    <w:p w:rsidR="007F704C" w:rsidRPr="00781A2F" w:rsidRDefault="007F704C" w:rsidP="007F704C">
      <w:pPr>
        <w:rPr>
          <w:rFonts w:cs="Times New Roman"/>
        </w:rPr>
      </w:pPr>
    </w:p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528"/>
        <w:gridCol w:w="1290"/>
        <w:gridCol w:w="1080"/>
        <w:gridCol w:w="1440"/>
        <w:gridCol w:w="1530"/>
        <w:gridCol w:w="2070"/>
        <w:gridCol w:w="3042"/>
      </w:tblGrid>
      <w:tr w:rsidR="007F704C" w:rsidRPr="00781A2F" w:rsidTr="00BC476D">
        <w:tc>
          <w:tcPr>
            <w:tcW w:w="528" w:type="dxa"/>
            <w:shd w:val="clear" w:color="auto" w:fill="00A0B8" w:themeFill="accent1"/>
          </w:tcPr>
          <w:p w:rsidR="007F704C" w:rsidRPr="00781A2F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00A0B8" w:themeFill="accent1"/>
          </w:tcPr>
          <w:p w:rsidR="007F704C" w:rsidRPr="00781A2F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Name of metric</w:t>
            </w:r>
          </w:p>
        </w:tc>
        <w:tc>
          <w:tcPr>
            <w:tcW w:w="1080" w:type="dxa"/>
            <w:shd w:val="clear" w:color="auto" w:fill="00A0B8" w:themeFill="accent1"/>
          </w:tcPr>
          <w:p w:rsidR="007F704C" w:rsidRPr="00781A2F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Formula</w:t>
            </w:r>
          </w:p>
        </w:tc>
        <w:tc>
          <w:tcPr>
            <w:tcW w:w="1440" w:type="dxa"/>
            <w:shd w:val="clear" w:color="auto" w:fill="00A0B8" w:themeFill="accent1"/>
          </w:tcPr>
          <w:p w:rsidR="007F704C" w:rsidRPr="00781A2F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Goals</w:t>
            </w:r>
          </w:p>
        </w:tc>
        <w:tc>
          <w:tcPr>
            <w:tcW w:w="1530" w:type="dxa"/>
            <w:shd w:val="clear" w:color="auto" w:fill="00A0B8" w:themeFill="accent1"/>
          </w:tcPr>
          <w:p w:rsidR="007F704C" w:rsidRPr="00781A2F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Collect </w:t>
            </w:r>
            <w:r w:rsidR="00BC476D"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procedure</w:t>
            </w:r>
          </w:p>
        </w:tc>
        <w:tc>
          <w:tcPr>
            <w:tcW w:w="2070" w:type="dxa"/>
            <w:shd w:val="clear" w:color="auto" w:fill="00A0B8" w:themeFill="accent1"/>
          </w:tcPr>
          <w:p w:rsidR="007F704C" w:rsidRPr="00781A2F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Analyze procedure</w:t>
            </w:r>
          </w:p>
        </w:tc>
        <w:tc>
          <w:tcPr>
            <w:tcW w:w="3042" w:type="dxa"/>
            <w:shd w:val="clear" w:color="auto" w:fill="00A0B8" w:themeFill="accent1"/>
          </w:tcPr>
          <w:p w:rsidR="007F704C" w:rsidRPr="00781A2F" w:rsidRDefault="007F704C" w:rsidP="007F704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7F704C" w:rsidRPr="00781A2F" w:rsidTr="00BC476D">
        <w:tc>
          <w:tcPr>
            <w:tcW w:w="528" w:type="dxa"/>
          </w:tcPr>
          <w:p w:rsidR="007F704C" w:rsidRPr="00781A2F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:rsidR="007F704C" w:rsidRPr="00781A2F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</w:t>
            </w:r>
          </w:p>
        </w:tc>
        <w:tc>
          <w:tcPr>
            <w:tcW w:w="1080" w:type="dxa"/>
          </w:tcPr>
          <w:p w:rsidR="007F704C" w:rsidRPr="00781A2F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 = P*S</w:t>
            </w:r>
          </w:p>
        </w:tc>
        <w:tc>
          <w:tcPr>
            <w:tcW w:w="1440" w:type="dxa"/>
          </w:tcPr>
          <w:p w:rsidR="007F704C" w:rsidRPr="00781A2F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1530" w:type="dxa"/>
          </w:tcPr>
          <w:p w:rsidR="007F704C" w:rsidRPr="00781A2F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7F704C" w:rsidRPr="00781A2F" w:rsidRDefault="007F704C" w:rsidP="00957CB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>Risk score &gt;= 15</w:t>
            </w:r>
          </w:p>
          <w:p w:rsidR="007F704C" w:rsidRPr="00781A2F" w:rsidRDefault="007F704C" w:rsidP="00957CB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Medium: </w:t>
            </w:r>
            <w:r w:rsidR="00144FF1" w:rsidRPr="00781A2F">
              <w:rPr>
                <w:rFonts w:cs="Times New Roman"/>
                <w:color w:val="auto"/>
                <w:sz w:val="28"/>
              </w:rPr>
              <w:t>12&gt;=Risk score &gt;=</w:t>
            </w:r>
            <w:r w:rsidRPr="00781A2F">
              <w:rPr>
                <w:rFonts w:cs="Times New Roman"/>
                <w:color w:val="auto"/>
                <w:sz w:val="28"/>
              </w:rPr>
              <w:t>6</w:t>
            </w:r>
          </w:p>
          <w:p w:rsidR="007F704C" w:rsidRPr="00781A2F" w:rsidRDefault="007F704C" w:rsidP="00957CB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Low: </w:t>
            </w:r>
            <w:r w:rsidR="00144FF1" w:rsidRPr="00781A2F">
              <w:rPr>
                <w:rFonts w:cs="Times New Roman"/>
                <w:color w:val="auto"/>
                <w:sz w:val="28"/>
              </w:rPr>
              <w:t>5&gt;=</w:t>
            </w:r>
            <w:r w:rsidRPr="00781A2F">
              <w:rPr>
                <w:rFonts w:cs="Times New Roman"/>
                <w:color w:val="auto"/>
                <w:sz w:val="28"/>
              </w:rPr>
              <w:t xml:space="preserve">Risk </w:t>
            </w:r>
            <w:r w:rsidRPr="00781A2F">
              <w:rPr>
                <w:rFonts w:cs="Times New Roman"/>
                <w:color w:val="auto"/>
                <w:sz w:val="28"/>
              </w:rPr>
              <w:lastRenderedPageBreak/>
              <w:t>score &gt;=1</w:t>
            </w:r>
          </w:p>
        </w:tc>
        <w:tc>
          <w:tcPr>
            <w:tcW w:w="3042" w:type="dxa"/>
          </w:tcPr>
          <w:p w:rsidR="007F704C" w:rsidRPr="00781A2F" w:rsidRDefault="007F704C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Collect: Monthly</w:t>
            </w:r>
          </w:p>
          <w:p w:rsidR="007F704C" w:rsidRPr="00781A2F" w:rsidRDefault="007F704C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781A2F" w:rsidRDefault="007F704C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7F704C" w:rsidRPr="00781A2F" w:rsidTr="00BC476D">
        <w:tc>
          <w:tcPr>
            <w:tcW w:w="528" w:type="dxa"/>
          </w:tcPr>
          <w:p w:rsidR="007F704C" w:rsidRPr="00781A2F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2</w:t>
            </w:r>
          </w:p>
        </w:tc>
        <w:tc>
          <w:tcPr>
            <w:tcW w:w="1290" w:type="dxa"/>
          </w:tcPr>
          <w:p w:rsidR="007F704C" w:rsidRPr="00781A2F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NIR: Numbers of increased risks after a month.</w:t>
            </w:r>
          </w:p>
        </w:tc>
        <w:tc>
          <w:tcPr>
            <w:tcW w:w="1080" w:type="dxa"/>
          </w:tcPr>
          <w:p w:rsidR="007F704C" w:rsidRPr="00781A2F" w:rsidRDefault="007F704C" w:rsidP="007F704C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NIR = NCR–NPR</w:t>
            </w:r>
          </w:p>
          <w:p w:rsidR="007F704C" w:rsidRPr="00781A2F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7F704C" w:rsidRPr="00781A2F" w:rsidRDefault="00B57895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1530" w:type="dxa"/>
          </w:tcPr>
          <w:p w:rsidR="007F704C" w:rsidRPr="00781A2F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BC476D" w:rsidRPr="00781A2F" w:rsidRDefault="00BC476D" w:rsidP="00957CB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 xml:space="preserve">NIR </w:t>
            </w:r>
            <w:r w:rsidR="00E75CAA" w:rsidRPr="00781A2F">
              <w:rPr>
                <w:rFonts w:cs="Times New Roman"/>
                <w:color w:val="auto"/>
                <w:sz w:val="28"/>
              </w:rPr>
              <w:t>&gt; 1</w:t>
            </w:r>
            <w:r w:rsidRPr="00781A2F">
              <w:rPr>
                <w:rFonts w:cs="Times New Roman"/>
                <w:color w:val="auto"/>
                <w:sz w:val="28"/>
              </w:rPr>
              <w:t xml:space="preserve"> </w:t>
            </w:r>
          </w:p>
          <w:p w:rsidR="00BC476D" w:rsidRPr="00781A2F" w:rsidRDefault="00BC476D" w:rsidP="00957CB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Medium:</w:t>
            </w:r>
            <w:r w:rsidR="00E75CAA" w:rsidRPr="00781A2F">
              <w:rPr>
                <w:rFonts w:cs="Times New Roman"/>
                <w:color w:val="auto"/>
                <w:sz w:val="28"/>
              </w:rPr>
              <w:t xml:space="preserve"> NIR = 1 </w:t>
            </w:r>
            <w:r w:rsidRPr="00781A2F">
              <w:rPr>
                <w:rFonts w:cs="Times New Roman"/>
                <w:color w:val="auto"/>
                <w:sz w:val="28"/>
              </w:rPr>
              <w:t xml:space="preserve"> </w:t>
            </w:r>
          </w:p>
          <w:p w:rsidR="007F704C" w:rsidRPr="00781A2F" w:rsidRDefault="00BC476D" w:rsidP="00957CB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Low: </w:t>
            </w:r>
            <w:r w:rsidR="00E75CAA" w:rsidRPr="00781A2F">
              <w:rPr>
                <w:rFonts w:cs="Times New Roman"/>
                <w:color w:val="auto"/>
                <w:sz w:val="28"/>
              </w:rPr>
              <w:t xml:space="preserve">NIR &lt; 1 </w:t>
            </w:r>
          </w:p>
        </w:tc>
        <w:tc>
          <w:tcPr>
            <w:tcW w:w="3042" w:type="dxa"/>
          </w:tcPr>
          <w:p w:rsidR="00BC476D" w:rsidRPr="00781A2F" w:rsidRDefault="00BC476D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BC476D" w:rsidRPr="00781A2F" w:rsidRDefault="00BC476D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781A2F" w:rsidRDefault="00BC476D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7F704C" w:rsidRPr="00781A2F" w:rsidTr="00BC476D">
        <w:tc>
          <w:tcPr>
            <w:tcW w:w="528" w:type="dxa"/>
          </w:tcPr>
          <w:p w:rsidR="007F704C" w:rsidRPr="00781A2F" w:rsidRDefault="007F704C" w:rsidP="007F704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290" w:type="dxa"/>
          </w:tcPr>
          <w:p w:rsidR="007F704C" w:rsidRPr="00781A2F" w:rsidRDefault="00BC476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Percent of solved risk</w:t>
            </w:r>
          </w:p>
        </w:tc>
        <w:tc>
          <w:tcPr>
            <w:tcW w:w="1080" w:type="dxa"/>
          </w:tcPr>
          <w:p w:rsidR="00BC476D" w:rsidRPr="00781A2F" w:rsidRDefault="00BC476D" w:rsidP="00BC476D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% solved risk = Solved Risks / Numbers of Risks</w:t>
            </w:r>
          </w:p>
          <w:p w:rsidR="007F704C" w:rsidRPr="00781A2F" w:rsidRDefault="007F704C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7F704C" w:rsidRPr="00781A2F" w:rsidRDefault="00BC476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level of risk management</w:t>
            </w:r>
          </w:p>
        </w:tc>
        <w:tc>
          <w:tcPr>
            <w:tcW w:w="1530" w:type="dxa"/>
          </w:tcPr>
          <w:p w:rsidR="007F704C" w:rsidRPr="00781A2F" w:rsidRDefault="00865C1D" w:rsidP="007F704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625F14" w:rsidRPr="00781A2F" w:rsidRDefault="00625F14" w:rsidP="00957CB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Very good: % solved risk &lt; 80%   </w:t>
            </w:r>
          </w:p>
          <w:p w:rsidR="007F704C" w:rsidRPr="00781A2F" w:rsidRDefault="00871722" w:rsidP="00957CB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Good:</w:t>
            </w:r>
            <w:r w:rsidR="00625F14" w:rsidRPr="00781A2F">
              <w:rPr>
                <w:rFonts w:cs="Times New Roman"/>
                <w:color w:val="auto"/>
                <w:sz w:val="28"/>
                <w:szCs w:val="28"/>
              </w:rPr>
              <w:t xml:space="preserve"> 70% &gt; % solved risk &gt;= 2</w:t>
            </w: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0% </w:t>
            </w:r>
          </w:p>
          <w:p w:rsidR="00871722" w:rsidRPr="00781A2F" w:rsidRDefault="00871722" w:rsidP="00957CB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Bad: % solved risk &lt;</w:t>
            </w:r>
            <w:r w:rsidR="00625F14" w:rsidRPr="00781A2F">
              <w:rPr>
                <w:rFonts w:cs="Times New Roman"/>
                <w:color w:val="auto"/>
                <w:sz w:val="28"/>
                <w:szCs w:val="28"/>
              </w:rPr>
              <w:t xml:space="preserve"> 20</w:t>
            </w:r>
            <w:r w:rsidRPr="00781A2F">
              <w:rPr>
                <w:rFonts w:cs="Times New Roman"/>
                <w:color w:val="auto"/>
                <w:sz w:val="28"/>
                <w:szCs w:val="28"/>
              </w:rPr>
              <w:t>%</w:t>
            </w:r>
          </w:p>
          <w:p w:rsidR="00871722" w:rsidRPr="00781A2F" w:rsidRDefault="00871722" w:rsidP="00871722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042" w:type="dxa"/>
          </w:tcPr>
          <w:p w:rsidR="00BC476D" w:rsidRPr="00781A2F" w:rsidRDefault="00BC476D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BC476D" w:rsidRPr="00781A2F" w:rsidRDefault="00BC476D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7F704C" w:rsidRPr="00781A2F" w:rsidRDefault="00BC476D" w:rsidP="00957CBD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</w:tbl>
    <w:p w:rsidR="00D74ACA" w:rsidRPr="00781A2F" w:rsidRDefault="00D74ACA" w:rsidP="00D74ACA">
      <w:pPr>
        <w:pStyle w:val="Heading2"/>
        <w:rPr>
          <w:rFonts w:ascii="Times New Roman" w:hAnsi="Times New Roman" w:cs="Times New Roman"/>
          <w:sz w:val="32"/>
        </w:rPr>
      </w:pPr>
    </w:p>
    <w:p w:rsidR="00DB3AC4" w:rsidRPr="00781A2F" w:rsidRDefault="00DB3AC4" w:rsidP="00DB3AC4">
      <w:pPr>
        <w:rPr>
          <w:rFonts w:cs="Times New Roman"/>
        </w:rPr>
      </w:pPr>
    </w:p>
    <w:p w:rsidR="004557D1" w:rsidRPr="00781A2F" w:rsidRDefault="004557D1" w:rsidP="00DB3AC4">
      <w:pPr>
        <w:rPr>
          <w:rFonts w:cs="Times New Roman"/>
          <w:color w:val="auto"/>
        </w:rPr>
      </w:pPr>
    </w:p>
    <w:p w:rsidR="00DB3AC4" w:rsidRPr="00781A2F" w:rsidRDefault="004557D1" w:rsidP="00DB3AC4">
      <w:pPr>
        <w:rPr>
          <w:rFonts w:cs="Times New Roman"/>
          <w:color w:val="auto"/>
        </w:rPr>
      </w:pPr>
      <w:r w:rsidRPr="00781A2F">
        <w:rPr>
          <w:rFonts w:cs="Times New Roman"/>
          <w:color w:val="auto"/>
        </w:rPr>
        <w:t xml:space="preserve"> </w:t>
      </w:r>
    </w:p>
    <w:p w:rsidR="00062CDA" w:rsidRPr="00781A2F" w:rsidRDefault="00062CDA" w:rsidP="00062CDA">
      <w:pPr>
        <w:rPr>
          <w:rFonts w:cs="Times New Roman"/>
        </w:rPr>
      </w:pPr>
    </w:p>
    <w:p w:rsidR="00FC3D7B" w:rsidRPr="00781A2F" w:rsidRDefault="00FC3D7B" w:rsidP="00FC3D7B">
      <w:pPr>
        <w:rPr>
          <w:rFonts w:cs="Times New Roman"/>
        </w:rPr>
      </w:pPr>
    </w:p>
    <w:p w:rsidR="00FC3D7B" w:rsidRPr="00781A2F" w:rsidRDefault="00FC3D7B" w:rsidP="00FC3D7B">
      <w:pPr>
        <w:rPr>
          <w:rFonts w:cs="Times New Roman"/>
        </w:rPr>
      </w:pPr>
    </w:p>
    <w:p w:rsidR="00FC3D7B" w:rsidRPr="00781A2F" w:rsidRDefault="00FC3D7B" w:rsidP="00FC3D7B">
      <w:pPr>
        <w:rPr>
          <w:rFonts w:cs="Times New Roman"/>
        </w:rPr>
      </w:pPr>
    </w:p>
    <w:p w:rsidR="00915F8F" w:rsidRPr="00781A2F" w:rsidRDefault="00915F8F" w:rsidP="00426D32">
      <w:pPr>
        <w:pStyle w:val="Caption"/>
        <w:rPr>
          <w:rFonts w:cs="Times New Roman"/>
        </w:rPr>
      </w:pPr>
    </w:p>
    <w:p w:rsidR="005943DD" w:rsidRPr="00781A2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781A2F" w:rsidRDefault="005943DD" w:rsidP="005943DD">
      <w:pPr>
        <w:rPr>
          <w:rFonts w:cs="Times New Roman"/>
        </w:rPr>
      </w:pPr>
    </w:p>
    <w:p w:rsidR="00543620" w:rsidRPr="00781A2F" w:rsidRDefault="006E1B2D" w:rsidP="005943DD">
      <w:pPr>
        <w:rPr>
          <w:rFonts w:cs="Times New Roman"/>
        </w:rPr>
      </w:pPr>
      <w:r w:rsidRPr="00781A2F">
        <w:rPr>
          <w:rFonts w:cs="Times New Roman"/>
        </w:rPr>
        <w:tab/>
      </w:r>
    </w:p>
    <w:sectPr w:rsidR="00543620" w:rsidRPr="00781A2F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82A" w:rsidRDefault="00DA782A">
      <w:pPr>
        <w:spacing w:before="0" w:after="0" w:line="240" w:lineRule="auto"/>
      </w:pPr>
      <w:r>
        <w:separator/>
      </w:r>
    </w:p>
  </w:endnote>
  <w:endnote w:type="continuationSeparator" w:id="0">
    <w:p w:rsidR="00DA782A" w:rsidRDefault="00DA78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81A2F" w:rsidRDefault="00781A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F8B" w:rsidRPr="004A7F8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81A2F" w:rsidRPr="00F25C85" w:rsidRDefault="00781A2F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A2F" w:rsidRDefault="00781A2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1A2F" w:rsidRPr="00D567EE" w:rsidRDefault="00781A2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November 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81A2F" w:rsidRPr="00D567EE" w:rsidRDefault="00781A2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November 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82A" w:rsidRDefault="00DA782A">
      <w:pPr>
        <w:spacing w:before="0" w:after="0" w:line="240" w:lineRule="auto"/>
      </w:pPr>
      <w:r>
        <w:separator/>
      </w:r>
    </w:p>
  </w:footnote>
  <w:footnote w:type="continuationSeparator" w:id="0">
    <w:p w:rsidR="00DA782A" w:rsidRDefault="00DA78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A2F" w:rsidRPr="00D567EE" w:rsidRDefault="00781A2F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Risk Management Plan</w:t>
        </w:r>
      </w:sdtContent>
    </w:sdt>
    <w:r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3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A2F" w:rsidRDefault="00781A2F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5149BE"/>
    <w:multiLevelType w:val="hybridMultilevel"/>
    <w:tmpl w:val="79D4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6E2280"/>
    <w:multiLevelType w:val="multilevel"/>
    <w:tmpl w:val="3DF2D54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67D4A"/>
    <w:multiLevelType w:val="hybridMultilevel"/>
    <w:tmpl w:val="A68A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C108B8"/>
    <w:multiLevelType w:val="multilevel"/>
    <w:tmpl w:val="07FA7CB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32"/>
      </w:rPr>
    </w:lvl>
  </w:abstractNum>
  <w:abstractNum w:abstractNumId="11">
    <w:nsid w:val="40803541"/>
    <w:multiLevelType w:val="hybridMultilevel"/>
    <w:tmpl w:val="539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46941"/>
    <w:multiLevelType w:val="hybridMultilevel"/>
    <w:tmpl w:val="80AE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8A4528"/>
    <w:multiLevelType w:val="hybridMultilevel"/>
    <w:tmpl w:val="A08A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5"/>
  </w:num>
  <w:num w:numId="6">
    <w:abstractNumId w:val="3"/>
  </w:num>
  <w:num w:numId="7">
    <w:abstractNumId w:val="15"/>
  </w:num>
  <w:num w:numId="8">
    <w:abstractNumId w:val="4"/>
  </w:num>
  <w:num w:numId="9">
    <w:abstractNumId w:val="8"/>
  </w:num>
  <w:num w:numId="10">
    <w:abstractNumId w:val="12"/>
  </w:num>
  <w:num w:numId="11">
    <w:abstractNumId w:val="9"/>
  </w:num>
  <w:num w:numId="12">
    <w:abstractNumId w:val="13"/>
  </w:num>
  <w:num w:numId="13">
    <w:abstractNumId w:val="2"/>
  </w:num>
  <w:num w:numId="14">
    <w:abstractNumId w:val="16"/>
  </w:num>
  <w:num w:numId="15">
    <w:abstractNumId w:val="11"/>
  </w:num>
  <w:num w:numId="16">
    <w:abstractNumId w:val="10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02B71"/>
    <w:rsid w:val="00045F82"/>
    <w:rsid w:val="00046235"/>
    <w:rsid w:val="00046E70"/>
    <w:rsid w:val="00062CDA"/>
    <w:rsid w:val="000779E5"/>
    <w:rsid w:val="000839C1"/>
    <w:rsid w:val="00090E24"/>
    <w:rsid w:val="00094E30"/>
    <w:rsid w:val="000D10D2"/>
    <w:rsid w:val="000D48DB"/>
    <w:rsid w:val="000E11E0"/>
    <w:rsid w:val="000E5CA4"/>
    <w:rsid w:val="000E5FC2"/>
    <w:rsid w:val="00111391"/>
    <w:rsid w:val="00124FAE"/>
    <w:rsid w:val="001254B5"/>
    <w:rsid w:val="00137FF8"/>
    <w:rsid w:val="001425F1"/>
    <w:rsid w:val="00142CE5"/>
    <w:rsid w:val="00144FF1"/>
    <w:rsid w:val="0014613F"/>
    <w:rsid w:val="00150184"/>
    <w:rsid w:val="00162743"/>
    <w:rsid w:val="00167CAD"/>
    <w:rsid w:val="00176C86"/>
    <w:rsid w:val="00184EDC"/>
    <w:rsid w:val="001A1858"/>
    <w:rsid w:val="001A55A4"/>
    <w:rsid w:val="001B5E3E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42B3E"/>
    <w:rsid w:val="00253767"/>
    <w:rsid w:val="00256F1B"/>
    <w:rsid w:val="00257719"/>
    <w:rsid w:val="0027313F"/>
    <w:rsid w:val="0027561E"/>
    <w:rsid w:val="00296882"/>
    <w:rsid w:val="002A3DF8"/>
    <w:rsid w:val="002B2F38"/>
    <w:rsid w:val="002B786F"/>
    <w:rsid w:val="002B788A"/>
    <w:rsid w:val="002C13B7"/>
    <w:rsid w:val="002C1BF3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4BD8"/>
    <w:rsid w:val="00342FA7"/>
    <w:rsid w:val="003462A0"/>
    <w:rsid w:val="00347BC3"/>
    <w:rsid w:val="00364E6A"/>
    <w:rsid w:val="003744DA"/>
    <w:rsid w:val="00375D90"/>
    <w:rsid w:val="003806E6"/>
    <w:rsid w:val="00383521"/>
    <w:rsid w:val="00384CB5"/>
    <w:rsid w:val="00392639"/>
    <w:rsid w:val="003A3B9B"/>
    <w:rsid w:val="003A4DEF"/>
    <w:rsid w:val="003A6F40"/>
    <w:rsid w:val="003D4018"/>
    <w:rsid w:val="003D57EA"/>
    <w:rsid w:val="003E244F"/>
    <w:rsid w:val="003E755D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557D1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A7F8B"/>
    <w:rsid w:val="004B2306"/>
    <w:rsid w:val="004B2CE0"/>
    <w:rsid w:val="004C0E7C"/>
    <w:rsid w:val="004C2AE8"/>
    <w:rsid w:val="004C3665"/>
    <w:rsid w:val="004C75B6"/>
    <w:rsid w:val="004E38D8"/>
    <w:rsid w:val="004E6110"/>
    <w:rsid w:val="004F4959"/>
    <w:rsid w:val="00500F6A"/>
    <w:rsid w:val="005055F0"/>
    <w:rsid w:val="0052508B"/>
    <w:rsid w:val="00533BE4"/>
    <w:rsid w:val="00536621"/>
    <w:rsid w:val="0053700E"/>
    <w:rsid w:val="00543620"/>
    <w:rsid w:val="0054558D"/>
    <w:rsid w:val="00546D20"/>
    <w:rsid w:val="00554E70"/>
    <w:rsid w:val="0055672F"/>
    <w:rsid w:val="00563885"/>
    <w:rsid w:val="0058663F"/>
    <w:rsid w:val="005915DE"/>
    <w:rsid w:val="005943DD"/>
    <w:rsid w:val="00596774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169A4"/>
    <w:rsid w:val="00620275"/>
    <w:rsid w:val="00625A6A"/>
    <w:rsid w:val="00625F14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29EF"/>
    <w:rsid w:val="006B5733"/>
    <w:rsid w:val="006B71CF"/>
    <w:rsid w:val="006D198D"/>
    <w:rsid w:val="006E1B2D"/>
    <w:rsid w:val="006E1C3E"/>
    <w:rsid w:val="006F2C69"/>
    <w:rsid w:val="006F7DB3"/>
    <w:rsid w:val="00701DED"/>
    <w:rsid w:val="00714DD2"/>
    <w:rsid w:val="0073082C"/>
    <w:rsid w:val="00733EBF"/>
    <w:rsid w:val="00750631"/>
    <w:rsid w:val="007661BE"/>
    <w:rsid w:val="00772961"/>
    <w:rsid w:val="00781A2F"/>
    <w:rsid w:val="007970B4"/>
    <w:rsid w:val="007A1669"/>
    <w:rsid w:val="007A5402"/>
    <w:rsid w:val="007C1181"/>
    <w:rsid w:val="007D3F86"/>
    <w:rsid w:val="007D6528"/>
    <w:rsid w:val="007E0D90"/>
    <w:rsid w:val="007F704C"/>
    <w:rsid w:val="00801BD3"/>
    <w:rsid w:val="00801F86"/>
    <w:rsid w:val="00806AF2"/>
    <w:rsid w:val="00826B91"/>
    <w:rsid w:val="00842089"/>
    <w:rsid w:val="00852AB6"/>
    <w:rsid w:val="00856B00"/>
    <w:rsid w:val="00863204"/>
    <w:rsid w:val="00865C1D"/>
    <w:rsid w:val="00867AFD"/>
    <w:rsid w:val="00871722"/>
    <w:rsid w:val="00871EF4"/>
    <w:rsid w:val="00884923"/>
    <w:rsid w:val="00885E5A"/>
    <w:rsid w:val="00892BDB"/>
    <w:rsid w:val="008A2187"/>
    <w:rsid w:val="008A40ED"/>
    <w:rsid w:val="008A4EC7"/>
    <w:rsid w:val="008B6BF2"/>
    <w:rsid w:val="008D5FAE"/>
    <w:rsid w:val="00900EE0"/>
    <w:rsid w:val="00904390"/>
    <w:rsid w:val="0091104B"/>
    <w:rsid w:val="00911051"/>
    <w:rsid w:val="00915F8F"/>
    <w:rsid w:val="00917DEE"/>
    <w:rsid w:val="00934766"/>
    <w:rsid w:val="00936629"/>
    <w:rsid w:val="009439C6"/>
    <w:rsid w:val="009534CE"/>
    <w:rsid w:val="00957CBD"/>
    <w:rsid w:val="00965318"/>
    <w:rsid w:val="009654E6"/>
    <w:rsid w:val="00966A3C"/>
    <w:rsid w:val="009673CB"/>
    <w:rsid w:val="00973D8F"/>
    <w:rsid w:val="00990D25"/>
    <w:rsid w:val="00994FE7"/>
    <w:rsid w:val="009974BE"/>
    <w:rsid w:val="009B69FD"/>
    <w:rsid w:val="009C2C14"/>
    <w:rsid w:val="009C49C6"/>
    <w:rsid w:val="009D04F0"/>
    <w:rsid w:val="009D32C3"/>
    <w:rsid w:val="009D3CAC"/>
    <w:rsid w:val="009E4C12"/>
    <w:rsid w:val="009E4E83"/>
    <w:rsid w:val="009E65DB"/>
    <w:rsid w:val="00A0193F"/>
    <w:rsid w:val="00A0451B"/>
    <w:rsid w:val="00A07AE4"/>
    <w:rsid w:val="00A1332D"/>
    <w:rsid w:val="00A1469C"/>
    <w:rsid w:val="00A20024"/>
    <w:rsid w:val="00A2183E"/>
    <w:rsid w:val="00A21875"/>
    <w:rsid w:val="00A22346"/>
    <w:rsid w:val="00A23EEC"/>
    <w:rsid w:val="00A2415F"/>
    <w:rsid w:val="00A6191D"/>
    <w:rsid w:val="00A63BE6"/>
    <w:rsid w:val="00A661AC"/>
    <w:rsid w:val="00A70EEB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02D9"/>
    <w:rsid w:val="00B35FD1"/>
    <w:rsid w:val="00B53DCC"/>
    <w:rsid w:val="00B57895"/>
    <w:rsid w:val="00B61D8F"/>
    <w:rsid w:val="00B6356E"/>
    <w:rsid w:val="00B7714D"/>
    <w:rsid w:val="00B82DDE"/>
    <w:rsid w:val="00B90044"/>
    <w:rsid w:val="00B92EBA"/>
    <w:rsid w:val="00B93E51"/>
    <w:rsid w:val="00BC3130"/>
    <w:rsid w:val="00BC476D"/>
    <w:rsid w:val="00BD020C"/>
    <w:rsid w:val="00C06858"/>
    <w:rsid w:val="00C16A96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4B16"/>
    <w:rsid w:val="00D3238D"/>
    <w:rsid w:val="00D33529"/>
    <w:rsid w:val="00D33E2A"/>
    <w:rsid w:val="00D37BC7"/>
    <w:rsid w:val="00D46782"/>
    <w:rsid w:val="00D54BE5"/>
    <w:rsid w:val="00D55F2A"/>
    <w:rsid w:val="00D567EE"/>
    <w:rsid w:val="00D63872"/>
    <w:rsid w:val="00D65011"/>
    <w:rsid w:val="00D7472E"/>
    <w:rsid w:val="00D74ACA"/>
    <w:rsid w:val="00D92BD7"/>
    <w:rsid w:val="00D943AD"/>
    <w:rsid w:val="00D953EB"/>
    <w:rsid w:val="00DA15AE"/>
    <w:rsid w:val="00DA782A"/>
    <w:rsid w:val="00DB3AC4"/>
    <w:rsid w:val="00DC2CC5"/>
    <w:rsid w:val="00DE1A2C"/>
    <w:rsid w:val="00DE3128"/>
    <w:rsid w:val="00DF0978"/>
    <w:rsid w:val="00DF2677"/>
    <w:rsid w:val="00DF6A47"/>
    <w:rsid w:val="00E243D0"/>
    <w:rsid w:val="00E24A1E"/>
    <w:rsid w:val="00E2530F"/>
    <w:rsid w:val="00E279BA"/>
    <w:rsid w:val="00E571B4"/>
    <w:rsid w:val="00E72C64"/>
    <w:rsid w:val="00E75CAA"/>
    <w:rsid w:val="00E76A2D"/>
    <w:rsid w:val="00E76D2F"/>
    <w:rsid w:val="00E816CC"/>
    <w:rsid w:val="00E87B9C"/>
    <w:rsid w:val="00EA3511"/>
    <w:rsid w:val="00EA3729"/>
    <w:rsid w:val="00EB4297"/>
    <w:rsid w:val="00EB5F37"/>
    <w:rsid w:val="00EB6ED3"/>
    <w:rsid w:val="00EE32B3"/>
    <w:rsid w:val="00F07B1F"/>
    <w:rsid w:val="00F1390F"/>
    <w:rsid w:val="00F13E29"/>
    <w:rsid w:val="00F221FD"/>
    <w:rsid w:val="00F25C85"/>
    <w:rsid w:val="00F42BE9"/>
    <w:rsid w:val="00F51FA3"/>
    <w:rsid w:val="00F534D1"/>
    <w:rsid w:val="00F54F55"/>
    <w:rsid w:val="00F6047F"/>
    <w:rsid w:val="00F63BC2"/>
    <w:rsid w:val="00F8430A"/>
    <w:rsid w:val="00FA5837"/>
    <w:rsid w:val="00FB4B5B"/>
    <w:rsid w:val="00FC0668"/>
    <w:rsid w:val="00FC06D9"/>
    <w:rsid w:val="00FC3D7B"/>
    <w:rsid w:val="00FD1EE9"/>
    <w:rsid w:val="00FE44FF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LAPTOP24H\Desktop\BSS_RiskList_V1.0.xls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E111B-FDCD-4BA2-A209-60D69CB4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13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LAPTOP24H</cp:lastModifiedBy>
  <cp:revision>2</cp:revision>
  <dcterms:created xsi:type="dcterms:W3CDTF">2017-02-08T15:49:00Z</dcterms:created>
  <dcterms:modified xsi:type="dcterms:W3CDTF">2017-02-08T15:49:00Z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